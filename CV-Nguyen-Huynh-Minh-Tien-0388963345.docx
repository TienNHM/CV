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9572" w14:textId="09A6AAA2" w:rsidR="00BA56D5" w:rsidRPr="00253D9A" w:rsidRDefault="0056312F" w:rsidP="00D847D3">
      <w:pPr>
        <w:pStyle w:val="ContactInfo"/>
        <w:spacing w:line="276" w:lineRule="auto"/>
        <w:rPr>
          <w:noProof/>
          <w:sz w:val="22"/>
          <w:szCs w:val="22"/>
        </w:rPr>
      </w:pPr>
      <w:r w:rsidRPr="006135E4">
        <w:rPr>
          <w:rFonts w:ascii="UVN Cat Bien" w:hAnsi="UVN Cat Bien"/>
          <w:noProof/>
          <w:sz w:val="22"/>
          <w:szCs w:val="22"/>
          <w:lang w:val="vi-VN"/>
        </w:rPr>
        <w:drawing>
          <wp:anchor distT="0" distB="0" distL="114300" distR="114300" simplePos="0" relativeHeight="251659264" behindDoc="1" locked="0" layoutInCell="1" allowOverlap="1" wp14:anchorId="6FE98DD8" wp14:editId="59ECCD43">
            <wp:simplePos x="0" y="0"/>
            <wp:positionH relativeFrom="margin">
              <wp:align>left</wp:align>
            </wp:positionH>
            <wp:positionV relativeFrom="paragraph">
              <wp:posOffset>31934</wp:posOffset>
            </wp:positionV>
            <wp:extent cx="962025" cy="1283970"/>
            <wp:effectExtent l="0" t="0" r="9525" b="0"/>
            <wp:wrapSquare wrapText="bothSides"/>
            <wp:docPr id="1" name="Picture 1" descr="A person smiling for the camera&#10;&#10;Description automatically generated with low confidenc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low confidence">
                      <a:hlinkClick r:id="rId11"/>
                    </pic:cNvPr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4" t="22167" r="12669" b="13000"/>
                    <a:stretch/>
                  </pic:blipFill>
                  <pic:spPr bwMode="auto">
                    <a:xfrm>
                      <a:off x="0" y="0"/>
                      <a:ext cx="962025" cy="128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D9A">
        <w:rPr>
          <w:rFonts w:ascii="UVN Cat Bien" w:hAnsi="UVN Cat Bien"/>
          <w:noProof/>
          <w:sz w:val="22"/>
          <w:szCs w:val="22"/>
        </w:rPr>
        <w:t>KTX B ĐHQG – Đông Hòa – Dĩ An – Bình Dương</w:t>
      </w:r>
    </w:p>
    <w:p w14:paraId="421AA086" w14:textId="25DF7C0C" w:rsidR="00246221" w:rsidRPr="0056312F" w:rsidRDefault="00246221" w:rsidP="0056312F">
      <w:pPr>
        <w:pStyle w:val="ContactInfo"/>
        <w:spacing w:line="276" w:lineRule="auto"/>
        <w:rPr>
          <w:noProof/>
          <w:color w:val="306785" w:themeColor="accent1" w:themeShade="BF"/>
          <w:sz w:val="22"/>
          <w:szCs w:val="22"/>
          <w:lang w:val="vi-VN"/>
        </w:rPr>
      </w:pPr>
      <w:r w:rsidRPr="006135E4">
        <w:rPr>
          <w:rFonts w:ascii="UVN Cat Bien" w:hAnsi="UVN Cat Bien"/>
          <w:noProof/>
          <w:sz w:val="22"/>
          <w:szCs w:val="22"/>
          <w:lang w:val="vi-VN"/>
        </w:rPr>
        <w:t>03 88 963 345</w:t>
      </w:r>
      <w:r w:rsidR="008F7017" w:rsidRPr="006135E4">
        <w:rPr>
          <w:rFonts w:ascii="UVN Cat Bien" w:hAnsi="UVN Cat Bien"/>
          <w:noProof/>
          <w:sz w:val="22"/>
          <w:szCs w:val="22"/>
          <w:lang w:val="vi-VN"/>
        </w:rPr>
        <w:t xml:space="preserve"> </w:t>
      </w:r>
      <w:r w:rsidR="0056312F">
        <w:rPr>
          <w:rFonts w:ascii="UVN Cat Bien" w:hAnsi="UVN Cat Bien"/>
          <w:noProof/>
          <w:sz w:val="22"/>
          <w:szCs w:val="22"/>
        </w:rPr>
        <w:t xml:space="preserve">| </w:t>
      </w:r>
      <w:hyperlink r:id="rId13" w:history="1">
        <w:r w:rsidR="0056312F" w:rsidRPr="00224D50">
          <w:rPr>
            <w:rStyle w:val="Hyperlink"/>
            <w:rFonts w:ascii="UVN Cat Bien" w:hAnsi="UVN Cat Bien"/>
            <w:noProof/>
            <w:sz w:val="22"/>
            <w:szCs w:val="22"/>
            <w:lang w:val="vi-VN"/>
          </w:rPr>
          <w:t>tiennhm.it@gmail.com</w:t>
        </w:r>
      </w:hyperlink>
    </w:p>
    <w:p w14:paraId="3DD20098" w14:textId="3786D04A" w:rsidR="00BA56D5" w:rsidRPr="006135E4" w:rsidRDefault="00224D50" w:rsidP="00D847D3">
      <w:pPr>
        <w:pStyle w:val="ContactInfo"/>
        <w:spacing w:line="276" w:lineRule="auto"/>
        <w:rPr>
          <w:rFonts w:ascii="UVN Cat Bien" w:hAnsi="UVN Cat Bien"/>
          <w:noProof/>
          <w:sz w:val="22"/>
          <w:szCs w:val="22"/>
          <w:lang w:val="vi-VN"/>
        </w:rPr>
      </w:pPr>
      <w:hyperlink r:id="rId14" w:history="1">
        <w:r w:rsidRPr="00224D50">
          <w:rPr>
            <w:rStyle w:val="Hyperlink"/>
            <w:rFonts w:ascii="UVN Cat Bien" w:hAnsi="UVN Cat Bien"/>
            <w:noProof/>
            <w:sz w:val="22"/>
            <w:szCs w:val="22"/>
          </w:rPr>
          <w:t>https://</w:t>
        </w:r>
        <w:r w:rsidR="00246221" w:rsidRPr="00224D50">
          <w:rPr>
            <w:rStyle w:val="Hyperlink"/>
            <w:rFonts w:ascii="UVN Cat Bien" w:hAnsi="UVN Cat Bien"/>
            <w:noProof/>
            <w:sz w:val="22"/>
            <w:szCs w:val="22"/>
            <w:lang w:val="vi-VN"/>
          </w:rPr>
          <w:t>github.com/TienNHM</w:t>
        </w:r>
      </w:hyperlink>
    </w:p>
    <w:sdt>
      <w:sdtPr>
        <w:rPr>
          <w:rFonts w:ascii="UVN Cat Bien" w:hAnsi="UVN Cat Bien"/>
          <w:noProof/>
          <w:sz w:val="40"/>
          <w:szCs w:val="40"/>
          <w:lang w:val="vi-VN"/>
        </w:rPr>
        <w:alias w:val="Your Name"/>
        <w:tag w:val=""/>
        <w:id w:val="-574512284"/>
        <w:placeholder>
          <w:docPart w:val="63D6DB7FE5714815BBB946C73388BD5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53C5D9C2" w14:textId="165F7802" w:rsidR="00BA56D5" w:rsidRPr="006135E4" w:rsidRDefault="0056312F" w:rsidP="00253D9A">
          <w:pPr>
            <w:pStyle w:val="Name"/>
            <w:spacing w:line="276" w:lineRule="auto"/>
            <w:ind w:left="1843"/>
            <w:rPr>
              <w:rFonts w:ascii="UVN Cat Bien" w:hAnsi="UVN Cat Bien"/>
              <w:noProof/>
              <w:sz w:val="40"/>
              <w:szCs w:val="40"/>
              <w:lang w:val="vi-VN"/>
            </w:rPr>
          </w:pPr>
          <w:r>
            <w:rPr>
              <w:rFonts w:ascii="UVN Cat Bien" w:hAnsi="UVN Cat Bien"/>
              <w:noProof/>
              <w:sz w:val="40"/>
              <w:szCs w:val="40"/>
            </w:rPr>
            <w:t xml:space="preserve"> </w:t>
          </w:r>
          <w:r w:rsidR="00246221" w:rsidRPr="006135E4">
            <w:rPr>
              <w:rFonts w:ascii="UVN Cat Bien" w:hAnsi="UVN Cat Bien"/>
              <w:noProof/>
              <w:sz w:val="40"/>
              <w:szCs w:val="40"/>
              <w:lang w:val="vi-VN"/>
            </w:rPr>
            <w:t>Nguyễn Huỳnh Minh Tiến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465"/>
        <w:gridCol w:w="295"/>
        <w:gridCol w:w="8320"/>
      </w:tblGrid>
      <w:tr w:rsidR="00BA56D5" w:rsidRPr="006135E4" w14:paraId="1CE5A373" w14:textId="77777777" w:rsidTr="000D55B3">
        <w:tc>
          <w:tcPr>
            <w:tcW w:w="1549" w:type="dxa"/>
            <w:tcBorders>
              <w:bottom w:val="single" w:sz="4" w:space="0" w:color="418AB3" w:themeColor="accent1"/>
            </w:tcBorders>
          </w:tcPr>
          <w:p w14:paraId="3B8712C1" w14:textId="77777777" w:rsidR="00246221" w:rsidRPr="006135E4" w:rsidRDefault="00246221" w:rsidP="00D847D3">
            <w:pPr>
              <w:pStyle w:val="Heading1"/>
              <w:spacing w:after="0"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  <w:r w:rsidRPr="006135E4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 xml:space="preserve">MỤC TIÊU </w:t>
            </w:r>
          </w:p>
          <w:p w14:paraId="683FDA7D" w14:textId="585477DC" w:rsidR="00BA56D5" w:rsidRPr="006135E4" w:rsidRDefault="00246221" w:rsidP="00D847D3">
            <w:pPr>
              <w:pStyle w:val="Heading1"/>
              <w:spacing w:after="0"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  <w:r w:rsidRPr="006135E4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>NGHỀ NGHIỆP</w:t>
            </w:r>
          </w:p>
        </w:tc>
        <w:tc>
          <w:tcPr>
            <w:tcW w:w="342" w:type="dxa"/>
            <w:tcBorders>
              <w:bottom w:val="single" w:sz="4" w:space="0" w:color="418AB3" w:themeColor="accent1"/>
            </w:tcBorders>
          </w:tcPr>
          <w:p w14:paraId="74ADE6A4" w14:textId="77777777" w:rsidR="00BA56D5" w:rsidRPr="006135E4" w:rsidRDefault="00BA56D5" w:rsidP="00D847D3">
            <w:pPr>
              <w:spacing w:line="276" w:lineRule="auto"/>
              <w:rPr>
                <w:rFonts w:ascii="UVN Cat Bien" w:eastAsiaTheme="majorEastAsia" w:hAnsi="UVN Cat Bien" w:cstheme="majorBidi"/>
                <w:caps/>
                <w:noProof/>
                <w:color w:val="306785" w:themeColor="accent1" w:themeShade="BF"/>
                <w:sz w:val="24"/>
                <w:szCs w:val="24"/>
                <w:lang w:val="vi-VN"/>
              </w:rPr>
            </w:pPr>
          </w:p>
        </w:tc>
        <w:tc>
          <w:tcPr>
            <w:tcW w:w="8189" w:type="dxa"/>
            <w:tcBorders>
              <w:bottom w:val="single" w:sz="4" w:space="0" w:color="418AB3" w:themeColor="accent1"/>
            </w:tcBorders>
          </w:tcPr>
          <w:p w14:paraId="00E644AF" w14:textId="11E76182" w:rsidR="00BA56D5" w:rsidRPr="006135E4" w:rsidRDefault="00246221" w:rsidP="00D847D3">
            <w:pPr>
              <w:spacing w:line="276" w:lineRule="auto"/>
              <w:jc w:val="both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  <w:r w:rsidRPr="006135E4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>Là người có tư duy logic và khả năng sáng tạo tốt, với kiến thức chuyên môn đã học, em mong muốn</w:t>
            </w:r>
            <w:r w:rsidRPr="006135E4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 xml:space="preserve"> </w:t>
            </w:r>
            <w:r w:rsidRPr="006135E4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>được làm việc tại vị trí Lập trình Android, để có thể vận dụng tốt những kiến thức, kỹ năng mà</w:t>
            </w:r>
            <w:r w:rsidRPr="006135E4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 xml:space="preserve"> </w:t>
            </w:r>
            <w:r w:rsidRPr="006135E4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>mình đã tích lũy. Đồng thời, với môi trường làm việc chuyên nghiệp tại công ty, hy vọng sẽ giúp em</w:t>
            </w:r>
            <w:r w:rsidRPr="006135E4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 xml:space="preserve"> </w:t>
            </w:r>
            <w:r w:rsidRPr="006135E4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>trang bị thêm những kinh nghiệm và kỹ năng thực tế, nâng cao trình độ chuyên môn để trở thành một lập</w:t>
            </w:r>
            <w:r w:rsidRPr="006135E4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 xml:space="preserve"> </w:t>
            </w:r>
            <w:r w:rsidRPr="006135E4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>trình viên giỏi trong tương lai.</w:t>
            </w:r>
          </w:p>
        </w:tc>
      </w:tr>
      <w:tr w:rsidR="00BA56D5" w:rsidRPr="006135E4" w14:paraId="5E0D789C" w14:textId="77777777" w:rsidTr="000D55B3">
        <w:tc>
          <w:tcPr>
            <w:tcW w:w="154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0BC3D42" w14:textId="7C0468DA" w:rsidR="00BA56D5" w:rsidRPr="006135E4" w:rsidRDefault="00381AFB" w:rsidP="00D847D3">
            <w:pPr>
              <w:pStyle w:val="Heading1"/>
              <w:spacing w:line="276" w:lineRule="auto"/>
              <w:rPr>
                <w:rFonts w:ascii="UVN Cat Bien" w:hAnsi="UVN Cat Bien"/>
                <w:noProof/>
                <w:sz w:val="24"/>
                <w:szCs w:val="24"/>
              </w:rPr>
            </w:pPr>
            <w:r w:rsidRPr="006135E4">
              <w:rPr>
                <w:rFonts w:ascii="UVN Cat Bien" w:hAnsi="UVN Cat Bien"/>
                <w:noProof/>
                <w:sz w:val="24"/>
                <w:szCs w:val="24"/>
              </w:rPr>
              <w:t>KỸ NĂNG</w:t>
            </w:r>
            <w:r w:rsidR="00D4393E" w:rsidRPr="006135E4">
              <w:rPr>
                <w:rFonts w:ascii="UVN Cat Bien" w:hAnsi="UVN Cat Bien"/>
                <w:noProof/>
                <w:sz w:val="24"/>
                <w:szCs w:val="24"/>
              </w:rPr>
              <w:t xml:space="preserve"> CHUYÊN MÔN</w:t>
            </w:r>
          </w:p>
        </w:tc>
        <w:tc>
          <w:tcPr>
            <w:tcW w:w="3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086E115" w14:textId="18EAA322" w:rsidR="00BA56D5" w:rsidRPr="006135E4" w:rsidRDefault="00BA56D5" w:rsidP="00D847D3">
            <w:pPr>
              <w:spacing w:line="276" w:lineRule="auto"/>
              <w:rPr>
                <w:rFonts w:ascii="UVN Cat Bien" w:hAnsi="UVN Cat Bien"/>
                <w:noProof/>
                <w:sz w:val="24"/>
                <w:szCs w:val="24"/>
              </w:rPr>
            </w:pPr>
          </w:p>
        </w:tc>
        <w:tc>
          <w:tcPr>
            <w:tcW w:w="818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="UVN Cat Bien" w:eastAsiaTheme="minorEastAsia" w:hAnsi="UVN Cat Bien" w:cstheme="minorBidi"/>
                <w:b w:val="0"/>
                <w:bCs w:val="0"/>
                <w:caps w:val="0"/>
                <w:noProof/>
                <w:color w:val="595959" w:themeColor="text1" w:themeTint="A6"/>
                <w:sz w:val="24"/>
                <w:szCs w:val="24"/>
                <w:lang w:val="vi-VN"/>
                <w14:ligatures w14:val="none"/>
              </w:rPr>
              <w:id w:val="970869414"/>
              <w15:repeatingSection/>
            </w:sdtPr>
            <w:sdtContent>
              <w:sdt>
                <w:sdtPr>
                  <w:rPr>
                    <w:rFonts w:ascii="UVN Cat Bien" w:eastAsiaTheme="minorEastAsia" w:hAnsi="UVN Cat Bien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24"/>
                    <w:szCs w:val="24"/>
                    <w:lang w:val="vi-VN"/>
                    <w14:ligatures w14:val="none"/>
                  </w:rPr>
                  <w:id w:val="1211531560"/>
                  <w:placeholder>
                    <w:docPart w:val="A7CEE5EE73704AEBBA5322E0AA10A7B3"/>
                  </w:placeholder>
                  <w15:repeatingSectionItem/>
                </w:sdtPr>
                <w:sdtEndPr/>
                <w:sdtContent>
                  <w:p w14:paraId="1175CB7F" w14:textId="6F4450C7" w:rsidR="00BA56D5" w:rsidRPr="006135E4" w:rsidRDefault="00381AFB" w:rsidP="00D847D3">
                    <w:pPr>
                      <w:pStyle w:val="Heading2"/>
                      <w:spacing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GIẢI THUẬT VÀ LẬP TRÌNH</w:t>
                    </w:r>
                  </w:p>
                  <w:p w14:paraId="0BC7C81E" w14:textId="77777777" w:rsidR="0024780A" w:rsidRPr="006135E4" w:rsidRDefault="0024780A" w:rsidP="00D847D3">
                    <w:pPr>
                      <w:pStyle w:val="ResumeText"/>
                      <w:spacing w:line="276" w:lineRule="auto"/>
                      <w:ind w:right="0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- </w:t>
                    </w:r>
                    <w:r w:rsidR="00381AFB"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  <w:t xml:space="preserve">Nắm vững </w:t>
                    </w:r>
                    <w:r w:rsidR="00381AFB"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các </w:t>
                    </w:r>
                    <w:r w:rsidR="00381AFB"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  <w:t>kiến thức về</w:t>
                    </w:r>
                    <w:r w:rsidR="00381AFB"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cấu trúc dữ liệu và</w:t>
                    </w:r>
                    <w:r w:rsidR="00381AFB"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  <w:t xml:space="preserve"> giải thuật, có thể áp dụng vào</w:t>
                    </w:r>
                    <w:r w:rsidR="00381AFB"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c</w:t>
                    </w:r>
                    <w:r w:rsidR="00381AFB"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  <w:t>ác dự án thực tế.</w:t>
                    </w:r>
                  </w:p>
                  <w:p w14:paraId="3DC145BB" w14:textId="75DFB44F" w:rsidR="00BA56D5" w:rsidRPr="006135E4" w:rsidRDefault="0024780A" w:rsidP="00D847D3">
                    <w:pPr>
                      <w:pStyle w:val="ResumeText"/>
                      <w:spacing w:line="276" w:lineRule="auto"/>
                      <w:ind w:right="0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- </w:t>
                    </w:r>
                    <w:r w:rsidR="00381AFB"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Thành thạo các ngôn ngữ lập trình: Java, C#, Python, C.</w:t>
                    </w:r>
                  </w:p>
                </w:sdtContent>
              </w:sdt>
              <w:sdt>
                <w:sdtPr>
                  <w:rPr>
                    <w:rFonts w:ascii="UVN Cat Bien" w:eastAsiaTheme="minorEastAsia" w:hAnsi="UVN Cat Bien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24"/>
                    <w:szCs w:val="24"/>
                    <w:lang w:val="vi-VN"/>
                    <w14:ligatures w14:val="none"/>
                  </w:rPr>
                  <w:id w:val="1384910237"/>
                  <w:placeholder>
                    <w:docPart w:val="A7CEE5EE73704AEBBA5322E0AA10A7B3"/>
                  </w:placeholder>
                  <w15:repeatingSectionItem/>
                </w:sdtPr>
                <w:sdtEndPr/>
                <w:sdtContent>
                  <w:p w14:paraId="3A9CD9EC" w14:textId="43CC3A99" w:rsidR="00BA56D5" w:rsidRPr="006135E4" w:rsidRDefault="0024780A" w:rsidP="00D847D3">
                    <w:pPr>
                      <w:pStyle w:val="Heading2"/>
                      <w:spacing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FRAMEWORK / LIBRARY</w:t>
                    </w:r>
                  </w:p>
                  <w:p w14:paraId="2E60F50C" w14:textId="4E58D0B9" w:rsidR="00BA56D5" w:rsidRPr="006135E4" w:rsidRDefault="0024780A" w:rsidP="00D847D3">
                    <w:pPr>
                      <w:pStyle w:val="ResumeText"/>
                      <w:spacing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- Deep Learning: TensorFlow, PyTorch.</w:t>
                    </w:r>
                  </w:p>
                  <w:p w14:paraId="58A59DAE" w14:textId="3615C1E4" w:rsidR="00BA56D5" w:rsidRPr="006135E4" w:rsidRDefault="0024780A" w:rsidP="00D847D3">
                    <w:pPr>
                      <w:pStyle w:val="ResumeText"/>
                      <w:spacing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- Web: Java Servlet, Bootstrap 4.</w:t>
                    </w:r>
                  </w:p>
                  <w:p w14:paraId="7BBC0CD5" w14:textId="57C9BC33" w:rsidR="00BC66BA" w:rsidRPr="006135E4" w:rsidRDefault="00BC66BA" w:rsidP="00D847D3">
                    <w:pPr>
                      <w:pStyle w:val="ResumeText"/>
                      <w:spacing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- Android: Material Design.</w:t>
                    </w:r>
                  </w:p>
                  <w:p w14:paraId="649F119F" w14:textId="3139F493" w:rsidR="00BA56D5" w:rsidRPr="006135E4" w:rsidRDefault="0024780A" w:rsidP="00D847D3">
                    <w:pPr>
                      <w:pStyle w:val="ResumeText"/>
                      <w:spacing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- Entity Framework</w:t>
                    </w:r>
                    <w:r w:rsidR="00194BE0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="UVN Cat Bien" w:eastAsiaTheme="minorEastAsia" w:hAnsi="UVN Cat Bien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24"/>
                    <w:szCs w:val="24"/>
                    <w:lang w:val="vi-VN"/>
                    <w14:ligatures w14:val="none"/>
                  </w:rPr>
                  <w:id w:val="705752684"/>
                  <w:placeholder>
                    <w:docPart w:val="EC04D783C93446579199710284F654AE"/>
                  </w:placeholder>
                  <w15:repeatingSectionItem/>
                </w:sdtPr>
                <w:sdtContent>
                  <w:p w14:paraId="05C6E009" w14:textId="080997BE" w:rsidR="00AB272D" w:rsidRPr="006135E4" w:rsidRDefault="00AB272D" w:rsidP="00D847D3">
                    <w:pPr>
                      <w:pStyle w:val="Heading2"/>
                      <w:spacing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pattern</w:t>
                    </w: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  <w:p w14:paraId="12D1352F" w14:textId="233AE247" w:rsidR="00AB272D" w:rsidRPr="006135E4" w:rsidRDefault="00AB272D" w:rsidP="00D847D3">
                    <w:pPr>
                      <w:pStyle w:val="ResumeText"/>
                      <w:spacing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- Architecture pattern: MVC, Three-tier.</w:t>
                    </w:r>
                  </w:p>
                  <w:p w14:paraId="3653BD82" w14:textId="4282E1EA" w:rsidR="00AB272D" w:rsidRPr="006135E4" w:rsidRDefault="00AB272D" w:rsidP="00D847D3">
                    <w:pPr>
                      <w:pStyle w:val="ResumeText"/>
                      <w:spacing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- Design pattern: Singleton, Prototype, Builder.</w:t>
                    </w:r>
                  </w:p>
                </w:sdtContent>
              </w:sdt>
              <w:sdt>
                <w:sdtPr>
                  <w:rPr>
                    <w:rFonts w:ascii="UVN Cat Bien" w:eastAsiaTheme="minorEastAsia" w:hAnsi="UVN Cat Bien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24"/>
                    <w:szCs w:val="24"/>
                    <w:lang w:val="vi-VN"/>
                    <w14:ligatures w14:val="none"/>
                  </w:rPr>
                  <w:id w:val="-1240024091"/>
                  <w:placeholder>
                    <w:docPart w:val="A7CEE5EE73704AEBBA5322E0AA10A7B3"/>
                  </w:placeholder>
                  <w15:repeatingSectionItem/>
                </w:sdtPr>
                <w:sdtEndPr/>
                <w:sdtContent>
                  <w:p w14:paraId="4573F2CD" w14:textId="741D3075" w:rsidR="00BA56D5" w:rsidRPr="006135E4" w:rsidRDefault="0024780A" w:rsidP="00D847D3">
                    <w:pPr>
                      <w:pStyle w:val="Heading2"/>
                      <w:spacing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Database</w:t>
                    </w:r>
                  </w:p>
                  <w:p w14:paraId="0C368DD9" w14:textId="32B0A2A4" w:rsidR="00BA56D5" w:rsidRPr="006135E4" w:rsidRDefault="0024780A" w:rsidP="00D847D3">
                    <w:pPr>
                      <w:pStyle w:val="ResumeText"/>
                      <w:spacing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- </w:t>
                    </w: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Relational database</w:t>
                    </w: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: MSSQL, SQLite.</w:t>
                    </w:r>
                  </w:p>
                  <w:p w14:paraId="1E1F0CC3" w14:textId="33D22549" w:rsidR="0024780A" w:rsidRPr="006135E4" w:rsidRDefault="0024780A" w:rsidP="00D847D3">
                    <w:pPr>
                      <w:pStyle w:val="ResumeText"/>
                      <w:spacing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- NoSQL: MongoDB.</w:t>
                    </w:r>
                  </w:p>
                </w:sdtContent>
              </w:sdt>
              <w:sdt>
                <w:sdtPr>
                  <w:rPr>
                    <w:rFonts w:ascii="UVN Cat Bien" w:eastAsiaTheme="minorEastAsia" w:hAnsi="UVN Cat Bien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24"/>
                    <w:szCs w:val="24"/>
                    <w:lang w:val="vi-VN"/>
                    <w14:ligatures w14:val="none"/>
                  </w:rPr>
                  <w:id w:val="1349677112"/>
                  <w:placeholder>
                    <w:docPart w:val="801980041A774A74A138B60B7EF20056"/>
                  </w:placeholder>
                  <w15:repeatingSectionItem/>
                </w:sdtPr>
                <w:sdtContent>
                  <w:p w14:paraId="38CD582C" w14:textId="3DEE7257" w:rsidR="0024780A" w:rsidRPr="006135E4" w:rsidRDefault="0024780A" w:rsidP="00D847D3">
                    <w:pPr>
                      <w:pStyle w:val="Heading2"/>
                      <w:spacing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Source control</w:t>
                    </w:r>
                  </w:p>
                  <w:p w14:paraId="4270021A" w14:textId="0B2697AE" w:rsidR="00BA56D5" w:rsidRPr="006135E4" w:rsidRDefault="0024780A" w:rsidP="00D847D3">
                    <w:pPr>
                      <w:pStyle w:val="ResumeText"/>
                      <w:spacing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- Sử dụng thành thạo Git và </w:t>
                    </w:r>
                    <w:r w:rsidR="00D4393E"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GitHub.</w:t>
                    </w:r>
                  </w:p>
                </w:sdtContent>
              </w:sdt>
            </w:sdtContent>
          </w:sdt>
        </w:tc>
      </w:tr>
      <w:tr w:rsidR="00BA56D5" w:rsidRPr="006135E4" w14:paraId="47F866DE" w14:textId="77777777" w:rsidTr="000D55B3">
        <w:tc>
          <w:tcPr>
            <w:tcW w:w="154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5D8D85B" w14:textId="31CA4CB7" w:rsidR="00BA56D5" w:rsidRPr="006135E4" w:rsidRDefault="00D4393E" w:rsidP="00D847D3">
            <w:pPr>
              <w:pStyle w:val="Heading1"/>
              <w:spacing w:line="276" w:lineRule="auto"/>
              <w:rPr>
                <w:rFonts w:ascii="UVN Cat Bien" w:hAnsi="UVN Cat Bien"/>
                <w:noProof/>
                <w:sz w:val="24"/>
                <w:szCs w:val="24"/>
              </w:rPr>
            </w:pPr>
            <w:r w:rsidRPr="006135E4">
              <w:rPr>
                <w:rFonts w:ascii="UVN Cat Bien" w:hAnsi="UVN Cat Bien"/>
                <w:noProof/>
                <w:sz w:val="24"/>
                <w:szCs w:val="24"/>
              </w:rPr>
              <w:t>KỸ NĂNG MỀM</w:t>
            </w:r>
          </w:p>
        </w:tc>
        <w:tc>
          <w:tcPr>
            <w:tcW w:w="3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AF0F32D" w14:textId="77777777" w:rsidR="00BA56D5" w:rsidRPr="006135E4" w:rsidRDefault="00BA56D5" w:rsidP="00D847D3">
            <w:pPr>
              <w:spacing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818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="UVN Cat Bien" w:hAnsi="UVN Cat Bien"/>
                <w:noProof/>
                <w:sz w:val="24"/>
                <w:szCs w:val="24"/>
                <w:lang w:val="vi-VN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="UVN Cat Bien" w:hAnsi="UVN Cat Bien"/>
                    <w:noProof/>
                    <w:sz w:val="24"/>
                    <w:szCs w:val="24"/>
                    <w:lang w:val="vi-VN"/>
                  </w:rPr>
                  <w:id w:val="664589972"/>
                  <w:placeholder>
                    <w:docPart w:val="7BBC479881764E06999918F4E0CD430A"/>
                  </w:placeholder>
                  <w15:repeatingSectionItem/>
                </w:sdtPr>
                <w:sdtEndPr/>
                <w:sdtContent>
                  <w:p w14:paraId="28E72EBA" w14:textId="4A4A5603" w:rsidR="00BA56D5" w:rsidRPr="006135E4" w:rsidRDefault="00D4393E" w:rsidP="00D847D3">
                    <w:pPr>
                      <w:pStyle w:val="ResumeText"/>
                      <w:spacing w:line="276" w:lineRule="auto"/>
                      <w:ind w:right="0"/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</w:pP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- </w:t>
                    </w:r>
                    <w:r w:rsidRPr="006135E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Kỹ năng tự nghiên cứu, làm việc độc lập, làm việc nhóm, kỹ năng giải quyết vấn đề, lập kế hoạch.</w:t>
                    </w:r>
                  </w:p>
                </w:sdtContent>
              </w:sdt>
            </w:sdtContent>
          </w:sdt>
        </w:tc>
      </w:tr>
      <w:tr w:rsidR="00D4393E" w:rsidRPr="006135E4" w14:paraId="70B01018" w14:textId="77777777" w:rsidTr="000D55B3">
        <w:tc>
          <w:tcPr>
            <w:tcW w:w="154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B464F2C" w14:textId="3F24E928" w:rsidR="00D4393E" w:rsidRPr="006135E4" w:rsidRDefault="00D4393E" w:rsidP="00D847D3">
            <w:pPr>
              <w:pStyle w:val="Heading1"/>
              <w:spacing w:line="276" w:lineRule="auto"/>
              <w:rPr>
                <w:rFonts w:ascii="UVN Cat Bien" w:hAnsi="UVN Cat Bien"/>
                <w:noProof/>
                <w:sz w:val="24"/>
                <w:szCs w:val="24"/>
              </w:rPr>
            </w:pPr>
            <w:r w:rsidRPr="006135E4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lastRenderedPageBreak/>
              <w:t>học vấn</w:t>
            </w:r>
          </w:p>
        </w:tc>
        <w:tc>
          <w:tcPr>
            <w:tcW w:w="3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35837A2" w14:textId="77777777" w:rsidR="00D4393E" w:rsidRPr="006135E4" w:rsidRDefault="00D4393E" w:rsidP="00D847D3">
            <w:pPr>
              <w:spacing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818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6117462" w14:textId="77777777" w:rsidR="00D4393E" w:rsidRPr="006135E4" w:rsidRDefault="00D4393E" w:rsidP="00D847D3">
            <w:pPr>
              <w:spacing w:after="0" w:line="276" w:lineRule="auto"/>
              <w:jc w:val="both"/>
              <w:rPr>
                <w:rFonts w:ascii="UVN Cat Bien" w:hAnsi="UVN Cat Bien"/>
                <w:b/>
                <w:bCs/>
                <w:noProof/>
                <w:sz w:val="24"/>
                <w:szCs w:val="24"/>
                <w:lang w:val="vi-VN"/>
              </w:rPr>
            </w:pPr>
            <w:r w:rsidRPr="006135E4">
              <w:rPr>
                <w:rFonts w:ascii="UVN Cat Bien" w:hAnsi="UVN Cat Bien"/>
                <w:b/>
                <w:bCs/>
                <w:noProof/>
                <w:sz w:val="24"/>
                <w:szCs w:val="24"/>
                <w:lang w:val="vi-VN"/>
              </w:rPr>
              <w:t>TRƯỜNG ĐẠI HỌC SƯ PHẠM KỸ THUẬT TPHCM</w:t>
            </w:r>
          </w:p>
          <w:p w14:paraId="36FE7C96" w14:textId="19263A2E" w:rsidR="00D4393E" w:rsidRPr="006135E4" w:rsidRDefault="00D4393E" w:rsidP="00A55B66">
            <w:pPr>
              <w:spacing w:before="0" w:after="0" w:line="276" w:lineRule="auto"/>
              <w:jc w:val="both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  <w:r w:rsidRPr="006135E4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>Chuyên ngành Công nghệ Phần mềm</w:t>
            </w:r>
            <w:r w:rsidR="00D847D3">
              <w:rPr>
                <w:noProof/>
                <w:sz w:val="24"/>
                <w:szCs w:val="24"/>
              </w:rPr>
              <w:t xml:space="preserve">                                              </w:t>
            </w:r>
            <w:r w:rsidRPr="006135E4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>8/2018 – hiện tại</w:t>
            </w:r>
          </w:p>
          <w:p w14:paraId="5A5B03DD" w14:textId="5BFE4E1F" w:rsidR="00D4393E" w:rsidRPr="006135E4" w:rsidRDefault="00D4393E" w:rsidP="00A55B66">
            <w:pPr>
              <w:pStyle w:val="ResumeText"/>
              <w:spacing w:before="0"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  <w:r w:rsidRPr="006135E4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>Điểm trung bình: 8.83/10</w:t>
            </w:r>
          </w:p>
        </w:tc>
      </w:tr>
      <w:tr w:rsidR="00BA56D5" w:rsidRPr="006135E4" w14:paraId="09083314" w14:textId="77777777" w:rsidTr="000D55B3">
        <w:tc>
          <w:tcPr>
            <w:tcW w:w="154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3C40533" w14:textId="459DC1D9" w:rsidR="00BA56D5" w:rsidRPr="001601F0" w:rsidRDefault="001601F0" w:rsidP="00D847D3">
            <w:pPr>
              <w:pStyle w:val="Heading1"/>
              <w:spacing w:line="276" w:lineRule="auto"/>
              <w:rPr>
                <w:rFonts w:ascii="UVN Cat Bien" w:hAnsi="UVN Cat Bien"/>
                <w:noProof/>
                <w:sz w:val="24"/>
                <w:szCs w:val="24"/>
              </w:rPr>
            </w:pPr>
            <w:r>
              <w:rPr>
                <w:rFonts w:ascii="UVN Cat Bien" w:hAnsi="UVN Cat Bien"/>
                <w:noProof/>
                <w:sz w:val="24"/>
                <w:szCs w:val="24"/>
              </w:rPr>
              <w:t>chứng chỉ</w:t>
            </w:r>
          </w:p>
        </w:tc>
        <w:tc>
          <w:tcPr>
            <w:tcW w:w="3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208725C" w14:textId="77777777" w:rsidR="00BA56D5" w:rsidRPr="006135E4" w:rsidRDefault="00BA56D5" w:rsidP="00D847D3">
            <w:pPr>
              <w:spacing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818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="UVN Cat Bien" w:eastAsiaTheme="minorEastAsia" w:hAnsi="UVN Cat Bien" w:cstheme="minorBidi"/>
                <w:b w:val="0"/>
                <w:bCs w:val="0"/>
                <w:caps w:val="0"/>
                <w:noProof/>
                <w:color w:val="595959" w:themeColor="text1" w:themeTint="A6"/>
                <w:sz w:val="24"/>
                <w:szCs w:val="24"/>
                <w:lang w:val="vi-VN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="UVN Cat Bien" w:eastAsiaTheme="minorEastAsia" w:hAnsi="UVN Cat Bien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24"/>
                    <w:szCs w:val="24"/>
                    <w:lang w:val="vi-VN"/>
                    <w14:ligatures w14:val="none"/>
                  </w:rPr>
                  <w:id w:val="-1126388115"/>
                  <w:placeholder>
                    <w:docPart w:val="6CBECC3035EE47E7BE15704313B8C7EA"/>
                  </w:placeholder>
                  <w15:repeatingSectionItem/>
                </w:sdtPr>
                <w:sdtEndPr/>
                <w:sdtContent>
                  <w:p w14:paraId="5917FE93" w14:textId="67E6640D" w:rsidR="00BA56D5" w:rsidRPr="006135E4" w:rsidRDefault="001601F0" w:rsidP="00D847D3">
                    <w:pPr>
                      <w:pStyle w:val="Heading2"/>
                      <w:spacing w:before="0" w:after="0"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NGOẠI NGỮ</w:t>
                    </w:r>
                  </w:p>
                  <w:p w14:paraId="5D9A0287" w14:textId="55537A2B" w:rsidR="00AC315C" w:rsidRPr="00AC315C" w:rsidRDefault="001601F0" w:rsidP="005A0AA6">
                    <w:pPr>
                      <w:spacing w:before="0"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- TOEIC 625 điểm.</w:t>
                    </w: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4"/>
                    <w:szCs w:val="24"/>
                    <w:lang w:val="vi-VN"/>
                  </w:rPr>
                  <w:id w:val="-255976286"/>
                  <w:placeholder>
                    <w:docPart w:val="C29736E1A6AE45C8AA3938713698FF28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14:paraId="23A47985" w14:textId="77777777" w:rsidR="00AC315C" w:rsidRDefault="00AC315C" w:rsidP="00D847D3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 w:rsidRPr="00AC315C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>Audio Classification with TensorFlow</w:t>
                    </w:r>
                  </w:p>
                  <w:p w14:paraId="2614B03B" w14:textId="5B1A8532" w:rsidR="00AC315C" w:rsidRPr="00AC315C" w:rsidRDefault="00AC315C" w:rsidP="00D847D3">
                    <w:pPr>
                      <w:spacing w:before="0" w:after="0"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Coursera – 6/2021</w:t>
                    </w:r>
                  </w:p>
                  <w:p w14:paraId="6BBA27A4" w14:textId="1BF19C6D" w:rsidR="00AC315C" w:rsidRPr="00AC315C" w:rsidRDefault="00AC315C" w:rsidP="005A0AA6">
                    <w:pPr>
                      <w:spacing w:before="0" w:line="276" w:lineRule="auto"/>
                      <w:rPr>
                        <w:rFonts w:ascii="UVN Cat Bien" w:hAnsi="UVN Cat Bien"/>
                        <w:noProof/>
                        <w:sz w:val="22"/>
                        <w:szCs w:val="22"/>
                        <w:lang w:val="vi-VN"/>
                      </w:rPr>
                    </w:pPr>
                    <w:hyperlink r:id="rId15" w:history="1">
                      <w:r w:rsidRPr="006035BF">
                        <w:rPr>
                          <w:rStyle w:val="Hyperlink"/>
                          <w:rFonts w:ascii="UVN Cat Bien" w:hAnsi="UVN Cat Bien"/>
                          <w:noProof/>
                          <w:sz w:val="22"/>
                          <w:szCs w:val="22"/>
                          <w:lang w:val="vi-VN"/>
                        </w:rPr>
                        <w:t>https://www.coursera.org/account/accomplishments/certificate/MBSDFCKQ9X8E</w:t>
                      </w:r>
                    </w:hyperlink>
                    <w:r>
                      <w:rPr>
                        <w:rFonts w:ascii="UVN Cat Bien" w:hAnsi="UVN Cat Bien"/>
                        <w:noProof/>
                        <w:sz w:val="22"/>
                        <w:szCs w:val="2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4"/>
                    <w:szCs w:val="24"/>
                    <w:lang w:val="vi-VN"/>
                  </w:rPr>
                  <w:id w:val="942113942"/>
                  <w:placeholder>
                    <w:docPart w:val="C31C544D1545431D97E885B26B80BCA4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14:paraId="661D9617" w14:textId="5F9D3011" w:rsidR="00AC315C" w:rsidRDefault="00AC315C" w:rsidP="00D847D3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 w:rsidRPr="00AC315C">
                      <w:rPr>
                        <w:rFonts w:ascii="UVN Cat Bien" w:hAnsi="UVN Cat Bien"/>
                        <w:b/>
                        <w:bCs/>
                        <w:caps/>
                        <w:noProof/>
                        <w:sz w:val="24"/>
                        <w:szCs w:val="24"/>
                        <w:lang w:val="vi-VN"/>
                      </w:rPr>
                      <w:t>Machine Learning Onramp</w:t>
                    </w:r>
                  </w:p>
                  <w:p w14:paraId="005CAAB1" w14:textId="77777777" w:rsidR="00AC315C" w:rsidRDefault="00AC315C" w:rsidP="00D847D3">
                    <w:pPr>
                      <w:spacing w:before="0" w:after="0"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</w:pPr>
                    <w:r w:rsidRPr="00AC315C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MathWorks 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– 2/2021</w:t>
                    </w:r>
                  </w:p>
                  <w:p w14:paraId="1813E073" w14:textId="225D4ADA" w:rsidR="00AC315C" w:rsidRPr="00AC315C" w:rsidRDefault="00AC315C" w:rsidP="005A0AA6">
                    <w:pPr>
                      <w:spacing w:before="0" w:line="276" w:lineRule="auto"/>
                      <w:rPr>
                        <w:rFonts w:ascii="UVN Cat Bien" w:hAnsi="UVN Cat Bien"/>
                        <w:noProof/>
                        <w:sz w:val="22"/>
                        <w:szCs w:val="22"/>
                      </w:rPr>
                    </w:pPr>
                    <w:hyperlink r:id="rId16" w:history="1">
                      <w:r w:rsidRPr="006035BF">
                        <w:rPr>
                          <w:rStyle w:val="Hyperlink"/>
                          <w:rFonts w:ascii="UVN Cat Bien" w:hAnsi="UVN Cat Bien"/>
                          <w:noProof/>
                          <w:sz w:val="22"/>
                          <w:szCs w:val="22"/>
                        </w:rPr>
                        <w:t>https://matlabacademy.mathworks.com/progress/share/certificate.html?id=ad7fb8de-67d7-487f-95ee-f3871a61b1e1</w:t>
                      </w:r>
                    </w:hyperlink>
                    <w:r>
                      <w:rPr>
                        <w:rFonts w:ascii="UVN Cat Bien" w:hAnsi="UVN Cat Bien"/>
                        <w:noProof/>
                        <w:sz w:val="22"/>
                        <w:szCs w:val="2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2"/>
                    <w:szCs w:val="22"/>
                    <w:lang w:val="vi-VN"/>
                  </w:rPr>
                  <w:id w:val="-1088534140"/>
                  <w:placeholder>
                    <w:docPart w:val="2FBD649E8B0944079C5BEB8937BDA28C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4"/>
                    <w:szCs w:val="24"/>
                  </w:rPr>
                </w:sdtEndPr>
                <w:sdtContent>
                  <w:p w14:paraId="58FDB2EE" w14:textId="6C03A48D" w:rsidR="00AC315C" w:rsidRDefault="00AC315C" w:rsidP="00D847D3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 w:rsidRPr="00AC315C">
                      <w:rPr>
                        <w:rFonts w:ascii="UVN Cat Bien" w:hAnsi="UVN Cat Bien"/>
                        <w:b/>
                        <w:bCs/>
                        <w:caps/>
                        <w:noProof/>
                        <w:sz w:val="24"/>
                        <w:szCs w:val="24"/>
                        <w:lang w:val="vi-VN"/>
                      </w:rPr>
                      <w:t>Retrieving, Processing, and Visualizing Data with Python</w:t>
                    </w:r>
                  </w:p>
                  <w:p w14:paraId="17C63426" w14:textId="4F9524C0" w:rsidR="00AC315C" w:rsidRPr="00AC315C" w:rsidRDefault="00AC315C" w:rsidP="00D847D3">
                    <w:pPr>
                      <w:spacing w:before="0" w:after="0"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Coursera – 9/2020</w:t>
                    </w:r>
                  </w:p>
                  <w:p w14:paraId="69CD6E2A" w14:textId="23D23657" w:rsidR="00BA56D5" w:rsidRPr="00AC315C" w:rsidRDefault="00AC315C" w:rsidP="00D847D3">
                    <w:pPr>
                      <w:spacing w:before="0" w:after="0"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hyperlink r:id="rId17" w:history="1">
                      <w:r w:rsidRPr="006035BF">
                        <w:rPr>
                          <w:rStyle w:val="Hyperlink"/>
                          <w:rFonts w:ascii="UVN Cat Bien" w:hAnsi="UVN Cat Bien"/>
                          <w:noProof/>
                          <w:sz w:val="22"/>
                          <w:szCs w:val="22"/>
                          <w:lang w:val="vi-VN"/>
                        </w:rPr>
                        <w:t>https://www.coursera.org/account/accomplishments/certificate/DVXXD98ESKLP</w:t>
                      </w:r>
                    </w:hyperlink>
                    <w:r>
                      <w:rPr>
                        <w:rFonts w:ascii="UVN Cat Bien" w:hAnsi="UVN Cat Bien"/>
                        <w:noProof/>
                        <w:sz w:val="22"/>
                        <w:szCs w:val="22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0D55B3" w:rsidRPr="006135E4" w14:paraId="75559D5C" w14:textId="77777777" w:rsidTr="000D55B3">
        <w:tc>
          <w:tcPr>
            <w:tcW w:w="154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158BF9A" w14:textId="3CDDB3BD" w:rsidR="000D55B3" w:rsidRPr="000D55B3" w:rsidRDefault="000D55B3" w:rsidP="00D847D3">
            <w:pPr>
              <w:pStyle w:val="Heading1"/>
              <w:spacing w:line="276" w:lineRule="auto"/>
              <w:rPr>
                <w:rFonts w:asciiTheme="minorHAnsi" w:hAnsiTheme="minorHAnsi"/>
                <w:noProof/>
                <w:sz w:val="24"/>
                <w:szCs w:val="24"/>
                <w:lang w:val="vi-VN"/>
              </w:rPr>
            </w:pPr>
            <w:r>
              <w:rPr>
                <w:rFonts w:ascii="UVN Cat Bien" w:hAnsi="UVN Cat Bien"/>
                <w:noProof/>
                <w:sz w:val="24"/>
                <w:szCs w:val="24"/>
              </w:rPr>
              <w:t>giải thưởng</w:t>
            </w:r>
          </w:p>
        </w:tc>
        <w:tc>
          <w:tcPr>
            <w:tcW w:w="3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4BB5103" w14:textId="77777777" w:rsidR="000D55B3" w:rsidRPr="006135E4" w:rsidRDefault="000D55B3" w:rsidP="00D847D3">
            <w:pPr>
              <w:spacing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818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="UVN Cat Bien" w:eastAsiaTheme="minorEastAsia" w:hAnsi="UVN Cat Bien" w:cstheme="minorBidi"/>
                <w:b w:val="0"/>
                <w:bCs w:val="0"/>
                <w:caps w:val="0"/>
                <w:noProof/>
                <w:color w:val="595959" w:themeColor="text1" w:themeTint="A6"/>
                <w:sz w:val="24"/>
                <w:szCs w:val="24"/>
                <w:lang w:val="vi-VN"/>
                <w14:ligatures w14:val="none"/>
              </w:rPr>
              <w:id w:val="755569959"/>
              <w15:repeatingSection/>
            </w:sdtPr>
            <w:sdtEndPr>
              <w:rPr>
                <w:sz w:val="22"/>
                <w:szCs w:val="22"/>
              </w:rPr>
            </w:sdtEndPr>
            <w:sdtContent>
              <w:sdt>
                <w:sdtPr>
                  <w:rPr>
                    <w:rFonts w:ascii="UVN Cat Bien" w:eastAsiaTheme="minorEastAsia" w:hAnsi="UVN Cat Bien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24"/>
                    <w:szCs w:val="24"/>
                    <w:lang w:val="vi-VN"/>
                    <w14:ligatures w14:val="none"/>
                  </w:rPr>
                  <w:id w:val="-809547300"/>
                  <w:placeholder>
                    <w:docPart w:val="984C726847AF4EA8B04BE02E42649F7C"/>
                  </w:placeholder>
                  <w15:repeatingSectionItem/>
                </w:sdtPr>
                <w:sdtContent>
                  <w:p w14:paraId="560C40A7" w14:textId="77777777" w:rsidR="00D847D3" w:rsidRPr="006240BD" w:rsidRDefault="00D847D3" w:rsidP="005A0AA6">
                    <w:pPr>
                      <w:pStyle w:val="Heading2"/>
                      <w:spacing w:after="0" w:line="276" w:lineRule="auto"/>
                      <w:rPr>
                        <w:rFonts w:asciiTheme="minorHAnsi" w:hAnsiTheme="minorHAnsi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  <w:t>SINH VI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ÊN 5 TỐT CẤP TRƯỜNG NĂM HỌC 2019 – 2020 </w:t>
                    </w:r>
                  </w:p>
                  <w:p w14:paraId="2F192022" w14:textId="77777777" w:rsidR="00D847D3" w:rsidRPr="00AC315C" w:rsidRDefault="00D847D3" w:rsidP="005A0AA6">
                    <w:pPr>
                      <w:spacing w:before="0"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Bằng khen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– 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  <w:t>Tr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ường Đại học Sư phạm Kỹ thuật TPHCM – 1/2021.</w:t>
                    </w: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4"/>
                    <w:szCs w:val="24"/>
                    <w:lang w:val="vi-VN"/>
                  </w:rPr>
                  <w:id w:val="-1060088720"/>
                  <w:placeholder>
                    <w:docPart w:val="85C0CE98ED89474CAD82BC6C2C00A6FE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14:paraId="71F28D8B" w14:textId="77777777" w:rsidR="00D847D3" w:rsidRDefault="00D847D3" w:rsidP="005A0AA6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SINH VIÊN GIỎI NĂM HỌC 2019 – 2020 </w:t>
                    </w:r>
                  </w:p>
                  <w:p w14:paraId="012CFB7F" w14:textId="77777777" w:rsidR="00D847D3" w:rsidRPr="00AC315C" w:rsidRDefault="00D847D3" w:rsidP="005A0AA6">
                    <w:pPr>
                      <w:spacing w:before="0" w:line="276" w:lineRule="auto"/>
                      <w:rPr>
                        <w:rFonts w:ascii="UVN Cat Bien" w:hAnsi="UVN Cat Bien"/>
                        <w:noProof/>
                        <w:sz w:val="22"/>
                        <w:szCs w:val="22"/>
                        <w:lang w:val="vi-VN"/>
                      </w:rPr>
                    </w:pP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Giấy khen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– Trường Đại học Sư phạm Kỹ thuật TPHCM – 12/2020.</w:t>
                    </w: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4"/>
                    <w:szCs w:val="24"/>
                    <w:lang w:val="vi-VN"/>
                  </w:rPr>
                  <w:id w:val="-1664460270"/>
                  <w:placeholder>
                    <w:docPart w:val="B76FA7DB6CFF46E49D5AF5A5890DE6A9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14:paraId="35B8DD20" w14:textId="510D0E20" w:rsidR="00D847D3" w:rsidRPr="006240BD" w:rsidRDefault="00D847D3" w:rsidP="005A0AA6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>
                      <w:rPr>
                        <w:rFonts w:ascii="UVN Cat Bien" w:hAnsi="UVN Cat Bien"/>
                        <w:b/>
                        <w:bCs/>
                        <w:caps/>
                        <w:noProof/>
                        <w:sz w:val="24"/>
                        <w:szCs w:val="24"/>
                      </w:rPr>
                      <w:t>SINH VIÊN VỚI AN TOÀN THÔNG TIN ASEAN 202</w:t>
                    </w:r>
                    <w:r w:rsidR="009142A2">
                      <w:rPr>
                        <w:rFonts w:ascii="UVN Cat Bien" w:hAnsi="UVN Cat Bien"/>
                        <w:b/>
                        <w:bCs/>
                        <w:caps/>
                        <w:noProof/>
                        <w:sz w:val="24"/>
                        <w:szCs w:val="24"/>
                      </w:rPr>
                      <w:t>0</w:t>
                    </w:r>
                  </w:p>
                  <w:p w14:paraId="1007F1FD" w14:textId="4B926FA2" w:rsidR="00D847D3" w:rsidRPr="006240BD" w:rsidRDefault="00D847D3" w:rsidP="005A0AA6">
                    <w:pPr>
                      <w:spacing w:before="0"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</w:pP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Giấy chứng nhận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– Hiệp hội An toàn Thông tin Việt Nam VNISA</w:t>
                    </w:r>
                    <w:r w:rsidRPr="00AC315C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– 10/2020</w:t>
                    </w:r>
                    <w:r w:rsidR="006F6E37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4"/>
                    <w:szCs w:val="24"/>
                    <w:lang w:val="vi-VN"/>
                  </w:rPr>
                  <w:id w:val="-1853482151"/>
                  <w:placeholder>
                    <w:docPart w:val="D0558FDF1D6C4C7E94ABA7816AEFBB29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14:paraId="1BDB424A" w14:textId="77777777" w:rsidR="00D847D3" w:rsidRPr="006240BD" w:rsidRDefault="00D847D3" w:rsidP="005A0AA6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>
                      <w:rPr>
                        <w:rFonts w:ascii="UVN Cat Bien" w:hAnsi="UVN Cat Bien"/>
                        <w:b/>
                        <w:bCs/>
                        <w:caps/>
                        <w:noProof/>
                        <w:sz w:val="24"/>
                        <w:szCs w:val="24"/>
                      </w:rPr>
                      <w:t>CUỘC THI HỌC THUẬT MASTERING IT 2019</w:t>
                    </w:r>
                  </w:p>
                  <w:p w14:paraId="411FA04E" w14:textId="7411024E" w:rsidR="000D55B3" w:rsidRPr="00D847D3" w:rsidRDefault="00D847D3" w:rsidP="005A0AA6">
                    <w:pPr>
                      <w:spacing w:before="0" w:line="276" w:lineRule="auto"/>
                      <w:rPr>
                        <w:rFonts w:ascii="UVN Cat Bien" w:hAnsi="UVN Cat Bien"/>
                        <w:noProof/>
                        <w:sz w:val="22"/>
                        <w:szCs w:val="22"/>
                        <w:lang w:val="vi-VN"/>
                      </w:rPr>
                    </w:pP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Giải nhì Khối chuyên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– Khoa Công nghệ Thông tin</w:t>
                    </w:r>
                    <w:r w:rsidRPr="00AC315C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– 5/2019</w:t>
                    </w:r>
                    <w:r w:rsidR="006F6E37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.</w:t>
                    </w:r>
                  </w:p>
                </w:sdtContent>
              </w:sdt>
            </w:sdtContent>
          </w:sdt>
        </w:tc>
      </w:tr>
      <w:tr w:rsidR="003506C4" w:rsidRPr="006135E4" w14:paraId="3C4D613D" w14:textId="77777777" w:rsidTr="000D55B3">
        <w:tc>
          <w:tcPr>
            <w:tcW w:w="154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F745BBF" w14:textId="0BC1E041" w:rsidR="003506C4" w:rsidRDefault="003506C4" w:rsidP="00D847D3">
            <w:pPr>
              <w:pStyle w:val="Heading1"/>
              <w:spacing w:line="276" w:lineRule="auto"/>
              <w:rPr>
                <w:rFonts w:ascii="UVN Cat Bien" w:hAnsi="UVN Cat Bien"/>
                <w:noProof/>
                <w:sz w:val="24"/>
                <w:szCs w:val="24"/>
              </w:rPr>
            </w:pPr>
            <w:r>
              <w:rPr>
                <w:rFonts w:ascii="UVN Cat Bien" w:hAnsi="UVN Cat Bien"/>
                <w:noProof/>
                <w:sz w:val="24"/>
                <w:szCs w:val="24"/>
              </w:rPr>
              <w:t>dự án</w:t>
            </w:r>
          </w:p>
        </w:tc>
        <w:tc>
          <w:tcPr>
            <w:tcW w:w="3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DF080CF" w14:textId="77777777" w:rsidR="003506C4" w:rsidRPr="006135E4" w:rsidRDefault="003506C4" w:rsidP="00D847D3">
            <w:pPr>
              <w:spacing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818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="UVN Cat Bien" w:eastAsiaTheme="minorEastAsia" w:hAnsi="UVN Cat Bien" w:cstheme="minorBidi"/>
                <w:b w:val="0"/>
                <w:bCs w:val="0"/>
                <w:caps w:val="0"/>
                <w:noProof/>
                <w:color w:val="595959" w:themeColor="text1" w:themeTint="A6"/>
                <w:sz w:val="24"/>
                <w:szCs w:val="24"/>
                <w:lang w:val="vi-VN"/>
                <w14:ligatures w14:val="none"/>
              </w:rPr>
              <w:id w:val="-1593776210"/>
              <w15:repeatingSection/>
            </w:sdtPr>
            <w:sdtEndPr>
              <w:rPr>
                <w:sz w:val="22"/>
                <w:szCs w:val="22"/>
              </w:rPr>
            </w:sdtEndPr>
            <w:sdtContent>
              <w:sdt>
                <w:sdtPr>
                  <w:rPr>
                    <w:rFonts w:ascii="UVN Cat Bien" w:eastAsiaTheme="minorEastAsia" w:hAnsi="UVN Cat Bien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24"/>
                    <w:szCs w:val="24"/>
                    <w:lang w:val="vi-VN"/>
                    <w14:ligatures w14:val="none"/>
                  </w:rPr>
                  <w:id w:val="1649778810"/>
                  <w:placeholder>
                    <w:docPart w:val="92EDB552502949D8BEE80EC728993DF7"/>
                  </w:placeholder>
                  <w15:repeatingSectionItem/>
                </w:sdtPr>
                <w:sdtEndPr>
                  <w:rPr>
                    <w:sz w:val="2"/>
                    <w:szCs w:val="2"/>
                  </w:rPr>
                </w:sdtEndPr>
                <w:sdtContent>
                  <w:p w14:paraId="5DC141BA" w14:textId="0610FC12" w:rsidR="0023658E" w:rsidRPr="006240BD" w:rsidRDefault="0023658E" w:rsidP="0023658E">
                    <w:pPr>
                      <w:pStyle w:val="Heading2"/>
                      <w:spacing w:after="0" w:line="276" w:lineRule="auto"/>
                      <w:rPr>
                        <w:rFonts w:asciiTheme="minorHAnsi" w:hAnsiTheme="minorHAnsi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VietShop</w:t>
                    </w:r>
                  </w:p>
                  <w:p w14:paraId="5A037295" w14:textId="661A729C" w:rsidR="0023658E" w:rsidRPr="00A55B66" w:rsidRDefault="0023658E" w:rsidP="0023658E">
                    <w:pPr>
                      <w:spacing w:before="0" w:line="276" w:lineRule="auto"/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Đồ án môn học </w:t>
                    </w: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(</w:t>
                    </w:r>
                    <w:r w:rsidR="003838D9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5</w:t>
                    </w: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/202</w:t>
                    </w:r>
                    <w:r w:rsidR="003838D9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1</w:t>
                    </w: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– hiện tại)</w:t>
                    </w:r>
                  </w:p>
                  <w:tbl>
                    <w:tblPr>
                      <w:tblStyle w:val="TableGrid"/>
                      <w:tblW w:w="8310" w:type="dxa"/>
                      <w:tblLook w:val="04A0" w:firstRow="1" w:lastRow="0" w:firstColumn="1" w:lastColumn="0" w:noHBand="0" w:noVBand="1"/>
                    </w:tblPr>
                    <w:tblGrid>
                      <w:gridCol w:w="2640"/>
                      <w:gridCol w:w="5670"/>
                    </w:tblGrid>
                    <w:tr w:rsidR="0023658E" w14:paraId="6A307659" w14:textId="77777777" w:rsidTr="0023658E">
                      <w:tc>
                        <w:tcPr>
                          <w:tcW w:w="2640" w:type="dxa"/>
                          <w:vAlign w:val="center"/>
                        </w:tcPr>
                        <w:p w14:paraId="34CB4773" w14:textId="2FA2E876" w:rsidR="0023658E" w:rsidRPr="0023658E" w:rsidRDefault="0023658E" w:rsidP="0023658E">
                          <w:pPr>
                            <w:spacing w:before="0" w:line="276" w:lineRule="auto"/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Mô tả dự án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7580D320" w14:textId="35821A4C" w:rsidR="0023658E" w:rsidRPr="0023658E" w:rsidRDefault="0023658E" w:rsidP="0023658E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  <w:lang w:val="vi-VN"/>
                            </w:rPr>
                            <w:t xml:space="preserve">Ứng dụng Android giúp khách hàng </w:t>
                          </w:r>
                          <w:r w:rsidR="000F7B18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tạo tài khoản và </w:t>
                          </w:r>
                          <w:r w:rsidRPr="0023658E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  <w:lang w:val="vi-VN"/>
                            </w:rPr>
                            <w:t>đặt mua sản phẩm từ các nhà cung cấp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</w:tr>
                    <w:tr w:rsidR="0023658E" w14:paraId="4F20A70D" w14:textId="77777777" w:rsidTr="0023658E">
                      <w:tc>
                        <w:tcPr>
                          <w:tcW w:w="2640" w:type="dxa"/>
                          <w:vAlign w:val="center"/>
                        </w:tcPr>
                        <w:p w14:paraId="60391AC2" w14:textId="3F0CB794" w:rsidR="0023658E" w:rsidRPr="0023658E" w:rsidRDefault="0023658E" w:rsidP="0023658E">
                          <w:pPr>
                            <w:spacing w:before="0" w:line="276" w:lineRule="auto"/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Số lượng thành viên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09C469EF" w14:textId="3488AEA9" w:rsidR="0023658E" w:rsidRPr="0023658E" w:rsidRDefault="0023658E" w:rsidP="0023658E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</w:tr>
                    <w:tr w:rsidR="0023658E" w14:paraId="299A4C06" w14:textId="77777777" w:rsidTr="0023658E">
                      <w:tc>
                        <w:tcPr>
                          <w:tcW w:w="2640" w:type="dxa"/>
                          <w:vAlign w:val="center"/>
                        </w:tcPr>
                        <w:p w14:paraId="32B58487" w14:textId="39F20A30" w:rsidR="0023658E" w:rsidRPr="0023658E" w:rsidRDefault="0023658E" w:rsidP="0023658E">
                          <w:pPr>
                            <w:spacing w:before="0" w:line="276" w:lineRule="auto"/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Vị trí công việc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78A9EA9C" w14:textId="3F1D720C" w:rsidR="0023658E" w:rsidRPr="0023658E" w:rsidRDefault="0023658E" w:rsidP="0023658E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Lập trình viên</w:t>
                          </w:r>
                        </w:p>
                      </w:tc>
                    </w:tr>
                    <w:tr w:rsidR="0023658E" w14:paraId="30B16FEA" w14:textId="77777777" w:rsidTr="0023658E">
                      <w:tc>
                        <w:tcPr>
                          <w:tcW w:w="2640" w:type="dxa"/>
                          <w:vAlign w:val="center"/>
                        </w:tcPr>
                        <w:p w14:paraId="1F6344A5" w14:textId="4A69AE1B" w:rsidR="0023658E" w:rsidRPr="0023658E" w:rsidRDefault="0023658E" w:rsidP="0023658E">
                          <w:pPr>
                            <w:spacing w:before="0" w:line="276" w:lineRule="auto"/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lastRenderedPageBreak/>
                            <w:t>Vai trò trong dự án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079F15C5" w14:textId="77777777" w:rsidR="0023658E" w:rsidRDefault="0023658E" w:rsidP="0023658E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- Phân tích, thiết kế hệ thống.</w:t>
                          </w:r>
                        </w:p>
                        <w:p w14:paraId="3E4D25D7" w14:textId="365E869C" w:rsidR="0023658E" w:rsidRPr="0023658E" w:rsidRDefault="0023658E" w:rsidP="0023658E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- Coding/Testing.</w:t>
                          </w:r>
                        </w:p>
                      </w:tc>
                    </w:tr>
                    <w:tr w:rsidR="0023658E" w14:paraId="77B046D2" w14:textId="77777777" w:rsidTr="0023658E">
                      <w:tc>
                        <w:tcPr>
                          <w:tcW w:w="2640" w:type="dxa"/>
                          <w:vAlign w:val="center"/>
                        </w:tcPr>
                        <w:p w14:paraId="221F3070" w14:textId="0BC987DD" w:rsidR="0023658E" w:rsidRPr="0023658E" w:rsidRDefault="0023658E" w:rsidP="0023658E">
                          <w:pPr>
                            <w:spacing w:before="0" w:line="276" w:lineRule="auto"/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Công nghệ sử dụng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1CA9B511" w14:textId="77777777" w:rsidR="0023658E" w:rsidRDefault="0023658E" w:rsidP="0023658E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- Android Studio 4.1.3, Java.</w:t>
                          </w:r>
                        </w:p>
                        <w:p w14:paraId="2191F6A8" w14:textId="21C0210C" w:rsidR="0023658E" w:rsidRPr="0023658E" w:rsidRDefault="0023658E" w:rsidP="0023658E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- SQLite, F</w:t>
                          </w:r>
                          <w:r w:rsidRPr="0023658E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irebase Realtime Database.</w:t>
                          </w:r>
                        </w:p>
                      </w:tc>
                    </w:tr>
                  </w:tbl>
                  <w:p w14:paraId="514F9B30" w14:textId="4043B804" w:rsidR="0023658E" w:rsidRPr="0023658E" w:rsidRDefault="0023658E" w:rsidP="0023658E">
                    <w:pPr>
                      <w:spacing w:before="0" w:line="276" w:lineRule="auto"/>
                      <w:jc w:val="both"/>
                      <w:rPr>
                        <w:rFonts w:ascii="UVN Cat Bien" w:hAnsi="UVN Cat Bien"/>
                        <w:noProof/>
                        <w:sz w:val="2"/>
                        <w:szCs w:val="2"/>
                        <w:lang w:val="vi-VN"/>
                      </w:rPr>
                    </w:pP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"/>
                    <w:szCs w:val="2"/>
                    <w:lang w:val="vi-VN"/>
                  </w:rPr>
                  <w:id w:val="-1059010062"/>
                  <w:placeholder>
                    <w:docPart w:val="8DFB72539D11442AAD09FB45DD7DD91E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6"/>
                    <w:szCs w:val="6"/>
                  </w:rPr>
                </w:sdtEndPr>
                <w:sdtContent>
                  <w:p w14:paraId="76017134" w14:textId="604C2E96" w:rsidR="0023658E" w:rsidRDefault="003838D9" w:rsidP="0023658E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>ARTIST STYLE TRANSFER</w:t>
                    </w:r>
                    <w:r w:rsidR="0023658E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 </w:t>
                    </w:r>
                  </w:p>
                  <w:p w14:paraId="3060BFE4" w14:textId="153E6E80" w:rsidR="0023658E" w:rsidRPr="00A55B66" w:rsidRDefault="003838D9" w:rsidP="0023658E">
                    <w:pPr>
                      <w:spacing w:before="0" w:after="0" w:line="276" w:lineRule="auto"/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Đồ án môn học</w:t>
                    </w:r>
                    <w:r w:rsidR="0023658E"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(</w:t>
                    </w:r>
                    <w:r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5</w:t>
                    </w:r>
                    <w:r w:rsidR="0023658E"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/202</w:t>
                    </w:r>
                    <w:r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1</w:t>
                    </w:r>
                    <w:r w:rsidR="0023658E"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– hiện tại)</w:t>
                    </w:r>
                  </w:p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631"/>
                      <w:gridCol w:w="5670"/>
                    </w:tblGrid>
                    <w:tr w:rsidR="00487A3F" w14:paraId="17269145" w14:textId="77777777" w:rsidTr="00487A3F">
                      <w:tc>
                        <w:tcPr>
                          <w:tcW w:w="2631" w:type="dxa"/>
                          <w:vAlign w:val="center"/>
                        </w:tcPr>
                        <w:p w14:paraId="14BE3117" w14:textId="72EB1CE1" w:rsidR="00487A3F" w:rsidRDefault="00487A3F" w:rsidP="00487A3F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Mô tả dự án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5F6DECE9" w14:textId="6F58A9A0" w:rsidR="00487A3F" w:rsidRDefault="00487A3F" w:rsidP="00487A3F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</w:rPr>
                            <w:t>Ứ</w:t>
                          </w:r>
                          <w:r w:rsidRPr="003838D9"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  <w:t xml:space="preserve">ng dụng CycleGAN để </w:t>
                          </w:r>
                          <w:r w:rsidR="000F7B18"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</w:rPr>
                            <w:t xml:space="preserve">giúp người dùng </w:t>
                          </w:r>
                          <w:r w:rsidRPr="003838D9"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  <w:t xml:space="preserve">chuyển đổi style ảnh </w:t>
                          </w:r>
                          <w:r w:rsidR="000F7B18"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</w:rPr>
                            <w:t xml:space="preserve">của một ảnh chụp thông thường thành ảnh nghệ thuật; </w:t>
                          </w:r>
                          <w:r w:rsidRPr="003838D9"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  <w:t>phục hồi ảnh cũ.</w:t>
                          </w:r>
                        </w:p>
                      </w:tc>
                    </w:tr>
                    <w:tr w:rsidR="00487A3F" w14:paraId="7748CB70" w14:textId="77777777" w:rsidTr="00487A3F">
                      <w:tc>
                        <w:tcPr>
                          <w:tcW w:w="2631" w:type="dxa"/>
                          <w:vAlign w:val="center"/>
                        </w:tcPr>
                        <w:p w14:paraId="3D9FC9C0" w14:textId="1BD7CEE4" w:rsidR="00487A3F" w:rsidRDefault="00487A3F" w:rsidP="00487A3F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Số lượng thành viên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360BA1BE" w14:textId="4128BB6C" w:rsidR="00487A3F" w:rsidRDefault="00487A3F" w:rsidP="00487A3F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  <w:t>7</w:t>
                          </w:r>
                        </w:p>
                      </w:tc>
                    </w:tr>
                    <w:tr w:rsidR="00487A3F" w14:paraId="799156D2" w14:textId="77777777" w:rsidTr="00487A3F">
                      <w:tc>
                        <w:tcPr>
                          <w:tcW w:w="2631" w:type="dxa"/>
                          <w:vAlign w:val="center"/>
                        </w:tcPr>
                        <w:p w14:paraId="3EB18A96" w14:textId="52AAF9B9" w:rsidR="00487A3F" w:rsidRDefault="00487A3F" w:rsidP="00487A3F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Vị trí công việc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3C1E82EB" w14:textId="043AFFBC" w:rsidR="00487A3F" w:rsidRDefault="00487A3F" w:rsidP="00487A3F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Lập trình viên</w:t>
                          </w:r>
                        </w:p>
                      </w:tc>
                    </w:tr>
                    <w:tr w:rsidR="00487A3F" w14:paraId="3D7F52F4" w14:textId="77777777" w:rsidTr="00487A3F">
                      <w:tc>
                        <w:tcPr>
                          <w:tcW w:w="2631" w:type="dxa"/>
                          <w:vAlign w:val="center"/>
                        </w:tcPr>
                        <w:p w14:paraId="57BCB43E" w14:textId="66717462" w:rsidR="00487A3F" w:rsidRDefault="00487A3F" w:rsidP="00487A3F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Vai trò trong dự án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298AD06F" w14:textId="77777777" w:rsidR="00487A3F" w:rsidRDefault="00487A3F" w:rsidP="00487A3F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- Coding.</w:t>
                          </w:r>
                        </w:p>
                        <w:p w14:paraId="7D5B9566" w14:textId="4D6AFD54" w:rsidR="00487A3F" w:rsidRDefault="00487A3F" w:rsidP="00487A3F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- Training/Testing.</w:t>
                          </w:r>
                        </w:p>
                      </w:tc>
                    </w:tr>
                    <w:tr w:rsidR="00487A3F" w14:paraId="3F5E6FD4" w14:textId="77777777" w:rsidTr="00487A3F">
                      <w:tc>
                        <w:tcPr>
                          <w:tcW w:w="2631" w:type="dxa"/>
                          <w:vAlign w:val="center"/>
                        </w:tcPr>
                        <w:p w14:paraId="589E3FDE" w14:textId="1C85528A" w:rsidR="00487A3F" w:rsidRDefault="00487A3F" w:rsidP="00487A3F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Công nghệ sử dụng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41BC3580" w14:textId="77777777" w:rsidR="00487A3F" w:rsidRDefault="00487A3F" w:rsidP="00487A3F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- Python 3.6.</w:t>
                          </w:r>
                        </w:p>
                        <w:p w14:paraId="6C5D4045" w14:textId="77777777" w:rsidR="00487A3F" w:rsidRDefault="00487A3F" w:rsidP="00487A3F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  <w:t>- G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</w:rPr>
                            <w:t>oogle C</w:t>
                          </w:r>
                          <w:r w:rsidRPr="00487A3F"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</w:rPr>
                            <w:t>olaboratory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</w:rPr>
                            <w:t>.</w:t>
                          </w:r>
                        </w:p>
                        <w:p w14:paraId="4A0510B3" w14:textId="50778FED" w:rsidR="00487A3F" w:rsidRDefault="00487A3F" w:rsidP="00487A3F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</w:rPr>
                            <w:t>- PyTorch Framework.</w:t>
                          </w:r>
                        </w:p>
                      </w:tc>
                    </w:tr>
                  </w:tbl>
                  <w:p w14:paraId="12145C21" w14:textId="6C2829ED" w:rsidR="00487A3F" w:rsidRPr="00487A3F" w:rsidRDefault="0023658E" w:rsidP="00C631AA">
                    <w:pPr>
                      <w:spacing w:before="0" w:line="276" w:lineRule="auto"/>
                      <w:jc w:val="both"/>
                      <w:rPr>
                        <w:rFonts w:ascii="UVN Cat Bien" w:hAnsi="UVN Cat Bien"/>
                        <w:noProof/>
                        <w:sz w:val="6"/>
                        <w:szCs w:val="6"/>
                        <w:lang w:val="vi-VN"/>
                      </w:rPr>
                    </w:pP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6"/>
                    <w:szCs w:val="6"/>
                    <w:lang w:val="vi-VN"/>
                  </w:rPr>
                  <w:id w:val="1681774388"/>
                  <w:placeholder>
                    <w:docPart w:val="98AC9532E20B4B88A5D0D23165439299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26724F36" w14:textId="2064C755" w:rsidR="00487A3F" w:rsidRDefault="00D96654" w:rsidP="0023658E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 w:rsidRPr="00D96654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>Dormitory Managemen</w:t>
                    </w:r>
                    <w:r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>T</w:t>
                    </w:r>
                    <w:r w:rsidR="00487A3F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 </w:t>
                    </w:r>
                  </w:p>
                  <w:p w14:paraId="0A559314" w14:textId="1E4FB5FB" w:rsidR="00487A3F" w:rsidRPr="00A55B66" w:rsidRDefault="00487A3F" w:rsidP="0023658E">
                    <w:pPr>
                      <w:spacing w:before="0" w:after="0" w:line="276" w:lineRule="auto"/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Đồ án môn học</w:t>
                    </w: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(</w:t>
                    </w:r>
                    <w:r w:rsidR="00D96654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10</w:t>
                    </w: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/202</w:t>
                    </w:r>
                    <w:r w:rsidR="00D96654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0</w:t>
                    </w: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– </w:t>
                    </w:r>
                    <w:r w:rsidR="00D96654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12/2020</w:t>
                    </w: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)</w:t>
                    </w:r>
                  </w:p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631"/>
                      <w:gridCol w:w="5670"/>
                    </w:tblGrid>
                    <w:tr w:rsidR="00D96654" w14:paraId="53716573" w14:textId="77777777" w:rsidTr="00D96654">
                      <w:tc>
                        <w:tcPr>
                          <w:tcW w:w="2631" w:type="dxa"/>
                          <w:vAlign w:val="center"/>
                        </w:tcPr>
                        <w:p w14:paraId="24FDFF34" w14:textId="17D0CF93" w:rsidR="00D96654" w:rsidRDefault="00D96654" w:rsidP="00D96654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Mô tả dự án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3F344615" w14:textId="0F13C4B5" w:rsidR="00D96654" w:rsidRDefault="00D96654" w:rsidP="00D96654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D96654"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  <w:t>Xây dựng ứng dụng Desktop dùng để quản lý</w:t>
                          </w:r>
                          <w:r w:rsidR="000F7B18"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</w:rPr>
                            <w:t xml:space="preserve"> phòng ở, các dịch vụ và quản lý sinh viên dành cho Ban Quản lý</w:t>
                          </w:r>
                          <w:r w:rsidRPr="00D96654"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  <w:t xml:space="preserve"> Ký túc xá ĐHQG HCM.</w:t>
                          </w:r>
                        </w:p>
                      </w:tc>
                    </w:tr>
                    <w:tr w:rsidR="00D96654" w14:paraId="0DEC9940" w14:textId="77777777" w:rsidTr="00D96654">
                      <w:tc>
                        <w:tcPr>
                          <w:tcW w:w="2631" w:type="dxa"/>
                          <w:vAlign w:val="center"/>
                        </w:tcPr>
                        <w:p w14:paraId="404DD41B" w14:textId="6CF0EE1B" w:rsidR="00D96654" w:rsidRDefault="00D96654" w:rsidP="00D96654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Số lượng thành viên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04CED5CC" w14:textId="7890C288" w:rsidR="00D96654" w:rsidRPr="00D96654" w:rsidRDefault="00D96654" w:rsidP="00D96654">
                          <w:pPr>
                            <w:spacing w:before="0" w:line="276" w:lineRule="auto"/>
                            <w:jc w:val="both"/>
                            <w:rPr>
                              <w:noProof/>
                              <w:sz w:val="22"/>
                              <w:szCs w:val="22"/>
                            </w:rPr>
                          </w:pPr>
                          <w:r>
                            <w:rPr>
                              <w:noProof/>
                              <w:sz w:val="22"/>
                              <w:szCs w:val="22"/>
                            </w:rPr>
                            <w:t>4</w:t>
                          </w:r>
                        </w:p>
                      </w:tc>
                    </w:tr>
                    <w:tr w:rsidR="00D96654" w14:paraId="0883E871" w14:textId="77777777" w:rsidTr="00D96654">
                      <w:tc>
                        <w:tcPr>
                          <w:tcW w:w="2631" w:type="dxa"/>
                          <w:vAlign w:val="center"/>
                        </w:tcPr>
                        <w:p w14:paraId="48BFF12F" w14:textId="6DDCD8FA" w:rsidR="00D96654" w:rsidRDefault="00D96654" w:rsidP="00D96654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Vị trí công việc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0694761D" w14:textId="4C7CDF23" w:rsidR="00D96654" w:rsidRDefault="00D96654" w:rsidP="00D96654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Lập trình viên</w:t>
                          </w:r>
                        </w:p>
                      </w:tc>
                    </w:tr>
                    <w:tr w:rsidR="00D96654" w14:paraId="4EC99166" w14:textId="77777777" w:rsidTr="00D96654">
                      <w:tc>
                        <w:tcPr>
                          <w:tcW w:w="2631" w:type="dxa"/>
                          <w:vAlign w:val="center"/>
                        </w:tcPr>
                        <w:p w14:paraId="4778E97A" w14:textId="6D892657" w:rsidR="00D96654" w:rsidRDefault="00D96654" w:rsidP="00D96654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Vai trò trong dự án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4190D5A3" w14:textId="4867E519" w:rsidR="00D96654" w:rsidRDefault="00D96654" w:rsidP="00D96654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- 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Phần tích, thiết kế Cơ sở dữ liệu.</w:t>
                          </w:r>
                        </w:p>
                        <w:p w14:paraId="04A1D088" w14:textId="2DDC424A" w:rsidR="00D96654" w:rsidRDefault="00D96654" w:rsidP="00D96654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- 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Coding các form chức năng của ứng dụng.</w:t>
                          </w:r>
                        </w:p>
                      </w:tc>
                    </w:tr>
                    <w:tr w:rsidR="00D96654" w14:paraId="0DB28F4C" w14:textId="77777777" w:rsidTr="00D96654">
                      <w:tc>
                        <w:tcPr>
                          <w:tcW w:w="2631" w:type="dxa"/>
                          <w:vAlign w:val="center"/>
                        </w:tcPr>
                        <w:p w14:paraId="25DBE566" w14:textId="505E9250" w:rsidR="00D96654" w:rsidRDefault="00D96654" w:rsidP="00D96654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Công nghệ sử dụng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571FE8B1" w14:textId="5657DFC5" w:rsidR="00D96654" w:rsidRDefault="00D96654" w:rsidP="00D96654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- 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Windown Form.</w:t>
                          </w:r>
                        </w:p>
                        <w:p w14:paraId="4A599FC0" w14:textId="77777777" w:rsidR="00D96654" w:rsidRPr="00C631AA" w:rsidRDefault="00D96654" w:rsidP="00D96654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C631AA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  <w:lang w:val="vi-VN"/>
                            </w:rPr>
                            <w:t xml:space="preserve">- </w:t>
                          </w:r>
                          <w:r w:rsidRPr="00C631AA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Visual Studio 2019.</w:t>
                          </w:r>
                        </w:p>
                        <w:p w14:paraId="7FFC50BE" w14:textId="307E8C5F" w:rsidR="00D96654" w:rsidRPr="00D96654" w:rsidRDefault="00D96654" w:rsidP="00D96654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</w:rPr>
                            <w:t>- SQL Server 2019.</w:t>
                          </w:r>
                        </w:p>
                      </w:tc>
                    </w:tr>
                  </w:tbl>
                  <w:p w14:paraId="611FB675" w14:textId="1D2F1EFF" w:rsidR="00D96654" w:rsidRPr="00C631AA" w:rsidRDefault="00487A3F" w:rsidP="00487A3F">
                    <w:pPr>
                      <w:spacing w:before="0" w:after="0" w:line="276" w:lineRule="auto"/>
                      <w:jc w:val="both"/>
                      <w:rPr>
                        <w:rFonts w:ascii="UVN Cat Bien" w:hAnsi="UVN Cat Bien"/>
                        <w:noProof/>
                        <w:sz w:val="6"/>
                        <w:szCs w:val="6"/>
                        <w:lang w:val="vi-VN"/>
                      </w:rPr>
                    </w:pP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6"/>
                    <w:szCs w:val="6"/>
                    <w:lang w:val="vi-VN"/>
                  </w:rPr>
                  <w:id w:val="827318745"/>
                  <w:placeholder>
                    <w:docPart w:val="02989B9AA5604D62BA68D07B7444E37D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14:paraId="521FB743" w14:textId="26047F3C" w:rsidR="00D96654" w:rsidRDefault="00C631AA" w:rsidP="0023658E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>GAME OGGY</w:t>
                    </w:r>
                    <w:r w:rsidR="00D96654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 </w:t>
                    </w:r>
                  </w:p>
                  <w:p w14:paraId="25C6652D" w14:textId="73D0351A" w:rsidR="00D96654" w:rsidRPr="00A55B66" w:rsidRDefault="00D96654" w:rsidP="0023658E">
                    <w:pPr>
                      <w:spacing w:before="0" w:after="0" w:line="276" w:lineRule="auto"/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Đồ án môn học</w:t>
                    </w: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(</w:t>
                    </w:r>
                    <w:r w:rsidR="00C631AA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3</w:t>
                    </w: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/202</w:t>
                    </w:r>
                    <w:r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0</w:t>
                    </w: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– </w:t>
                    </w:r>
                    <w:r w:rsidR="00C631AA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/2020</w:t>
                    </w: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)</w:t>
                    </w:r>
                  </w:p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631"/>
                      <w:gridCol w:w="5670"/>
                    </w:tblGrid>
                    <w:tr w:rsidR="00C631AA" w14:paraId="4E364042" w14:textId="77777777" w:rsidTr="00C631AA">
                      <w:tc>
                        <w:tcPr>
                          <w:tcW w:w="2631" w:type="dxa"/>
                          <w:vAlign w:val="center"/>
                        </w:tcPr>
                        <w:p w14:paraId="09389FC0" w14:textId="62C04A9C" w:rsidR="00C631AA" w:rsidRDefault="00C631AA" w:rsidP="00C631AA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Mô tả dự án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5C55449E" w14:textId="05E803D0" w:rsidR="00C631AA" w:rsidRPr="00C631AA" w:rsidRDefault="00C631AA" w:rsidP="00C631AA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</w:rPr>
                          </w:pPr>
                          <w:r w:rsidRPr="00D96654"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  <w:t xml:space="preserve">Xây dựng 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  <w:t>ga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</w:rPr>
                            <w:t>me Oggy vượt chướng ngại vật để thu thập vật phẩm, chơi trên desktop.</w:t>
                          </w:r>
                        </w:p>
                      </w:tc>
                    </w:tr>
                    <w:tr w:rsidR="00C631AA" w14:paraId="47C40960" w14:textId="77777777" w:rsidTr="00C631AA">
                      <w:tc>
                        <w:tcPr>
                          <w:tcW w:w="2631" w:type="dxa"/>
                          <w:vAlign w:val="center"/>
                        </w:tcPr>
                        <w:p w14:paraId="124BFC2C" w14:textId="0E36B71E" w:rsidR="00C631AA" w:rsidRDefault="00C631AA" w:rsidP="00C631AA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Số lượng thành viên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0815CF72" w14:textId="2779AF4E" w:rsidR="00C631AA" w:rsidRDefault="00C631AA" w:rsidP="00C631AA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  <w:t>2</w:t>
                          </w:r>
                        </w:p>
                      </w:tc>
                    </w:tr>
                    <w:tr w:rsidR="00C631AA" w14:paraId="785FAB8C" w14:textId="77777777" w:rsidTr="00C631AA">
                      <w:tc>
                        <w:tcPr>
                          <w:tcW w:w="2631" w:type="dxa"/>
                          <w:vAlign w:val="center"/>
                        </w:tcPr>
                        <w:p w14:paraId="46A89439" w14:textId="161BDEF0" w:rsidR="00C631AA" w:rsidRDefault="00C631AA" w:rsidP="00C631AA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Vị trí công việc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4C4B1B35" w14:textId="46444AE5" w:rsidR="00C631AA" w:rsidRDefault="00C631AA" w:rsidP="00C631AA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Lập trình viên</w:t>
                          </w:r>
                        </w:p>
                      </w:tc>
                    </w:tr>
                    <w:tr w:rsidR="00C631AA" w14:paraId="02ADDD30" w14:textId="77777777" w:rsidTr="00C631AA">
                      <w:tc>
                        <w:tcPr>
                          <w:tcW w:w="2631" w:type="dxa"/>
                          <w:vAlign w:val="center"/>
                        </w:tcPr>
                        <w:p w14:paraId="09451E43" w14:textId="44FA0563" w:rsidR="00C631AA" w:rsidRDefault="00C631AA" w:rsidP="00C631AA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lastRenderedPageBreak/>
                            <w:t>Vai trò trong dự án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46AD8AC5" w14:textId="13857D87" w:rsidR="00C631AA" w:rsidRDefault="00C631AA" w:rsidP="00C631AA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- Phần tích, thiết kế 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hệ thống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3BA6A251" w14:textId="6CFFEC23" w:rsidR="00C631AA" w:rsidRDefault="00C631AA" w:rsidP="00C631AA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- Coding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/Testing.</w:t>
                          </w:r>
                        </w:p>
                      </w:tc>
                    </w:tr>
                    <w:tr w:rsidR="00C631AA" w14:paraId="555866F3" w14:textId="77777777" w:rsidTr="00C631AA">
                      <w:tc>
                        <w:tcPr>
                          <w:tcW w:w="2631" w:type="dxa"/>
                          <w:vAlign w:val="center"/>
                        </w:tcPr>
                        <w:p w14:paraId="630B3328" w14:textId="566DC813" w:rsidR="00C631AA" w:rsidRDefault="00C631AA" w:rsidP="00C631AA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23658E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Công nghệ sử dụng</w:t>
                          </w:r>
                        </w:p>
                      </w:tc>
                      <w:tc>
                        <w:tcPr>
                          <w:tcW w:w="5670" w:type="dxa"/>
                          <w:vAlign w:val="center"/>
                        </w:tcPr>
                        <w:p w14:paraId="4CA15A97" w14:textId="77777777" w:rsidR="00C631AA" w:rsidRDefault="00C631AA" w:rsidP="00C631AA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- Windown Form.</w:t>
                          </w:r>
                        </w:p>
                        <w:p w14:paraId="3FB672A1" w14:textId="5DCC2A08" w:rsidR="00C631AA" w:rsidRPr="00C631AA" w:rsidRDefault="00C631AA" w:rsidP="00C631AA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C631AA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  <w:lang w:val="vi-VN"/>
                            </w:rPr>
                            <w:t xml:space="preserve">- </w:t>
                          </w:r>
                          <w:r w:rsidRPr="00C631AA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Visual Studio 2019.</w:t>
                          </w:r>
                        </w:p>
                      </w:tc>
                    </w:tr>
                  </w:tbl>
                  <w:p w14:paraId="1E8A578C" w14:textId="3414C693" w:rsidR="0023658E" w:rsidRPr="0023658E" w:rsidRDefault="00D96654" w:rsidP="00487A3F">
                    <w:pPr>
                      <w:spacing w:before="0" w:after="0" w:line="276" w:lineRule="auto"/>
                      <w:jc w:val="both"/>
                      <w:rPr>
                        <w:rFonts w:ascii="UVN Cat Bien" w:hAnsi="UVN Cat Bien"/>
                        <w:noProof/>
                        <w:sz w:val="22"/>
                        <w:szCs w:val="22"/>
                        <w:lang w:val="vi-VN"/>
                      </w:rPr>
                    </w:pPr>
                  </w:p>
                </w:sdtContent>
              </w:sdt>
            </w:sdtContent>
          </w:sdt>
        </w:tc>
      </w:tr>
      <w:tr w:rsidR="00D847D3" w:rsidRPr="006135E4" w14:paraId="293360EA" w14:textId="77777777" w:rsidTr="000D55B3">
        <w:tc>
          <w:tcPr>
            <w:tcW w:w="154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4EFD6A2" w14:textId="25F83DA0" w:rsidR="00D847D3" w:rsidRDefault="00A55B66" w:rsidP="00D847D3">
            <w:pPr>
              <w:pStyle w:val="Heading1"/>
              <w:spacing w:line="276" w:lineRule="auto"/>
              <w:rPr>
                <w:rFonts w:ascii="UVN Cat Bien" w:hAnsi="UVN Cat Bien"/>
                <w:noProof/>
                <w:sz w:val="24"/>
                <w:szCs w:val="24"/>
              </w:rPr>
            </w:pPr>
            <w:r>
              <w:rPr>
                <w:rFonts w:ascii="UVN Cat Bien" w:hAnsi="UVN Cat Bien"/>
                <w:noProof/>
                <w:sz w:val="24"/>
                <w:szCs w:val="24"/>
              </w:rPr>
              <w:lastRenderedPageBreak/>
              <w:t>hoạt động</w:t>
            </w:r>
          </w:p>
        </w:tc>
        <w:tc>
          <w:tcPr>
            <w:tcW w:w="3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009C080" w14:textId="77777777" w:rsidR="00D847D3" w:rsidRPr="006135E4" w:rsidRDefault="00D847D3" w:rsidP="00D847D3">
            <w:pPr>
              <w:spacing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818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="UVN Cat Bien" w:eastAsiaTheme="minorEastAsia" w:hAnsi="UVN Cat Bien" w:cstheme="minorBidi"/>
                <w:b w:val="0"/>
                <w:bCs w:val="0"/>
                <w:caps w:val="0"/>
                <w:noProof/>
                <w:color w:val="595959" w:themeColor="text1" w:themeTint="A6"/>
                <w:sz w:val="24"/>
                <w:szCs w:val="24"/>
                <w:lang w:val="vi-VN"/>
                <w14:ligatures w14:val="none"/>
              </w:rPr>
              <w:id w:val="-2088768797"/>
              <w15:repeatingSection/>
            </w:sdtPr>
            <w:sdtEndPr>
              <w:rPr>
                <w:sz w:val="22"/>
                <w:szCs w:val="22"/>
              </w:rPr>
            </w:sdtEndPr>
            <w:sdtContent>
              <w:sdt>
                <w:sdtPr>
                  <w:rPr>
                    <w:rFonts w:ascii="UVN Cat Bien" w:eastAsiaTheme="minorEastAsia" w:hAnsi="UVN Cat Bien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24"/>
                    <w:szCs w:val="24"/>
                    <w:lang w:val="vi-VN"/>
                    <w14:ligatures w14:val="none"/>
                  </w:rPr>
                  <w:id w:val="2046563550"/>
                  <w:placeholder>
                    <w:docPart w:val="D178FAAF7B234193ABE5D786F10043DA"/>
                  </w:placeholder>
                  <w15:repeatingSectionItem/>
                </w:sdtPr>
                <w:sdtContent>
                  <w:p w14:paraId="584E9F67" w14:textId="4FB722EA" w:rsidR="00A55B66" w:rsidRPr="006240BD" w:rsidRDefault="00A55B66" w:rsidP="00A55B66">
                    <w:pPr>
                      <w:pStyle w:val="Heading2"/>
                      <w:spacing w:after="0" w:line="276" w:lineRule="auto"/>
                      <w:rPr>
                        <w:rFonts w:asciiTheme="minorHAnsi" w:hAnsiTheme="minorHAnsi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BAN PHÁT TRIỂN S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  <w:t>INH VI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ÊN 5 TỐT 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KHOA CÔNG NGHỆ THÔNG TIN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  <w:p w14:paraId="2CA2E53A" w14:textId="76FB5EE7" w:rsidR="00A55B66" w:rsidRPr="00A55B66" w:rsidRDefault="00A55B66" w:rsidP="00A55B66">
                    <w:pPr>
                      <w:spacing w:before="0" w:line="276" w:lineRule="auto"/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</w:pP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Trưởng ban (8/2020 – hiện tại)</w:t>
                    </w:r>
                  </w:p>
                  <w:p w14:paraId="5B460D74" w14:textId="0BFB3D66" w:rsidR="00A55B66" w:rsidRPr="00AC315C" w:rsidRDefault="00A55B66" w:rsidP="00A55B66">
                    <w:pPr>
                      <w:spacing w:before="0" w:line="276" w:lineRule="auto"/>
                      <w:jc w:val="both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 w:rsidRPr="00A55B66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Tổ chức, hỗ trợ Ban Chấp hành Đoàn - Hội khoa và Ban Chủ nhiệm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A55B66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khoa tổ chức các chương trình tình nguyện và các cuộc thi học thuật,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A55B66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giúp sinh viên đạt danh hiệu Sinh viên 5 tốt các cấp.</w:t>
                    </w: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4"/>
                    <w:szCs w:val="24"/>
                    <w:lang w:val="vi-VN"/>
                  </w:rPr>
                  <w:id w:val="-494333812"/>
                  <w:placeholder>
                    <w:docPart w:val="B45B5A9E7A8F469993B3B2DB75DBD09D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14:paraId="297F0F95" w14:textId="6F6D4FFB" w:rsidR="00A55B66" w:rsidRDefault="00A55B66" w:rsidP="00A55B66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>LIÊN CHI HỘI KHOA CÔNG NGHỆ THÔNG TIN</w:t>
                    </w:r>
                    <w:r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 </w:t>
                    </w:r>
                  </w:p>
                  <w:p w14:paraId="637D8748" w14:textId="77777777" w:rsidR="00A55B66" w:rsidRPr="00A55B66" w:rsidRDefault="00A55B66" w:rsidP="00A55B66">
                    <w:pPr>
                      <w:spacing w:before="0" w:after="0" w:line="276" w:lineRule="auto"/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</w:pPr>
                    <w:r w:rsidRPr="00A55B66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Ủy viên Ban Chấp hành (6/2020 – hiện tại)</w:t>
                    </w:r>
                  </w:p>
                  <w:p w14:paraId="0A8584F3" w14:textId="79073B6A" w:rsidR="00A55B66" w:rsidRPr="00AC315C" w:rsidRDefault="00A55B66" w:rsidP="00A55B66">
                    <w:pPr>
                      <w:spacing w:before="0" w:line="276" w:lineRule="auto"/>
                      <w:jc w:val="both"/>
                      <w:rPr>
                        <w:rFonts w:ascii="UVN Cat Bien" w:hAnsi="UVN Cat Bien"/>
                        <w:noProof/>
                        <w:sz w:val="22"/>
                        <w:szCs w:val="22"/>
                        <w:lang w:val="vi-VN"/>
                      </w:rPr>
                    </w:pPr>
                    <w:r w:rsidRPr="00A55B66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Tổ chức, hỗ trợ tổ chức các hoạt động, chương trình tình nguyện và các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A55B66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cuộc thi học thuật cho sinh viên khoa Công nghệ Thông tin cũng như sinh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A55B66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viên toàn trường tham gia</w:t>
                    </w:r>
                    <w:r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4"/>
                    <w:szCs w:val="24"/>
                    <w:lang w:val="vi-VN"/>
                  </w:rPr>
                  <w:id w:val="69463377"/>
                  <w:placeholder>
                    <w:docPart w:val="E8719C3CE4EB4C8AA923D0BEBE80F07B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14:paraId="3F4A0C22" w14:textId="25A1171A" w:rsidR="00A55B66" w:rsidRPr="006240BD" w:rsidRDefault="003506C4" w:rsidP="00A55B66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>
                      <w:rPr>
                        <w:rFonts w:ascii="UVN Cat Bien" w:hAnsi="UVN Cat Bien"/>
                        <w:b/>
                        <w:bCs/>
                        <w:caps/>
                        <w:noProof/>
                        <w:sz w:val="24"/>
                        <w:szCs w:val="24"/>
                      </w:rPr>
                      <w:t xml:space="preserve">ĐOÀN – HỘI KHOA CÔNG NGHỆ THÔNG TIN </w:t>
                    </w:r>
                  </w:p>
                  <w:p w14:paraId="120F08BD" w14:textId="3768C8D6" w:rsidR="003506C4" w:rsidRPr="003506C4" w:rsidRDefault="003506C4" w:rsidP="003506C4">
                    <w:pPr>
                      <w:spacing w:before="0" w:after="0" w:line="276" w:lineRule="auto"/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</w:pPr>
                    <w:r w:rsidRPr="003506C4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Cộng tác viên </w:t>
                    </w:r>
                    <w:r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(10/2019 – 6/2020)</w:t>
                    </w:r>
                  </w:p>
                  <w:p w14:paraId="6A56097F" w14:textId="3B0AD832" w:rsidR="003506C4" w:rsidRPr="003506C4" w:rsidRDefault="003506C4" w:rsidP="003506C4">
                    <w:pPr>
                      <w:spacing w:before="0" w:after="0"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</w:pPr>
                    <w:r w:rsidRPr="003506C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- Phụ trách lớp Ôn tập nhập môn lập trình cho sinh viên năm nhất.</w:t>
                    </w:r>
                  </w:p>
                  <w:p w14:paraId="112A9218" w14:textId="373E87D5" w:rsidR="00D847D3" w:rsidRPr="003506C4" w:rsidRDefault="003506C4" w:rsidP="003506C4">
                    <w:pPr>
                      <w:spacing w:before="0"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</w:pPr>
                    <w:r w:rsidRPr="003506C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- Tham gia các hoạt động tình nguyện do Đoàn - Hội khoa tổ chức.</w:t>
                    </w:r>
                  </w:p>
                </w:sdtContent>
              </w:sdt>
            </w:sdtContent>
          </w:sdt>
        </w:tc>
      </w:tr>
      <w:tr w:rsidR="003506C4" w:rsidRPr="006135E4" w14:paraId="5D7A4BDC" w14:textId="77777777" w:rsidTr="000D55B3">
        <w:tc>
          <w:tcPr>
            <w:tcW w:w="154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1B85A06" w14:textId="41C8DD07" w:rsidR="003506C4" w:rsidRDefault="003506C4" w:rsidP="00D847D3">
            <w:pPr>
              <w:pStyle w:val="Heading1"/>
              <w:spacing w:line="276" w:lineRule="auto"/>
              <w:rPr>
                <w:rFonts w:ascii="UVN Cat Bien" w:hAnsi="UVN Cat Bien"/>
                <w:noProof/>
                <w:sz w:val="24"/>
                <w:szCs w:val="24"/>
              </w:rPr>
            </w:pPr>
            <w:r>
              <w:rPr>
                <w:rFonts w:ascii="UVN Cat Bien" w:hAnsi="UVN Cat Bien"/>
                <w:noProof/>
                <w:sz w:val="24"/>
                <w:szCs w:val="24"/>
              </w:rPr>
              <w:t>sở thích</w:t>
            </w:r>
          </w:p>
        </w:tc>
        <w:tc>
          <w:tcPr>
            <w:tcW w:w="3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8628C05" w14:textId="77777777" w:rsidR="003506C4" w:rsidRPr="006135E4" w:rsidRDefault="003506C4" w:rsidP="00D847D3">
            <w:pPr>
              <w:spacing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818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7A26E9C" w14:textId="5A40B6AB" w:rsidR="003506C4" w:rsidRPr="003506C4" w:rsidRDefault="003506C4" w:rsidP="00A55B66">
            <w:pPr>
              <w:pStyle w:val="Heading2"/>
              <w:spacing w:after="0" w:line="276" w:lineRule="auto"/>
              <w:rPr>
                <w:rFonts w:ascii="UVN Cat Bien" w:eastAsiaTheme="minorEastAsia" w:hAnsi="UVN Cat Bien" w:cstheme="minorBidi"/>
                <w:b w:val="0"/>
                <w:bCs w:val="0"/>
                <w:caps w:val="0"/>
                <w:noProof/>
                <w:color w:val="595959" w:themeColor="text1" w:themeTint="A6"/>
                <w:sz w:val="24"/>
                <w:szCs w:val="24"/>
                <w14:ligatures w14:val="none"/>
              </w:rPr>
            </w:pPr>
            <w:r>
              <w:rPr>
                <w:rFonts w:ascii="UVN Cat Bien" w:eastAsiaTheme="minorEastAsia" w:hAnsi="UVN Cat Bien" w:cstheme="minorBidi"/>
                <w:b w:val="0"/>
                <w:bCs w:val="0"/>
                <w:caps w:val="0"/>
                <w:noProof/>
                <w:color w:val="595959" w:themeColor="text1" w:themeTint="A6"/>
                <w:sz w:val="24"/>
                <w:szCs w:val="24"/>
                <w14:ligatures w14:val="none"/>
              </w:rPr>
              <w:t>C</w:t>
            </w:r>
            <w:r w:rsidRPr="003506C4">
              <w:rPr>
                <w:rFonts w:ascii="UVN Cat Bien" w:eastAsiaTheme="minorEastAsia" w:hAnsi="UVN Cat Bien" w:cstheme="minorBidi"/>
                <w:b w:val="0"/>
                <w:bCs w:val="0"/>
                <w:caps w:val="0"/>
                <w:noProof/>
                <w:color w:val="595959" w:themeColor="text1" w:themeTint="A6"/>
                <w:sz w:val="24"/>
                <w:szCs w:val="24"/>
                <w14:ligatures w14:val="none"/>
              </w:rPr>
              <w:t>hia sẻ kiến thức, đam mê lập trình qua kênh Youtube cá nhân.</w:t>
            </w:r>
          </w:p>
        </w:tc>
      </w:tr>
      <w:tr w:rsidR="009154F8" w:rsidRPr="006135E4" w14:paraId="74FFBE6D" w14:textId="77777777" w:rsidTr="000D55B3">
        <w:tc>
          <w:tcPr>
            <w:tcW w:w="154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A4436D3" w14:textId="057E7760" w:rsidR="009154F8" w:rsidRDefault="009154F8" w:rsidP="00D847D3">
            <w:pPr>
              <w:pStyle w:val="Heading1"/>
              <w:spacing w:line="276" w:lineRule="auto"/>
              <w:rPr>
                <w:rFonts w:ascii="UVN Cat Bien" w:hAnsi="UVN Cat Bien"/>
                <w:noProof/>
                <w:sz w:val="24"/>
                <w:szCs w:val="24"/>
              </w:rPr>
            </w:pPr>
            <w:r>
              <w:rPr>
                <w:rFonts w:ascii="UVN Cat Bien" w:hAnsi="UVN Cat Bien"/>
                <w:noProof/>
                <w:sz w:val="24"/>
                <w:szCs w:val="24"/>
              </w:rPr>
              <w:t>thông tin thêm</w:t>
            </w:r>
          </w:p>
        </w:tc>
        <w:tc>
          <w:tcPr>
            <w:tcW w:w="3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5F7E8EF" w14:textId="77777777" w:rsidR="009154F8" w:rsidRPr="006135E4" w:rsidRDefault="009154F8" w:rsidP="00D847D3">
            <w:pPr>
              <w:spacing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818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2CF19DB" w14:textId="77777777" w:rsidR="009154F8" w:rsidRDefault="009154F8" w:rsidP="009154F8">
            <w:pPr>
              <w:pStyle w:val="Heading2"/>
              <w:spacing w:after="0" w:line="276" w:lineRule="auto"/>
              <w:rPr>
                <w:rFonts w:ascii="UVN Cat Bien" w:eastAsiaTheme="minorEastAsia" w:hAnsi="UVN Cat Bien" w:cstheme="minorBidi"/>
                <w:b w:val="0"/>
                <w:bCs w:val="0"/>
                <w:caps w:val="0"/>
                <w:noProof/>
                <w:color w:val="595959" w:themeColor="text1" w:themeTint="A6"/>
                <w:sz w:val="24"/>
                <w:szCs w:val="24"/>
                <w14:ligatures w14:val="none"/>
              </w:rPr>
            </w:pPr>
            <w:r>
              <w:rPr>
                <w:rFonts w:ascii="UVN Cat Bien" w:eastAsiaTheme="minorEastAsia" w:hAnsi="UVN Cat Bien" w:cstheme="minorBidi"/>
                <w:b w:val="0"/>
                <w:bCs w:val="0"/>
                <w:caps w:val="0"/>
                <w:noProof/>
                <w:color w:val="595959" w:themeColor="text1" w:themeTint="A6"/>
                <w:sz w:val="24"/>
                <w:szCs w:val="24"/>
                <w14:ligatures w14:val="none"/>
              </w:rPr>
              <w:t xml:space="preserve">- Facebook: </w:t>
            </w:r>
            <w:hyperlink r:id="rId18" w:history="1">
              <w:r w:rsidRPr="006035BF">
                <w:rPr>
                  <w:rStyle w:val="Hyperlink"/>
                  <w:rFonts w:ascii="UVN Cat Bien" w:eastAsiaTheme="minorEastAsia" w:hAnsi="UVN Cat Bien" w:cstheme="minorBidi"/>
                  <w:b w:val="0"/>
                  <w:bCs w:val="0"/>
                  <w:caps w:val="0"/>
                  <w:noProof/>
                  <w:sz w:val="24"/>
                  <w:szCs w:val="24"/>
                  <w14:ligatures w14:val="none"/>
                </w:rPr>
                <w:t>https://www.facebook.com/01.tien</w:t>
              </w:r>
            </w:hyperlink>
          </w:p>
          <w:p w14:paraId="42B00013" w14:textId="65871C6A" w:rsidR="009154F8" w:rsidRPr="009154F8" w:rsidRDefault="009154F8" w:rsidP="009154F8">
            <w:pPr>
              <w:rPr>
                <w:rFonts w:ascii="UVN Cat Bien" w:hAnsi="UVN Cat Bien"/>
                <w:sz w:val="24"/>
                <w:szCs w:val="24"/>
              </w:rPr>
            </w:pPr>
            <w:r>
              <w:rPr>
                <w:rFonts w:ascii="UVN Cat Bien" w:hAnsi="UVN Cat Bien"/>
                <w:sz w:val="24"/>
                <w:szCs w:val="24"/>
              </w:rPr>
              <w:t xml:space="preserve">- Linkedin: </w:t>
            </w:r>
            <w:hyperlink r:id="rId19" w:history="1">
              <w:r w:rsidRPr="0006267B">
                <w:rPr>
                  <w:rStyle w:val="Hyperlink"/>
                  <w:rFonts w:ascii="UVN Cat Bien" w:hAnsi="UVN Cat Bien"/>
                  <w:noProof/>
                  <w:sz w:val="24"/>
                  <w:szCs w:val="24"/>
                </w:rPr>
                <w:t>https://www.linkedin.com/in/tie</w:t>
              </w:r>
              <w:r w:rsidRPr="0006267B">
                <w:rPr>
                  <w:rStyle w:val="Hyperlink"/>
                  <w:rFonts w:ascii="UVN Cat Bien" w:hAnsi="UVN Cat Bien"/>
                  <w:noProof/>
                  <w:sz w:val="24"/>
                  <w:szCs w:val="24"/>
                </w:rPr>
                <w:t>n</w:t>
              </w:r>
              <w:r w:rsidRPr="0006267B">
                <w:rPr>
                  <w:rStyle w:val="Hyperlink"/>
                  <w:rFonts w:ascii="UVN Cat Bien" w:hAnsi="UVN Cat Bien"/>
                  <w:noProof/>
                  <w:sz w:val="24"/>
                  <w:szCs w:val="24"/>
                </w:rPr>
                <w:t>-nhm</w:t>
              </w:r>
            </w:hyperlink>
            <w:r>
              <w:rPr>
                <w:rFonts w:ascii="UVN Cat Bien" w:hAnsi="UVN Cat Bien"/>
                <w:sz w:val="24"/>
                <w:szCs w:val="24"/>
              </w:rPr>
              <w:t xml:space="preserve"> </w:t>
            </w:r>
          </w:p>
        </w:tc>
      </w:tr>
    </w:tbl>
    <w:p w14:paraId="75FBB241" w14:textId="378A1AA0" w:rsidR="00BA56D5" w:rsidRDefault="00BA56D5" w:rsidP="00D847D3">
      <w:pPr>
        <w:spacing w:line="276" w:lineRule="auto"/>
        <w:rPr>
          <w:rFonts w:ascii="UVN Cat Bien" w:hAnsi="UVN Cat Bien"/>
          <w:noProof/>
          <w:sz w:val="24"/>
          <w:szCs w:val="24"/>
          <w:lang w:val="vi-VN"/>
        </w:rPr>
      </w:pPr>
    </w:p>
    <w:p w14:paraId="482C4571" w14:textId="6570DE4F" w:rsidR="008A032B" w:rsidRPr="008A032B" w:rsidRDefault="008A032B" w:rsidP="008A032B">
      <w:pPr>
        <w:rPr>
          <w:rFonts w:ascii="UVN Cat Bien" w:hAnsi="UVN Cat Bien"/>
          <w:sz w:val="24"/>
          <w:szCs w:val="24"/>
          <w:lang w:val="vi-VN"/>
        </w:rPr>
      </w:pPr>
    </w:p>
    <w:p w14:paraId="360D69DF" w14:textId="3BA35C70" w:rsidR="008A032B" w:rsidRPr="008A032B" w:rsidRDefault="008A032B" w:rsidP="008A032B">
      <w:pPr>
        <w:rPr>
          <w:rFonts w:ascii="UVN Cat Bien" w:hAnsi="UVN Cat Bien"/>
          <w:sz w:val="24"/>
          <w:szCs w:val="24"/>
          <w:lang w:val="vi-VN"/>
        </w:rPr>
      </w:pPr>
    </w:p>
    <w:p w14:paraId="051E1905" w14:textId="77777777" w:rsidR="008A032B" w:rsidRPr="008A032B" w:rsidRDefault="008A032B" w:rsidP="008A032B">
      <w:pPr>
        <w:rPr>
          <w:rFonts w:ascii="UVN Cat Bien" w:hAnsi="UVN Cat Bien"/>
          <w:sz w:val="24"/>
          <w:szCs w:val="24"/>
          <w:lang w:val="vi-VN"/>
        </w:rPr>
      </w:pPr>
    </w:p>
    <w:sectPr w:rsidR="008A032B" w:rsidRPr="008A032B">
      <w:footerReference w:type="default" r:id="rId2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E0E2" w14:textId="77777777" w:rsidR="00BC4F4A" w:rsidRDefault="00BC4F4A">
      <w:pPr>
        <w:spacing w:before="0" w:after="0" w:line="240" w:lineRule="auto"/>
      </w:pPr>
      <w:r>
        <w:separator/>
      </w:r>
    </w:p>
  </w:endnote>
  <w:endnote w:type="continuationSeparator" w:id="0">
    <w:p w14:paraId="141D04AE" w14:textId="77777777" w:rsidR="00BC4F4A" w:rsidRDefault="00BC4F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 Cat Bien">
    <w:panose1 w:val="02090603050305020704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8"/>
      <w:gridCol w:w="5042"/>
    </w:tblGrid>
    <w:tr w:rsidR="00BA56D5" w:rsidRPr="008A032B" w14:paraId="3B479218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50A38E27" w14:textId="3EA2AC69" w:rsidR="00BA56D5" w:rsidRPr="008A032B" w:rsidRDefault="008A032B">
          <w:pPr>
            <w:pStyle w:val="Footer"/>
            <w:rPr>
              <w:rFonts w:ascii="UVN Cat Bien" w:hAnsi="UVN Cat Bien"/>
            </w:rPr>
          </w:pPr>
          <w:r w:rsidRPr="008A032B">
            <w:rPr>
              <w:rFonts w:ascii="UVN Cat Bien" w:hAnsi="UVN Cat Bien"/>
            </w:rPr>
            <w:t>Trang</w:t>
          </w:r>
          <w:r w:rsidR="008F7017" w:rsidRPr="008A032B">
            <w:rPr>
              <w:rFonts w:ascii="UVN Cat Bien" w:hAnsi="UVN Cat Bien"/>
            </w:rPr>
            <w:t xml:space="preserve"> | </w:t>
          </w:r>
          <w:r w:rsidR="008F7017" w:rsidRPr="008A032B">
            <w:rPr>
              <w:rFonts w:ascii="UVN Cat Bien" w:hAnsi="UVN Cat Bien"/>
            </w:rPr>
            <w:fldChar w:fldCharType="begin"/>
          </w:r>
          <w:r w:rsidR="008F7017" w:rsidRPr="008A032B">
            <w:rPr>
              <w:rFonts w:ascii="UVN Cat Bien" w:hAnsi="UVN Cat Bien"/>
            </w:rPr>
            <w:instrText xml:space="preserve"> PAGE   \* MERGEFORMAT </w:instrText>
          </w:r>
          <w:r w:rsidR="008F7017" w:rsidRPr="008A032B">
            <w:rPr>
              <w:rFonts w:ascii="UVN Cat Bien" w:hAnsi="UVN Cat Bien"/>
            </w:rPr>
            <w:fldChar w:fldCharType="separate"/>
          </w:r>
          <w:r w:rsidR="008F7017" w:rsidRPr="008A032B">
            <w:rPr>
              <w:rFonts w:ascii="UVN Cat Bien" w:hAnsi="UVN Cat Bien"/>
              <w:noProof/>
            </w:rPr>
            <w:t>2</w:t>
          </w:r>
          <w:r w:rsidR="008F7017" w:rsidRPr="008A032B">
            <w:rPr>
              <w:rFonts w:ascii="UVN Cat Bien" w:hAnsi="UVN Cat Bien"/>
            </w:rPr>
            <w:fldChar w:fldCharType="end"/>
          </w:r>
        </w:p>
      </w:tc>
      <w:sdt>
        <w:sdtPr>
          <w:rPr>
            <w:rFonts w:ascii="UVN Cat Bien" w:hAnsi="UVN Cat Bien"/>
          </w:rPr>
          <w:alias w:val="Your Name"/>
          <w:tag w:val=""/>
          <w:id w:val="-1352728942"/>
          <w:placeholder>
            <w:docPart w:val="5995EDF734AD45F98C60F7A787E8394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2D9153C6" w14:textId="74F86AEB" w:rsidR="00BA56D5" w:rsidRPr="008A032B" w:rsidRDefault="0056312F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UVN Cat Bien" w:hAnsi="UVN Cat Bien"/>
                </w:rPr>
              </w:pPr>
              <w:r>
                <w:rPr>
                  <w:rFonts w:ascii="UVN Cat Bien" w:hAnsi="UVN Cat Bien"/>
                </w:rPr>
                <w:t xml:space="preserve"> Nguyễn Huỳnh Minh Tiến</w:t>
              </w:r>
            </w:p>
          </w:tc>
        </w:sdtContent>
      </w:sdt>
    </w:tr>
  </w:tbl>
  <w:p w14:paraId="43BC8147" w14:textId="77777777" w:rsidR="00BA56D5" w:rsidRPr="008A032B" w:rsidRDefault="00BA56D5">
    <w:pPr>
      <w:pStyle w:val="Footer"/>
      <w:rPr>
        <w:rFonts w:ascii="UVN Cat Bien" w:hAnsi="UVN Cat Bi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22FA8" w14:textId="77777777" w:rsidR="00BC4F4A" w:rsidRDefault="00BC4F4A">
      <w:pPr>
        <w:spacing w:before="0" w:after="0" w:line="240" w:lineRule="auto"/>
      </w:pPr>
      <w:r>
        <w:separator/>
      </w:r>
    </w:p>
  </w:footnote>
  <w:footnote w:type="continuationSeparator" w:id="0">
    <w:p w14:paraId="580B802F" w14:textId="77777777" w:rsidR="00BC4F4A" w:rsidRDefault="00BC4F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B3911"/>
    <w:multiLevelType w:val="hybridMultilevel"/>
    <w:tmpl w:val="C69E1EBA"/>
    <w:lvl w:ilvl="0" w:tplc="F1D4D960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21"/>
    <w:rsid w:val="0006267B"/>
    <w:rsid w:val="000766D2"/>
    <w:rsid w:val="000D55B3"/>
    <w:rsid w:val="000F7B18"/>
    <w:rsid w:val="001601F0"/>
    <w:rsid w:val="00194BE0"/>
    <w:rsid w:val="00224D50"/>
    <w:rsid w:val="0023658E"/>
    <w:rsid w:val="00246221"/>
    <w:rsid w:val="0024780A"/>
    <w:rsid w:val="00253D9A"/>
    <w:rsid w:val="003506C4"/>
    <w:rsid w:val="00381AFB"/>
    <w:rsid w:val="003838D9"/>
    <w:rsid w:val="00487A3F"/>
    <w:rsid w:val="004E0535"/>
    <w:rsid w:val="0056312F"/>
    <w:rsid w:val="005A0AA6"/>
    <w:rsid w:val="006135E4"/>
    <w:rsid w:val="006240BD"/>
    <w:rsid w:val="006C19AC"/>
    <w:rsid w:val="006F0F86"/>
    <w:rsid w:val="006F6E37"/>
    <w:rsid w:val="008A032B"/>
    <w:rsid w:val="008F7017"/>
    <w:rsid w:val="009142A2"/>
    <w:rsid w:val="009154F8"/>
    <w:rsid w:val="00943885"/>
    <w:rsid w:val="00A55B66"/>
    <w:rsid w:val="00AB272D"/>
    <w:rsid w:val="00AC315C"/>
    <w:rsid w:val="00B74895"/>
    <w:rsid w:val="00BA56D5"/>
    <w:rsid w:val="00BC4F4A"/>
    <w:rsid w:val="00BC66BA"/>
    <w:rsid w:val="00C631AA"/>
    <w:rsid w:val="00CA7F87"/>
    <w:rsid w:val="00D4393E"/>
    <w:rsid w:val="00D847D3"/>
    <w:rsid w:val="00D96654"/>
    <w:rsid w:val="00FD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4888B1"/>
  <w15:chartTrackingRefBased/>
  <w15:docId w15:val="{7E6763CC-7101-425B-862B-7C581739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58E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160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1F0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1F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0D55B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9154F8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tiennhm.it@gmail.com" TargetMode="External"/><Relationship Id="rId18" Type="http://schemas.openxmlformats.org/officeDocument/2006/relationships/hyperlink" Target="https://www.facebook.com/01.tien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yperlink" Target="https://www.coursera.org/account/accomplishments/certificate/DVXXD98ESKL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tlabacademy.mathworks.com/progress/share/certificate.html?id=ad7fb8de-67d7-487f-95ee-f3871a61b1e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iennh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oursera.org/account/accomplishments/certificate/MBSDFCKQ9X8E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linkedin.com/in/tien-nhm%2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ienNHM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h%20Tien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D6DB7FE5714815BBB946C73388B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B883A-49F7-42FC-B030-2B75BD052A87}"/>
      </w:docPartPr>
      <w:docPartBody>
        <w:p w:rsidR="00000000" w:rsidRDefault="00486F7B">
          <w:pPr>
            <w:pStyle w:val="63D6DB7FE5714815BBB946C73388BD5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A7CEE5EE73704AEBBA5322E0AA10A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9F458-5BCC-4195-BF8E-05E5305014E5}"/>
      </w:docPartPr>
      <w:docPartBody>
        <w:p w:rsidR="00000000" w:rsidRDefault="00486F7B">
          <w:pPr>
            <w:pStyle w:val="A7CEE5EE73704AEBBA5322E0AA10A7B3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7BBC479881764E06999918F4E0CD4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2646E-1B2F-493A-A80C-E6141F5D8CC5}"/>
      </w:docPartPr>
      <w:docPartBody>
        <w:p w:rsidR="00000000" w:rsidRDefault="00486F7B">
          <w:pPr>
            <w:pStyle w:val="7BBC479881764E06999918F4E0CD430A"/>
          </w:pPr>
          <w:r>
            <w:t>[Professional or technical skills]</w:t>
          </w:r>
        </w:p>
      </w:docPartBody>
    </w:docPart>
    <w:docPart>
      <w:docPartPr>
        <w:name w:val="6CBECC3035EE47E7BE15704313B8C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0923F-D08B-476F-8834-969842F848DD}"/>
      </w:docPartPr>
      <w:docPartBody>
        <w:p w:rsidR="00000000" w:rsidRDefault="00486F7B">
          <w:pPr>
            <w:pStyle w:val="6CBECC3035EE47E7BE15704313B8C7EA"/>
          </w:pPr>
          <w:r>
            <w:rPr>
              <w:rStyle w:val="PlaceholderText"/>
            </w:rPr>
            <w:t>Enter any content that you want to repeat, including other content controls. You can also insert this contr</w:t>
          </w:r>
          <w:r>
            <w:rPr>
              <w:rStyle w:val="PlaceholderText"/>
            </w:rPr>
            <w:t>ol around table rows in order to repeat parts of a table.</w:t>
          </w:r>
        </w:p>
      </w:docPartBody>
    </w:docPart>
    <w:docPart>
      <w:docPartPr>
        <w:name w:val="5995EDF734AD45F98C60F7A787E83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C1E3B-D8C0-4ED8-AD73-E9ABE4FE1B0B}"/>
      </w:docPartPr>
      <w:docPartBody>
        <w:p w:rsidR="00000000" w:rsidRDefault="00486F7B">
          <w:pPr>
            <w:pStyle w:val="5995EDF734AD45F98C60F7A787E83941"/>
          </w:pPr>
          <w:r>
            <w:t>You might want to include your GPA here and a b</w:t>
          </w:r>
          <w:r>
            <w:t>rief summary of relevant coursework, awards, and honors.</w:t>
          </w:r>
        </w:p>
      </w:docPartBody>
    </w:docPart>
    <w:docPart>
      <w:docPartPr>
        <w:name w:val="801980041A774A74A138B60B7EF20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3EB12-E59E-4C4D-A478-EDF71C4FD3AE}"/>
      </w:docPartPr>
      <w:docPartBody>
        <w:p w:rsidR="00000000" w:rsidRDefault="00A70771" w:rsidP="00A70771">
          <w:pPr>
            <w:pStyle w:val="801980041A774A74A138B60B7EF20056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EC04D783C93446579199710284F65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43A73-E01B-4522-AE5E-6652BDDA72B3}"/>
      </w:docPartPr>
      <w:docPartBody>
        <w:p w:rsidR="00000000" w:rsidRDefault="00A70771" w:rsidP="00A70771">
          <w:pPr>
            <w:pStyle w:val="EC04D783C93446579199710284F654AE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C29736E1A6AE45C8AA3938713698F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50AD6-D0FB-431D-BAF8-69442F6AD42B}"/>
      </w:docPartPr>
      <w:docPartBody>
        <w:p w:rsidR="00000000" w:rsidRDefault="00A70771" w:rsidP="00A70771">
          <w:pPr>
            <w:pStyle w:val="C29736E1A6AE45C8AA3938713698FF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FBD649E8B0944079C5BEB8937BDA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ACC77-345D-4535-8E5A-2B7CBE9E4E4D}"/>
      </w:docPartPr>
      <w:docPartBody>
        <w:p w:rsidR="00000000" w:rsidRDefault="00A70771" w:rsidP="00A70771">
          <w:pPr>
            <w:pStyle w:val="2FBD649E8B0944079C5BEB8937BDA28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1C544D1545431D97E885B26B80B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6D66C-137D-4BEE-ABC9-9476DCA6623F}"/>
      </w:docPartPr>
      <w:docPartBody>
        <w:p w:rsidR="00000000" w:rsidRDefault="00A70771" w:rsidP="00A70771">
          <w:pPr>
            <w:pStyle w:val="C31C544D1545431D97E885B26B80BCA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84C726847AF4EA8B04BE02E42649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851E7-48E8-4E84-ADEF-A8F347AAD0FD}"/>
      </w:docPartPr>
      <w:docPartBody>
        <w:p w:rsidR="00000000" w:rsidRDefault="00A70771" w:rsidP="00A70771">
          <w:pPr>
            <w:pStyle w:val="984C726847AF4EA8B04BE02E42649F7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C0CE98ED89474CAD82BC6C2C00A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A8E58-DAA6-4B7C-BEE1-2BD9E3037729}"/>
      </w:docPartPr>
      <w:docPartBody>
        <w:p w:rsidR="00000000" w:rsidRDefault="00A70771" w:rsidP="00A70771">
          <w:pPr>
            <w:pStyle w:val="85C0CE98ED89474CAD82BC6C2C00A6F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6FA7DB6CFF46E49D5AF5A5890DE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D620F-9075-496F-823E-164E4DBCCC88}"/>
      </w:docPartPr>
      <w:docPartBody>
        <w:p w:rsidR="00000000" w:rsidRDefault="00A70771" w:rsidP="00A70771">
          <w:pPr>
            <w:pStyle w:val="B76FA7DB6CFF46E49D5AF5A5890DE6A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0558FDF1D6C4C7E94ABA7816AEFB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D674E-1D58-435C-A366-0D2E13C095B0}"/>
      </w:docPartPr>
      <w:docPartBody>
        <w:p w:rsidR="00000000" w:rsidRDefault="00A70771" w:rsidP="00A70771">
          <w:pPr>
            <w:pStyle w:val="D0558FDF1D6C4C7E94ABA7816AEFBB2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178FAAF7B234193ABE5D786F1004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F5A50-F4CB-46DB-A269-E92CBCD34E52}"/>
      </w:docPartPr>
      <w:docPartBody>
        <w:p w:rsidR="00000000" w:rsidRDefault="00A70771" w:rsidP="00A70771">
          <w:pPr>
            <w:pStyle w:val="D178FAAF7B234193ABE5D786F10043D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5B5A9E7A8F469993B3B2DB75DBD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B2593-361E-4EB6-8954-117BE4017626}"/>
      </w:docPartPr>
      <w:docPartBody>
        <w:p w:rsidR="00000000" w:rsidRDefault="00A70771" w:rsidP="00A70771">
          <w:pPr>
            <w:pStyle w:val="B45B5A9E7A8F469993B3B2DB75DBD09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719C3CE4EB4C8AA923D0BEBE80F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E1FDF-DCF2-460D-8D22-D5FD40273B4A}"/>
      </w:docPartPr>
      <w:docPartBody>
        <w:p w:rsidR="00000000" w:rsidRDefault="00A70771" w:rsidP="00A70771">
          <w:pPr>
            <w:pStyle w:val="E8719C3CE4EB4C8AA923D0BEBE80F07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EDB552502949D8BEE80EC728993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BEEB6-489C-4456-B6FA-694A5F80D1EF}"/>
      </w:docPartPr>
      <w:docPartBody>
        <w:p w:rsidR="00000000" w:rsidRDefault="00A70771" w:rsidP="00A70771">
          <w:pPr>
            <w:pStyle w:val="92EDB552502949D8BEE80EC728993DF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FB72539D11442AAD09FB45DD7DD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F063D-B60F-4286-95D2-62269E417C35}"/>
      </w:docPartPr>
      <w:docPartBody>
        <w:p w:rsidR="00000000" w:rsidRDefault="00A70771" w:rsidP="00A70771">
          <w:pPr>
            <w:pStyle w:val="8DFB72539D11442AAD09FB45DD7DD91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8AC9532E20B4B88A5D0D23165439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82F3A-067E-4B99-97D5-24DEF5D81CA0}"/>
      </w:docPartPr>
      <w:docPartBody>
        <w:p w:rsidR="00000000" w:rsidRDefault="00A70771" w:rsidP="00A70771">
          <w:pPr>
            <w:pStyle w:val="98AC9532E20B4B88A5D0D2316543929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989B9AA5604D62BA68D07B7444E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19CA2-6C6F-4CFA-8071-7279D3BF6DC7}"/>
      </w:docPartPr>
      <w:docPartBody>
        <w:p w:rsidR="00000000" w:rsidRDefault="00A70771" w:rsidP="00A70771">
          <w:pPr>
            <w:pStyle w:val="02989B9AA5604D62BA68D07B7444E37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 Cat Bien">
    <w:panose1 w:val="020906030503050207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71"/>
    <w:rsid w:val="00486F7B"/>
    <w:rsid w:val="00A7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C7165FFE7B431CB5CE1A1425275B90">
    <w:name w:val="CEC7165FFE7B431CB5CE1A1425275B90"/>
  </w:style>
  <w:style w:type="paragraph" w:customStyle="1" w:styleId="66296B83278D4E1099EF107D2F553D3D">
    <w:name w:val="66296B83278D4E1099EF107D2F553D3D"/>
  </w:style>
  <w:style w:type="paragraph" w:customStyle="1" w:styleId="89F3DE1D735546198B93FCE963E631F0">
    <w:name w:val="89F3DE1D735546198B93FCE963E631F0"/>
  </w:style>
  <w:style w:type="paragraph" w:customStyle="1" w:styleId="C7AE3623D9164EB59AA923221A881604">
    <w:name w:val="C7AE3623D9164EB59AA923221A881604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36BE3D9E1F2C49CF927CA867581EA07C">
    <w:name w:val="36BE3D9E1F2C49CF927CA867581EA07C"/>
  </w:style>
  <w:style w:type="character" w:styleId="PlaceholderText">
    <w:name w:val="Placeholder Text"/>
    <w:basedOn w:val="DefaultParagraphFont"/>
    <w:uiPriority w:val="99"/>
    <w:semiHidden/>
    <w:rsid w:val="00A70771"/>
    <w:rPr>
      <w:color w:val="808080"/>
    </w:rPr>
  </w:style>
  <w:style w:type="paragraph" w:customStyle="1" w:styleId="63D6DB7FE5714815BBB946C73388BD5C">
    <w:name w:val="63D6DB7FE5714815BBB946C73388BD5C"/>
  </w:style>
  <w:style w:type="paragraph" w:customStyle="1" w:styleId="A4406CFE6AD148E38AB60E042E90B741">
    <w:name w:val="A4406CFE6AD148E38AB60E042E90B741"/>
  </w:style>
  <w:style w:type="paragraph" w:customStyle="1" w:styleId="A7CEE5EE73704AEBBA5322E0AA10A7B3">
    <w:name w:val="A7CEE5EE73704AEBBA5322E0AA10A7B3"/>
  </w:style>
  <w:style w:type="paragraph" w:customStyle="1" w:styleId="FDA405AC730545A7A23230FDE42F3D10">
    <w:name w:val="FDA405AC730545A7A23230FDE42F3D10"/>
  </w:style>
  <w:style w:type="paragraph" w:customStyle="1" w:styleId="655BE8F182C64A2EAD0897E00CBC624F">
    <w:name w:val="655BE8F182C64A2EAD0897E00CBC624F"/>
  </w:style>
  <w:style w:type="paragraph" w:customStyle="1" w:styleId="7BBC479881764E06999918F4E0CD430A">
    <w:name w:val="7BBC479881764E06999918F4E0CD430A"/>
  </w:style>
  <w:style w:type="paragraph" w:customStyle="1" w:styleId="6CBECC3035EE47E7BE15704313B8C7EA">
    <w:name w:val="6CBECC3035EE47E7BE15704313B8C7EA"/>
  </w:style>
  <w:style w:type="paragraph" w:customStyle="1" w:styleId="14F0B9469C464BC9BE9A305A65A1F5AA">
    <w:name w:val="14F0B9469C464BC9BE9A305A65A1F5AA"/>
  </w:style>
  <w:style w:type="paragraph" w:customStyle="1" w:styleId="7FF8C78322FB450E9E3FFEA42A31E11F">
    <w:name w:val="7FF8C78322FB450E9E3FFEA42A31E11F"/>
  </w:style>
  <w:style w:type="paragraph" w:customStyle="1" w:styleId="865FBDEB2E5C4080BF8A2818AA36D011">
    <w:name w:val="865FBDEB2E5C4080BF8A2818AA36D011"/>
  </w:style>
  <w:style w:type="paragraph" w:customStyle="1" w:styleId="5995EDF734AD45F98C60F7A787E83941">
    <w:name w:val="5995EDF734AD45F98C60F7A787E83941"/>
  </w:style>
  <w:style w:type="paragraph" w:customStyle="1" w:styleId="8543D904F06F44C0BB2C2CE26F66E65E">
    <w:name w:val="8543D904F06F44C0BB2C2CE26F66E65E"/>
  </w:style>
  <w:style w:type="paragraph" w:customStyle="1" w:styleId="7DA1A573848549E6B5436E74A333F8C9">
    <w:name w:val="7DA1A573848549E6B5436E74A333F8C9"/>
  </w:style>
  <w:style w:type="paragraph" w:customStyle="1" w:styleId="413A78E7659046418A151229093C71B2">
    <w:name w:val="413A78E7659046418A151229093C71B2"/>
  </w:style>
  <w:style w:type="paragraph" w:customStyle="1" w:styleId="6AE768334078456C98A4B17C71A0786D">
    <w:name w:val="6AE768334078456C98A4B17C71A0786D"/>
    <w:rsid w:val="00A70771"/>
  </w:style>
  <w:style w:type="paragraph" w:customStyle="1" w:styleId="801980041A774A74A138B60B7EF20056">
    <w:name w:val="801980041A774A74A138B60B7EF20056"/>
    <w:rsid w:val="00A70771"/>
  </w:style>
  <w:style w:type="paragraph" w:customStyle="1" w:styleId="1BE20F873670472F8A97B40EEBA382DB">
    <w:name w:val="1BE20F873670472F8A97B40EEBA382DB"/>
    <w:rsid w:val="00A70771"/>
  </w:style>
  <w:style w:type="paragraph" w:customStyle="1" w:styleId="EC04D783C93446579199710284F654AE">
    <w:name w:val="EC04D783C93446579199710284F654AE"/>
    <w:rsid w:val="00A70771"/>
  </w:style>
  <w:style w:type="paragraph" w:customStyle="1" w:styleId="45204C44D79B4923AB0778D256CE78A8">
    <w:name w:val="45204C44D79B4923AB0778D256CE78A8"/>
    <w:rsid w:val="00A70771"/>
  </w:style>
  <w:style w:type="paragraph" w:customStyle="1" w:styleId="E5DCE331FA81499DB75EE2FBB159475A">
    <w:name w:val="E5DCE331FA81499DB75EE2FBB159475A"/>
    <w:rsid w:val="00A70771"/>
  </w:style>
  <w:style w:type="paragraph" w:customStyle="1" w:styleId="C29736E1A6AE45C8AA3938713698FF28">
    <w:name w:val="C29736E1A6AE45C8AA3938713698FF28"/>
    <w:rsid w:val="00A70771"/>
  </w:style>
  <w:style w:type="paragraph" w:customStyle="1" w:styleId="2FBD649E8B0944079C5BEB8937BDA28C">
    <w:name w:val="2FBD649E8B0944079C5BEB8937BDA28C"/>
    <w:rsid w:val="00A70771"/>
  </w:style>
  <w:style w:type="paragraph" w:customStyle="1" w:styleId="C31C544D1545431D97E885B26B80BCA4">
    <w:name w:val="C31C544D1545431D97E885B26B80BCA4"/>
    <w:rsid w:val="00A70771"/>
  </w:style>
  <w:style w:type="paragraph" w:customStyle="1" w:styleId="A06AFF80F04F427AA1DB761702E85D92">
    <w:name w:val="A06AFF80F04F427AA1DB761702E85D92"/>
    <w:rsid w:val="00A70771"/>
  </w:style>
  <w:style w:type="paragraph" w:customStyle="1" w:styleId="B7563F87846849EA822ABC6637F3269A">
    <w:name w:val="B7563F87846849EA822ABC6637F3269A"/>
    <w:rsid w:val="00A70771"/>
  </w:style>
  <w:style w:type="paragraph" w:customStyle="1" w:styleId="9B981E1E079C4BDC917425F4C8C614CD">
    <w:name w:val="9B981E1E079C4BDC917425F4C8C614CD"/>
    <w:rsid w:val="00A70771"/>
  </w:style>
  <w:style w:type="paragraph" w:customStyle="1" w:styleId="0C975BC85DAF481AB55EA95F0E36C913">
    <w:name w:val="0C975BC85DAF481AB55EA95F0E36C913"/>
    <w:rsid w:val="00A70771"/>
  </w:style>
  <w:style w:type="paragraph" w:customStyle="1" w:styleId="9D927F4DB3D946CB8C992ED9BDC3B52B">
    <w:name w:val="9D927F4DB3D946CB8C992ED9BDC3B52B"/>
    <w:rsid w:val="00A70771"/>
  </w:style>
  <w:style w:type="paragraph" w:customStyle="1" w:styleId="984C726847AF4EA8B04BE02E42649F7C">
    <w:name w:val="984C726847AF4EA8B04BE02E42649F7C"/>
    <w:rsid w:val="00A70771"/>
  </w:style>
  <w:style w:type="paragraph" w:customStyle="1" w:styleId="85C0CE98ED89474CAD82BC6C2C00A6FE">
    <w:name w:val="85C0CE98ED89474CAD82BC6C2C00A6FE"/>
    <w:rsid w:val="00A70771"/>
  </w:style>
  <w:style w:type="paragraph" w:customStyle="1" w:styleId="B76FA7DB6CFF46E49D5AF5A5890DE6A9">
    <w:name w:val="B76FA7DB6CFF46E49D5AF5A5890DE6A9"/>
    <w:rsid w:val="00A70771"/>
  </w:style>
  <w:style w:type="paragraph" w:customStyle="1" w:styleId="D0558FDF1D6C4C7E94ABA7816AEFBB29">
    <w:name w:val="D0558FDF1D6C4C7E94ABA7816AEFBB29"/>
    <w:rsid w:val="00A70771"/>
  </w:style>
  <w:style w:type="paragraph" w:customStyle="1" w:styleId="D178FAAF7B234193ABE5D786F10043DA">
    <w:name w:val="D178FAAF7B234193ABE5D786F10043DA"/>
    <w:rsid w:val="00A70771"/>
  </w:style>
  <w:style w:type="paragraph" w:customStyle="1" w:styleId="B45B5A9E7A8F469993B3B2DB75DBD09D">
    <w:name w:val="B45B5A9E7A8F469993B3B2DB75DBD09D"/>
    <w:rsid w:val="00A70771"/>
  </w:style>
  <w:style w:type="paragraph" w:customStyle="1" w:styleId="E8719C3CE4EB4C8AA923D0BEBE80F07B">
    <w:name w:val="E8719C3CE4EB4C8AA923D0BEBE80F07B"/>
    <w:rsid w:val="00A70771"/>
  </w:style>
  <w:style w:type="paragraph" w:customStyle="1" w:styleId="EA5E9809270148479B613132E01C51F1">
    <w:name w:val="EA5E9809270148479B613132E01C51F1"/>
    <w:rsid w:val="00A70771"/>
  </w:style>
  <w:style w:type="paragraph" w:customStyle="1" w:styleId="92EDB552502949D8BEE80EC728993DF7">
    <w:name w:val="92EDB552502949D8BEE80EC728993DF7"/>
    <w:rsid w:val="00A70771"/>
  </w:style>
  <w:style w:type="paragraph" w:customStyle="1" w:styleId="8DFB72539D11442AAD09FB45DD7DD91E">
    <w:name w:val="8DFB72539D11442AAD09FB45DD7DD91E"/>
    <w:rsid w:val="00A70771"/>
  </w:style>
  <w:style w:type="paragraph" w:customStyle="1" w:styleId="B0C11AD428024F589EB33A8988397244">
    <w:name w:val="B0C11AD428024F589EB33A8988397244"/>
    <w:rsid w:val="00A70771"/>
  </w:style>
  <w:style w:type="paragraph" w:customStyle="1" w:styleId="9B09C53E08A4498E806A5EC0945EB985">
    <w:name w:val="9B09C53E08A4498E806A5EC0945EB985"/>
    <w:rsid w:val="00A70771"/>
  </w:style>
  <w:style w:type="paragraph" w:customStyle="1" w:styleId="97194C7B19CE4CBC85026EE5A6CC6899">
    <w:name w:val="97194C7B19CE4CBC85026EE5A6CC6899"/>
    <w:rsid w:val="00A70771"/>
  </w:style>
  <w:style w:type="paragraph" w:customStyle="1" w:styleId="98AC9532E20B4B88A5D0D23165439299">
    <w:name w:val="98AC9532E20B4B88A5D0D23165439299"/>
    <w:rsid w:val="00A70771"/>
  </w:style>
  <w:style w:type="paragraph" w:customStyle="1" w:styleId="02989B9AA5604D62BA68D07B7444E37D">
    <w:name w:val="02989B9AA5604D62BA68D07B7444E37D"/>
    <w:rsid w:val="00A707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155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Huỳnh Minh Tiến</dc:creator>
  <cp:lastModifiedBy>Minh Tien Nguyen Huynh</cp:lastModifiedBy>
  <cp:revision>28</cp:revision>
  <cp:lastPrinted>2021-07-01T04:10:00Z</cp:lastPrinted>
  <dcterms:created xsi:type="dcterms:W3CDTF">2021-07-01T01:36:00Z</dcterms:created>
  <dcterms:modified xsi:type="dcterms:W3CDTF">2021-07-01T04:11:00Z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