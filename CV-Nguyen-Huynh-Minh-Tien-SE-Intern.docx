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241"/>
      </w:tblGrid>
      <w:tr w:rsidR="006C0630" w14:paraId="048A79A1" w14:textId="77777777" w:rsidTr="006C0630">
        <w:tc>
          <w:tcPr>
            <w:tcW w:w="6095" w:type="dxa"/>
          </w:tcPr>
          <w:p w14:paraId="63B24DBC" w14:textId="77777777" w:rsidR="006C0630" w:rsidRPr="006C0630" w:rsidRDefault="006C0630" w:rsidP="006C0630">
            <w:pPr>
              <w:pStyle w:val="Heading1"/>
              <w:spacing w:line="276" w:lineRule="auto"/>
              <w:jc w:val="left"/>
              <w:outlineLvl w:val="0"/>
              <w:rPr>
                <w:rFonts w:ascii="UVN Chim Bien Nang" w:hAnsi="UVN Chim Bien Nang"/>
                <w:b/>
                <w:bCs/>
                <w:noProof/>
                <w:color w:val="00B0F0"/>
                <w:sz w:val="44"/>
                <w:szCs w:val="44"/>
                <w:lang w:val="en"/>
              </w:rPr>
            </w:pPr>
            <w:r w:rsidRPr="006C0630">
              <w:rPr>
                <w:rFonts w:ascii="UVN Chim Bien Nang" w:hAnsi="UVN Chim Bien Nang"/>
                <w:b/>
                <w:bCs/>
                <w:noProof/>
                <w:color w:val="00B0F0"/>
                <w:sz w:val="44"/>
                <w:szCs w:val="44"/>
                <w:lang w:val="en"/>
              </w:rPr>
              <w:t>Nguyễn Huỳnh Minh Tiến</w:t>
            </w:r>
          </w:p>
          <w:p w14:paraId="7CAFDA6C" w14:textId="4A5D0AF9" w:rsidR="006C0630" w:rsidRPr="006C0630" w:rsidRDefault="006C0630" w:rsidP="006C0630">
            <w:pPr>
              <w:pStyle w:val="ContactInfo"/>
              <w:spacing w:line="276" w:lineRule="auto"/>
              <w:ind w:right="191"/>
              <w:jc w:val="left"/>
              <w:rPr>
                <w:rFonts w:ascii="UVN Chim Bien" w:hAnsi="UVN Chim Bien"/>
                <w:b/>
                <w:bCs/>
                <w:noProof/>
                <w:color w:val="01C585"/>
                <w:sz w:val="22"/>
                <w:szCs w:val="22"/>
                <w:lang w:val="vi-VN"/>
              </w:rPr>
            </w:pPr>
            <w:r w:rsidRPr="006C0630">
              <w:rPr>
                <w:rFonts w:ascii="UVN Chim Bien" w:hAnsi="UVN Chim Bien"/>
                <w:b/>
                <w:bCs/>
                <w:noProof/>
                <w:color w:val="01C585"/>
                <w:sz w:val="28"/>
                <w:szCs w:val="28"/>
                <w:lang w:val="vi-VN"/>
              </w:rPr>
              <w:t>Software Engineer Intern</w:t>
            </w:r>
          </w:p>
        </w:tc>
        <w:tc>
          <w:tcPr>
            <w:tcW w:w="3241" w:type="dxa"/>
            <w:vAlign w:val="center"/>
          </w:tcPr>
          <w:p w14:paraId="57C03A53" w14:textId="129BF673" w:rsidR="006C0630" w:rsidRDefault="006C0630" w:rsidP="006C0630">
            <w:pPr>
              <w:pStyle w:val="ContactInfo"/>
              <w:spacing w:line="276" w:lineRule="auto"/>
              <w:ind w:right="191"/>
              <w:jc w:val="left"/>
              <w:rPr>
                <w:noProof/>
                <w:color w:val="01C585"/>
                <w:sz w:val="22"/>
                <w:szCs w:val="22"/>
                <w:lang w:val="vi-VN"/>
              </w:rPr>
            </w:pPr>
            <w:r>
              <w:rPr>
                <w:noProof/>
                <w:color w:val="01C585"/>
                <w:sz w:val="22"/>
                <w:szCs w:val="22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4A4863" wp14:editId="0A5249A3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93345</wp:posOffset>
                      </wp:positionV>
                      <wp:extent cx="2082800" cy="80391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2800" cy="803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7B0D0" w14:textId="14CC4605" w:rsidR="006C0630" w:rsidRPr="00E11D9D" w:rsidRDefault="006C0630" w:rsidP="006C0630">
                                  <w:pPr>
                                    <w:pStyle w:val="ContactInfo"/>
                                    <w:spacing w:before="0"/>
                                    <w:ind w:right="-3"/>
                                    <w:rPr>
                                      <w:rFonts w:ascii="UVN Cat Bien" w:hAnsi="UVN Cat Bien"/>
                                      <w:noProof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UVN Cat Bien" w:hAnsi="UVN Cat Bien"/>
                                      <w:noProof/>
                                      <w:sz w:val="22"/>
                                      <w:szCs w:val="22"/>
                                    </w:rPr>
                                    <w:t>Ho Chi Minh City</w:t>
                                  </w:r>
                                </w:p>
                                <w:p w14:paraId="4D66FD6B" w14:textId="77777777" w:rsidR="006C0630" w:rsidRDefault="006C0630" w:rsidP="006C0630">
                                  <w:pPr>
                                    <w:pStyle w:val="ContactInfo"/>
                                    <w:spacing w:before="0"/>
                                    <w:ind w:right="-3"/>
                                    <w:rPr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r w:rsidRPr="00E11D9D">
                                    <w:rPr>
                                      <w:rFonts w:ascii="UVN Cat Bien" w:hAnsi="UVN Cat Bien"/>
                                      <w:noProof/>
                                      <w:sz w:val="22"/>
                                      <w:szCs w:val="22"/>
                                      <w:lang w:val="vi-VN"/>
                                    </w:rPr>
                                    <w:t>0388 963 345</w:t>
                                  </w:r>
                                </w:p>
                                <w:p w14:paraId="0314D442" w14:textId="77777777" w:rsidR="006C0630" w:rsidRPr="00E11D9D" w:rsidRDefault="006B7469" w:rsidP="006C0630">
                                  <w:pPr>
                                    <w:pStyle w:val="ContactInfo"/>
                                    <w:spacing w:before="0"/>
                                    <w:ind w:right="-3"/>
                                    <w:rPr>
                                      <w:rFonts w:ascii="UVN Cat Bien" w:hAnsi="UVN Cat Bien"/>
                                      <w:noProof/>
                                      <w:color w:val="01C585"/>
                                      <w:sz w:val="22"/>
                                      <w:szCs w:val="22"/>
                                      <w:lang w:val="vi-VN"/>
                                    </w:rPr>
                                  </w:pPr>
                                  <w:hyperlink r:id="rId12" w:history="1">
                                    <w:r w:rsidR="006C0630" w:rsidRPr="00E11D9D">
                                      <w:rPr>
                                        <w:rStyle w:val="Hyperlink"/>
                                        <w:rFonts w:ascii="UVN Cat Bien" w:hAnsi="UVN Cat Bien"/>
                                        <w:noProof/>
                                        <w:color w:val="01C585"/>
                                        <w:sz w:val="22"/>
                                        <w:szCs w:val="22"/>
                                        <w:lang w:val="vi-VN"/>
                                      </w:rPr>
                                      <w:t>tiennhm.it@gmail.com</w:t>
                                    </w:r>
                                  </w:hyperlink>
                                </w:p>
                                <w:p w14:paraId="37DBD8DB" w14:textId="511F880C" w:rsidR="006C0630" w:rsidRDefault="006B7469" w:rsidP="006C0630">
                                  <w:pPr>
                                    <w:spacing w:before="0" w:after="0" w:line="240" w:lineRule="auto"/>
                                    <w:ind w:right="-3"/>
                                    <w:jc w:val="right"/>
                                  </w:pPr>
                                  <w:hyperlink r:id="rId13" w:history="1">
                                    <w:r w:rsidR="006C0630" w:rsidRPr="00E11D9D">
                                      <w:rPr>
                                        <w:rStyle w:val="Hyperlink"/>
                                        <w:rFonts w:ascii="UVN Cat Bien" w:hAnsi="UVN Cat Bien"/>
                                        <w:noProof/>
                                        <w:color w:val="01C585"/>
                                        <w:sz w:val="22"/>
                                        <w:szCs w:val="22"/>
                                      </w:rPr>
                                      <w:t>https://</w:t>
                                    </w:r>
                                    <w:r w:rsidR="006C0630" w:rsidRPr="00E11D9D">
                                      <w:rPr>
                                        <w:rStyle w:val="Hyperlink"/>
                                        <w:rFonts w:ascii="UVN Cat Bien" w:hAnsi="UVN Cat Bien"/>
                                        <w:noProof/>
                                        <w:color w:val="01C585"/>
                                        <w:sz w:val="22"/>
                                        <w:szCs w:val="22"/>
                                        <w:lang w:val="vi-VN"/>
                                      </w:rPr>
                                      <w:t>github.com/TienNHM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A48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7.2pt;margin-top:7.35pt;width:164pt;height:6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" fillcolor="white [3201]" stroked="f" strokeweight=".5pt">
                      <v:textbox inset="0,0,,0">
                        <w:txbxContent>
                          <w:p w14:paraId="6397B0D0" w14:textId="14CC4605" w:rsidR="006C0630" w:rsidRPr="00E11D9D" w:rsidRDefault="006C0630" w:rsidP="006C0630">
                            <w:pPr>
                              <w:pStyle w:val="ContactInfo"/>
                              <w:spacing w:before="0"/>
                              <w:ind w:right="-3"/>
                              <w:rPr>
                                <w:rFonts w:ascii="UVN Cat Bien" w:hAnsi="UVN Cat Bie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UVN Cat Bien" w:hAnsi="UVN Cat Bien"/>
                                <w:noProof/>
                                <w:sz w:val="22"/>
                                <w:szCs w:val="22"/>
                              </w:rPr>
                              <w:t>Ho Chi Minh City</w:t>
                            </w:r>
                          </w:p>
                          <w:p w14:paraId="4D66FD6B" w14:textId="77777777" w:rsidR="006C0630" w:rsidRDefault="006C0630" w:rsidP="006C0630">
                            <w:pPr>
                              <w:pStyle w:val="ContactInfo"/>
                              <w:spacing w:before="0"/>
                              <w:ind w:right="-3"/>
                              <w:rPr>
                                <w:noProof/>
                                <w:sz w:val="22"/>
                                <w:szCs w:val="22"/>
                                <w:lang w:val="vi-VN"/>
                              </w:rPr>
                            </w:pPr>
                            <w:r w:rsidRPr="00E11D9D">
                              <w:rPr>
                                <w:rFonts w:ascii="UVN Cat Bien" w:hAnsi="UVN Cat Bien"/>
                                <w:noProof/>
                                <w:sz w:val="22"/>
                                <w:szCs w:val="22"/>
                                <w:lang w:val="vi-VN"/>
                              </w:rPr>
                              <w:t>0388 963 345</w:t>
                            </w:r>
                          </w:p>
                          <w:p w14:paraId="0314D442" w14:textId="77777777" w:rsidR="006C0630" w:rsidRPr="00E11D9D" w:rsidRDefault="006B7469" w:rsidP="006C0630">
                            <w:pPr>
                              <w:pStyle w:val="ContactInfo"/>
                              <w:spacing w:before="0"/>
                              <w:ind w:right="-3"/>
                              <w:rPr>
                                <w:rFonts w:ascii="UVN Cat Bien" w:hAnsi="UVN Cat Bien"/>
                                <w:noProof/>
                                <w:color w:val="01C585"/>
                                <w:sz w:val="22"/>
                                <w:szCs w:val="22"/>
                                <w:lang w:val="vi-VN"/>
                              </w:rPr>
                            </w:pPr>
                            <w:hyperlink r:id="rId14" w:history="1">
                              <w:r w:rsidR="006C0630" w:rsidRPr="00E11D9D">
                                <w:rPr>
                                  <w:rStyle w:val="Hyperlink"/>
                                  <w:rFonts w:ascii="UVN Cat Bien" w:hAnsi="UVN Cat Bien"/>
                                  <w:noProof/>
                                  <w:color w:val="01C585"/>
                                  <w:sz w:val="22"/>
                                  <w:szCs w:val="22"/>
                                  <w:lang w:val="vi-VN"/>
                                </w:rPr>
                                <w:t>tiennhm.it@gmail.com</w:t>
                              </w:r>
                            </w:hyperlink>
                          </w:p>
                          <w:p w14:paraId="37DBD8DB" w14:textId="511F880C" w:rsidR="006C0630" w:rsidRDefault="006B7469" w:rsidP="006C0630">
                            <w:pPr>
                              <w:spacing w:before="0" w:after="0" w:line="240" w:lineRule="auto"/>
                              <w:ind w:right="-3"/>
                              <w:jc w:val="right"/>
                            </w:pPr>
                            <w:hyperlink r:id="rId15" w:history="1">
                              <w:r w:rsidR="006C0630" w:rsidRPr="00E11D9D">
                                <w:rPr>
                                  <w:rStyle w:val="Hyperlink"/>
                                  <w:rFonts w:ascii="UVN Cat Bien" w:hAnsi="UVN Cat Bien"/>
                                  <w:noProof/>
                                  <w:color w:val="01C585"/>
                                  <w:sz w:val="22"/>
                                  <w:szCs w:val="22"/>
                                </w:rPr>
                                <w:t>https://</w:t>
                              </w:r>
                              <w:r w:rsidR="006C0630" w:rsidRPr="00E11D9D">
                                <w:rPr>
                                  <w:rStyle w:val="Hyperlink"/>
                                  <w:rFonts w:ascii="UVN Cat Bien" w:hAnsi="UVN Cat Bien"/>
                                  <w:noProof/>
                                  <w:color w:val="01C585"/>
                                  <w:sz w:val="22"/>
                                  <w:szCs w:val="22"/>
                                  <w:lang w:val="vi-VN"/>
                                </w:rPr>
                                <w:t>github.com/TienNHM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97BAC47" w14:textId="6215B815" w:rsidR="006C0630" w:rsidRPr="006C0630" w:rsidRDefault="0056312F" w:rsidP="006C0630">
      <w:pPr>
        <w:pStyle w:val="ContactInfo"/>
        <w:jc w:val="left"/>
        <w:rPr>
          <w:noProof/>
          <w:color w:val="01C585"/>
          <w:sz w:val="22"/>
          <w:szCs w:val="22"/>
          <w:lang w:val="vi-VN"/>
        </w:rPr>
      </w:pPr>
      <w:r w:rsidRPr="00E11D9D">
        <w:rPr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6FE98DD8" wp14:editId="3C8FD856">
            <wp:simplePos x="0" y="0"/>
            <wp:positionH relativeFrom="margin">
              <wp:posOffset>-68580</wp:posOffset>
            </wp:positionH>
            <wp:positionV relativeFrom="page">
              <wp:posOffset>381000</wp:posOffset>
            </wp:positionV>
            <wp:extent cx="962025" cy="1283970"/>
            <wp:effectExtent l="0" t="0" r="9525" b="0"/>
            <wp:wrapSquare wrapText="bothSides"/>
            <wp:docPr id="1" name="Picture 1" descr="A person smiling for the camera&#10;&#10;Description automatically generated with low confidenc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low confidence">
                      <a:hlinkClick r:id="rId16"/>
                    </pic:cNvPr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4" t="22167" r="12669" b="13000"/>
                    <a:stretch/>
                  </pic:blipFill>
                  <pic:spPr bwMode="auto">
                    <a:xfrm>
                      <a:off x="0" y="0"/>
                      <a:ext cx="962025" cy="128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ResumeTable"/>
        <w:tblW w:w="5081" w:type="pct"/>
        <w:tblInd w:w="-284" w:type="dxa"/>
        <w:tblBorders>
          <w:bottom w:val="single" w:sz="4" w:space="0" w:color="auto"/>
          <w:insideH w:val="none" w:sz="0" w:space="0" w:color="auto"/>
        </w:tblBorders>
        <w:tblCellMar>
          <w:top w:w="113" w:type="dxa"/>
          <w:bottom w:w="142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750"/>
        <w:gridCol w:w="235"/>
        <w:gridCol w:w="9301"/>
      </w:tblGrid>
      <w:tr w:rsidR="000205D5" w:rsidRPr="00E11D9D" w14:paraId="1CE5A373" w14:textId="77777777" w:rsidTr="00631417">
        <w:tc>
          <w:tcPr>
            <w:tcW w:w="1750" w:type="dxa"/>
            <w:tcBorders>
              <w:bottom w:val="single" w:sz="4" w:space="0" w:color="00B0F0"/>
            </w:tcBorders>
          </w:tcPr>
          <w:p w14:paraId="683FDA7D" w14:textId="36ED9825" w:rsidR="00C97DFC" w:rsidRPr="00080174" w:rsidRDefault="00A86B3C" w:rsidP="009032A2">
            <w:pPr>
              <w:pStyle w:val="Heading1"/>
              <w:spacing w:after="0" w:line="276" w:lineRule="auto"/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  <w:lang w:val="vi-VN"/>
              </w:rPr>
            </w:pPr>
            <w:r w:rsidRPr="00080174">
              <w:rPr>
                <w:rFonts w:ascii="Cambria Math" w:hAnsi="Cambria Math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t xml:space="preserve">⋆ </w:t>
            </w:r>
            <w:r w:rsidR="00C97DFC" w:rsidRPr="00080174"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  <w:lang w:val="en"/>
              </w:rPr>
              <w:t>Career objective</w:t>
            </w:r>
            <w:r w:rsidR="00C97DFC" w:rsidRPr="00080174">
              <w:rPr>
                <w:rFonts w:ascii="UVN Cat Bien" w:hAnsi="UVN Cat Bien"/>
                <w:b/>
                <w:bCs/>
                <w:noProof/>
                <w:color w:val="00B0F0"/>
                <w:sz w:val="28"/>
                <w:szCs w:val="28"/>
              </w:rPr>
              <w:t xml:space="preserve"> </w:t>
            </w:r>
          </w:p>
        </w:tc>
        <w:tc>
          <w:tcPr>
            <w:tcW w:w="235" w:type="dxa"/>
            <w:tcBorders>
              <w:bottom w:val="single" w:sz="4" w:space="0" w:color="00B0F0"/>
            </w:tcBorders>
          </w:tcPr>
          <w:p w14:paraId="74ADE6A4" w14:textId="7200C687" w:rsidR="00C97DFC" w:rsidRPr="00E11D9D" w:rsidRDefault="00C97DFC" w:rsidP="009032A2">
            <w:pPr>
              <w:spacing w:line="276" w:lineRule="auto"/>
              <w:rPr>
                <w:rFonts w:ascii="UVN Cat Bien" w:eastAsiaTheme="majorEastAsia" w:hAnsi="UVN Cat Bien" w:cstheme="majorBidi"/>
                <w:caps/>
                <w:noProof/>
                <w:color w:val="729928" w:themeColor="accent1" w:themeShade="BF"/>
                <w:sz w:val="24"/>
                <w:szCs w:val="24"/>
                <w:lang w:val="vi-VN"/>
              </w:rPr>
            </w:pPr>
          </w:p>
        </w:tc>
        <w:tc>
          <w:tcPr>
            <w:tcW w:w="9301" w:type="dxa"/>
            <w:tcBorders>
              <w:bottom w:val="single" w:sz="4" w:space="0" w:color="00B0F0"/>
            </w:tcBorders>
          </w:tcPr>
          <w:p w14:paraId="580F4F7E" w14:textId="5C797108" w:rsidR="00C97DFC" w:rsidRPr="00B042DC" w:rsidRDefault="002C7A19" w:rsidP="000205D5">
            <w:pPr>
              <w:spacing w:before="0" w:after="0" w:line="276" w:lineRule="auto"/>
              <w:jc w:val="both"/>
              <w:rPr>
                <w:rFonts w:ascii="UVN Cat Bien" w:hAnsi="UVN Cat Bien"/>
                <w:noProof/>
                <w:sz w:val="24"/>
                <w:szCs w:val="24"/>
              </w:rPr>
            </w:pPr>
            <w:r w:rsidRPr="00B042DC">
              <w:rPr>
                <w:rFonts w:ascii="UVN Cat Bien" w:hAnsi="UVN Cat Bien"/>
                <w:noProof/>
                <w:sz w:val="24"/>
                <w:szCs w:val="24"/>
              </w:rPr>
              <w:t xml:space="preserve">- </w:t>
            </w:r>
            <w:r w:rsidR="00283286" w:rsidRPr="00B042DC">
              <w:rPr>
                <w:rFonts w:ascii="UVN Cat Bien" w:hAnsi="UVN Cat Bien"/>
                <w:noProof/>
                <w:sz w:val="24"/>
                <w:szCs w:val="24"/>
              </w:rPr>
              <w:t>To accumulate good experience, sharpen my expertise</w:t>
            </w:r>
            <w:r w:rsidR="00B042DC">
              <w:rPr>
                <w:rFonts w:ascii="UVN Cat Bien" w:hAnsi="UVN Cat Bien"/>
                <w:noProof/>
                <w:sz w:val="24"/>
                <w:szCs w:val="24"/>
              </w:rPr>
              <w:t xml:space="preserve"> &amp;</w:t>
            </w:r>
            <w:r w:rsidR="00283286" w:rsidRPr="00B042DC">
              <w:rPr>
                <w:rFonts w:ascii="UVN Cat Bien" w:hAnsi="UVN Cat Bien"/>
                <w:noProof/>
                <w:sz w:val="24"/>
                <w:szCs w:val="24"/>
              </w:rPr>
              <w:t xml:space="preserve"> learn new technologies and skills.</w:t>
            </w:r>
          </w:p>
          <w:p w14:paraId="00E644AF" w14:textId="10029266" w:rsidR="002C7A19" w:rsidRPr="002C7A19" w:rsidRDefault="002C7A19" w:rsidP="000205D5">
            <w:pPr>
              <w:spacing w:before="0" w:after="0" w:line="276" w:lineRule="auto"/>
              <w:jc w:val="both"/>
              <w:rPr>
                <w:noProof/>
                <w:sz w:val="24"/>
                <w:szCs w:val="24"/>
              </w:rPr>
            </w:pPr>
            <w:r w:rsidRPr="00B042DC">
              <w:rPr>
                <w:rFonts w:ascii="UVN Cat Bien" w:hAnsi="UVN Cat Bien"/>
                <w:noProof/>
                <w:sz w:val="24"/>
                <w:szCs w:val="24"/>
              </w:rPr>
              <w:t xml:space="preserve">- </w:t>
            </w:r>
            <w:r w:rsidR="00B042DC" w:rsidRPr="00B042DC">
              <w:rPr>
                <w:rFonts w:ascii="UVN Cat Bien" w:hAnsi="UVN Cat Bien"/>
                <w:noProof/>
                <w:sz w:val="24"/>
                <w:szCs w:val="24"/>
              </w:rPr>
              <w:t xml:space="preserve">Contributing to the development and success of the company where I work &amp; Strive to become a senior </w:t>
            </w:r>
            <w:r w:rsidR="007D04F4" w:rsidRPr="00207817">
              <w:rPr>
                <w:rFonts w:ascii="UVN Cat Bien" w:hAnsi="UVN Cat Bien"/>
                <w:b/>
                <w:bCs/>
                <w:noProof/>
                <w:sz w:val="24"/>
                <w:szCs w:val="24"/>
              </w:rPr>
              <w:t>Android</w:t>
            </w:r>
            <w:r w:rsidR="00B042DC" w:rsidRPr="00207817">
              <w:rPr>
                <w:rFonts w:ascii="UVN Cat Bien" w:hAnsi="UVN Cat Bien"/>
                <w:b/>
                <w:bCs/>
                <w:noProof/>
                <w:sz w:val="24"/>
                <w:szCs w:val="24"/>
              </w:rPr>
              <w:t xml:space="preserve"> developer</w:t>
            </w:r>
            <w:r w:rsidR="00B042DC" w:rsidRPr="00B042DC">
              <w:rPr>
                <w:rFonts w:ascii="UVN Cat Bien" w:hAnsi="UVN Cat Bien"/>
                <w:noProof/>
                <w:sz w:val="24"/>
                <w:szCs w:val="24"/>
              </w:rPr>
              <w:t xml:space="preserve"> in the future.</w:t>
            </w:r>
          </w:p>
        </w:tc>
      </w:tr>
      <w:tr w:rsidR="002813FA" w:rsidRPr="00E11D9D" w14:paraId="5E0D789C" w14:textId="77777777" w:rsidTr="00631417">
        <w:tc>
          <w:tcPr>
            <w:tcW w:w="1750" w:type="dxa"/>
            <w:tcBorders>
              <w:top w:val="single" w:sz="4" w:space="0" w:color="00B0F0"/>
              <w:bottom w:val="single" w:sz="4" w:space="0" w:color="00B0F0"/>
            </w:tcBorders>
          </w:tcPr>
          <w:p w14:paraId="30BC3D42" w14:textId="170A1EB2" w:rsidR="00C97DFC" w:rsidRPr="003041F0" w:rsidRDefault="00A86B3C" w:rsidP="009032A2">
            <w:pPr>
              <w:pStyle w:val="Heading1"/>
              <w:spacing w:line="276" w:lineRule="auto"/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</w:pPr>
            <w:r w:rsidRPr="003041F0">
              <w:rPr>
                <w:rFonts w:ascii="Cambria Math" w:hAnsi="Cambria Math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t>⋆</w:t>
            </w:r>
            <w:r w:rsidRPr="003041F0">
              <w:rPr>
                <w:rFonts w:ascii="UVN Cat Bien" w:hAnsi="UVN Cat Bien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t xml:space="preserve"> </w:t>
            </w:r>
            <w:r w:rsidR="003041F0" w:rsidRPr="003041F0">
              <w:rPr>
                <w:rFonts w:ascii="UVN Cat Bien" w:hAnsi="UVN Cat Bien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t>Technical Skills</w:t>
            </w:r>
          </w:p>
        </w:tc>
        <w:tc>
          <w:tcPr>
            <w:tcW w:w="235" w:type="dxa"/>
            <w:tcBorders>
              <w:top w:val="single" w:sz="4" w:space="0" w:color="00B0F0"/>
              <w:bottom w:val="single" w:sz="4" w:space="0" w:color="00B0F0"/>
            </w:tcBorders>
          </w:tcPr>
          <w:p w14:paraId="4086E115" w14:textId="317DE130" w:rsidR="00C97DFC" w:rsidRPr="00E11D9D" w:rsidRDefault="00C97DFC" w:rsidP="009032A2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</w:rPr>
            </w:pPr>
          </w:p>
        </w:tc>
        <w:tc>
          <w:tcPr>
            <w:tcW w:w="9301" w:type="dxa"/>
            <w:tcBorders>
              <w:top w:val="single" w:sz="4" w:space="0" w:color="00B0F0"/>
              <w:bottom w:val="single" w:sz="4" w:space="0" w:color="00B0F0"/>
            </w:tcBorders>
          </w:tcPr>
          <w:p w14:paraId="1175CB7F" w14:textId="0B751464" w:rsidR="00C97DFC" w:rsidRPr="00E11D9D" w:rsidRDefault="00802DF4" w:rsidP="00716D65">
            <w:pPr>
              <w:pStyle w:val="Heading2"/>
              <w:spacing w:before="0" w:after="0" w:line="276" w:lineRule="auto"/>
              <w:rPr>
                <w:rFonts w:ascii="UVN Cat Bien" w:hAnsi="UVN Cat Bien" w:cs="Calibri"/>
                <w:noProof/>
                <w:sz w:val="24"/>
                <w:szCs w:val="24"/>
                <w:lang w:val="vi-VN"/>
              </w:rPr>
            </w:pPr>
            <w:r w:rsidRPr="00E11D9D">
              <w:rPr>
                <w:rFonts w:ascii="UVN Cat Bien" w:hAnsi="UVN Cat Bien"/>
                <w:noProof/>
                <w:sz w:val="24"/>
                <w:szCs w:val="24"/>
              </w:rPr>
              <w:t>data structures and algorithms</w:t>
            </w:r>
          </w:p>
          <w:p w14:paraId="0BC7C81E" w14:textId="1227D813" w:rsidR="00C97DFC" w:rsidRPr="00E11D9D" w:rsidRDefault="004B201F" w:rsidP="00716D65">
            <w:pPr>
              <w:pStyle w:val="ResumeText"/>
              <w:spacing w:before="0" w:after="0" w:line="276" w:lineRule="auto"/>
              <w:ind w:right="0"/>
              <w:rPr>
                <w:rFonts w:ascii="UVN Cat Bien" w:hAnsi="UVN Cat Bien"/>
                <w:noProof/>
                <w:sz w:val="24"/>
                <w:szCs w:val="24"/>
              </w:rPr>
            </w:pPr>
            <w:r w:rsidRPr="00E11D9D">
              <w:rPr>
                <w:rFonts w:ascii="UVN Cat Bien" w:hAnsi="UVN Cat Bien"/>
                <w:noProof/>
                <w:sz w:val="24"/>
                <w:szCs w:val="24"/>
              </w:rPr>
              <w:t>- Knowledge of data structure</w:t>
            </w:r>
            <w:r w:rsidR="00B510DD">
              <w:rPr>
                <w:rFonts w:ascii="UVN Cat Bien" w:hAnsi="UVN Cat Bien"/>
                <w:noProof/>
                <w:sz w:val="24"/>
                <w:szCs w:val="24"/>
              </w:rPr>
              <w:t>s</w:t>
            </w:r>
            <w:r w:rsidRPr="00E11D9D">
              <w:rPr>
                <w:rFonts w:ascii="UVN Cat Bien" w:hAnsi="UVN Cat Bien"/>
                <w:noProof/>
                <w:sz w:val="24"/>
                <w:szCs w:val="24"/>
              </w:rPr>
              <w:t xml:space="preserve"> and algorithms, can be applied to practical projects.</w:t>
            </w:r>
          </w:p>
          <w:p w14:paraId="3DC145BB" w14:textId="3C8A8408" w:rsidR="00C97DFC" w:rsidRPr="00DD2053" w:rsidRDefault="00C97DFC" w:rsidP="00DD2053">
            <w:pPr>
              <w:pStyle w:val="ResumeText"/>
              <w:spacing w:before="0" w:after="0" w:line="276" w:lineRule="auto"/>
              <w:ind w:right="0"/>
              <w:rPr>
                <w:rFonts w:ascii="UVN Cat Bien" w:hAnsi="UVN Cat Bien"/>
                <w:noProof/>
                <w:sz w:val="24"/>
                <w:szCs w:val="24"/>
              </w:rPr>
            </w:pPr>
            <w:r w:rsidRPr="00E11D9D">
              <w:rPr>
                <w:rFonts w:ascii="UVN Cat Bien" w:hAnsi="UVN Cat Bien"/>
                <w:noProof/>
                <w:sz w:val="24"/>
                <w:szCs w:val="24"/>
              </w:rPr>
              <w:t xml:space="preserve">- </w:t>
            </w:r>
            <w:r w:rsidR="00802DF4" w:rsidRPr="00E11D9D">
              <w:rPr>
                <w:rFonts w:ascii="UVN Cat Bien" w:hAnsi="UVN Cat Bien"/>
                <w:noProof/>
                <w:sz w:val="24"/>
                <w:szCs w:val="24"/>
              </w:rPr>
              <w:t>Proficiency in programming languages</w:t>
            </w:r>
            <w:r w:rsidRPr="00E11D9D">
              <w:rPr>
                <w:rFonts w:ascii="UVN Cat Bien" w:hAnsi="UVN Cat Bien"/>
                <w:noProof/>
                <w:sz w:val="24"/>
                <w:szCs w:val="24"/>
              </w:rPr>
              <w:t>: Java, C#, Python, C</w:t>
            </w:r>
            <w:r w:rsidR="00130243">
              <w:rPr>
                <w:rFonts w:ascii="UVN Cat Bien" w:hAnsi="UVN Cat Bien"/>
                <w:noProof/>
                <w:sz w:val="24"/>
                <w:szCs w:val="24"/>
              </w:rP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4641"/>
              <w:gridCol w:w="4641"/>
            </w:tblGrid>
            <w:tr w:rsidR="00B228AD" w14:paraId="2101700D" w14:textId="77777777" w:rsidTr="00DD2053">
              <w:tc>
                <w:tcPr>
                  <w:tcW w:w="4641" w:type="dxa"/>
                </w:tcPr>
                <w:p w14:paraId="591B3888" w14:textId="31A2BC11" w:rsidR="00B228AD" w:rsidRDefault="00B228AD" w:rsidP="005B331C">
                  <w:pPr>
                    <w:pStyle w:val="Heading2"/>
                    <w:spacing w:before="0" w:after="0" w:line="276" w:lineRule="auto"/>
                    <w:jc w:val="both"/>
                    <w:outlineLvl w:val="1"/>
                    <w:rPr>
                      <w:rFonts w:ascii="UVN Cat Bien" w:hAnsi="UVN Cat Bien"/>
                      <w:noProof/>
                      <w:sz w:val="24"/>
                      <w:szCs w:val="24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FRAMEWORK / LIBRARY</w:t>
                  </w:r>
                </w:p>
                <w:p w14:paraId="04549A25" w14:textId="22DB18A1" w:rsidR="00B228AD" w:rsidRPr="00E11D9D" w:rsidRDefault="00B228AD" w:rsidP="005B331C">
                  <w:pPr>
                    <w:pStyle w:val="ResumeText"/>
                    <w:spacing w:before="0" w:after="0" w:line="276" w:lineRule="auto"/>
                    <w:ind w:right="0"/>
                    <w:jc w:val="both"/>
                    <w:rPr>
                      <w:rFonts w:ascii="UVN Cat Bien" w:hAnsi="UVN Cat Bien"/>
                      <w:noProof/>
                      <w:sz w:val="24"/>
                      <w:szCs w:val="24"/>
                      <w:lang w:val="vi-VN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 xml:space="preserve">- </w:t>
                  </w:r>
                  <w:r w:rsidR="00AD79BA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Machine</w:t>
                  </w: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 xml:space="preserve"> Learning: TensorFlow,</w:t>
                  </w:r>
                  <w:r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 xml:space="preserve"> </w:t>
                  </w: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PyTorch.</w:t>
                  </w:r>
                </w:p>
                <w:p w14:paraId="3CAA1DA9" w14:textId="77777777" w:rsidR="00B228AD" w:rsidRDefault="00B228AD" w:rsidP="005B331C">
                  <w:pPr>
                    <w:spacing w:before="0" w:line="276" w:lineRule="auto"/>
                    <w:jc w:val="both"/>
                    <w:rPr>
                      <w:rFonts w:ascii="UVN Cat Bien" w:hAnsi="UVN Cat Bien"/>
                      <w:noProof/>
                      <w:sz w:val="24"/>
                      <w:szCs w:val="24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- Web: Java Servlet, Bootstrap 4.</w:t>
                  </w:r>
                </w:p>
                <w:p w14:paraId="6540BA47" w14:textId="77777777" w:rsidR="00B228AD" w:rsidRPr="00E11D9D" w:rsidRDefault="00B228AD" w:rsidP="005B331C">
                  <w:pPr>
                    <w:pStyle w:val="ResumeText"/>
                    <w:spacing w:before="0" w:after="0" w:line="276" w:lineRule="auto"/>
                    <w:ind w:right="0"/>
                    <w:jc w:val="both"/>
                    <w:rPr>
                      <w:rFonts w:ascii="UVN Cat Bien" w:hAnsi="UVN Cat Bien"/>
                      <w:noProof/>
                      <w:sz w:val="24"/>
                      <w:szCs w:val="24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- Android: Material Design.</w:t>
                  </w:r>
                </w:p>
                <w:p w14:paraId="38FE725F" w14:textId="6BE12AED" w:rsidR="00B228AD" w:rsidRPr="00B228AD" w:rsidRDefault="00B228AD" w:rsidP="005B331C">
                  <w:pPr>
                    <w:spacing w:before="0" w:line="276" w:lineRule="auto"/>
                    <w:jc w:val="both"/>
                    <w:rPr>
                      <w:lang w:val="vi-VN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- Entity Framework.</w:t>
                  </w:r>
                </w:p>
              </w:tc>
              <w:tc>
                <w:tcPr>
                  <w:tcW w:w="4641" w:type="dxa"/>
                </w:tcPr>
                <w:p w14:paraId="2F129315" w14:textId="20444914" w:rsidR="00B228AD" w:rsidRPr="00E11D9D" w:rsidRDefault="00B228AD" w:rsidP="005B331C">
                  <w:pPr>
                    <w:pStyle w:val="Heading2"/>
                    <w:spacing w:before="0" w:after="0" w:line="276" w:lineRule="auto"/>
                    <w:jc w:val="both"/>
                    <w:outlineLvl w:val="1"/>
                    <w:rPr>
                      <w:rFonts w:ascii="UVN Cat Bien" w:hAnsi="UVN Cat Bien"/>
                      <w:noProof/>
                      <w:sz w:val="24"/>
                      <w:szCs w:val="24"/>
                      <w:lang w:val="vi-VN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 xml:space="preserve">pattern </w:t>
                  </w:r>
                </w:p>
                <w:p w14:paraId="24AA5402" w14:textId="77777777" w:rsidR="00AD79BA" w:rsidRDefault="00B228AD" w:rsidP="005B331C">
                  <w:pPr>
                    <w:pStyle w:val="ResumeText"/>
                    <w:spacing w:before="0" w:after="0" w:line="276" w:lineRule="auto"/>
                    <w:ind w:right="0"/>
                    <w:jc w:val="both"/>
                    <w:rPr>
                      <w:rFonts w:ascii="UVN Cat Bien" w:hAnsi="UVN Cat Bien"/>
                      <w:noProof/>
                      <w:sz w:val="24"/>
                      <w:szCs w:val="24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- Architecture pattern: MVC, Three-tier.</w:t>
                  </w:r>
                </w:p>
                <w:p w14:paraId="14767F61" w14:textId="14C0F738" w:rsidR="00B228AD" w:rsidRPr="00B228AD" w:rsidRDefault="00AD79BA" w:rsidP="00AD79BA">
                  <w:pPr>
                    <w:pStyle w:val="ResumeText"/>
                    <w:spacing w:before="0" w:after="0" w:line="276" w:lineRule="auto"/>
                    <w:ind w:right="0"/>
                    <w:rPr>
                      <w:rFonts w:ascii="UVN Cat Bien" w:hAnsi="UVN Cat Bien"/>
                      <w:noProof/>
                      <w:sz w:val="24"/>
                      <w:szCs w:val="24"/>
                    </w:rPr>
                  </w:pPr>
                  <w:r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 xml:space="preserve">- </w:t>
                  </w:r>
                  <w:r w:rsidR="00B228AD"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Design pattern: Singleton, Prototype, Builder.</w:t>
                  </w:r>
                </w:p>
              </w:tc>
            </w:tr>
            <w:tr w:rsidR="00B228AD" w14:paraId="54CC5E60" w14:textId="77777777" w:rsidTr="00DD2053">
              <w:tc>
                <w:tcPr>
                  <w:tcW w:w="4641" w:type="dxa"/>
                </w:tcPr>
                <w:p w14:paraId="1CA8513D" w14:textId="4625EBF6" w:rsidR="00B228AD" w:rsidRPr="00E11D9D" w:rsidRDefault="00B228AD" w:rsidP="005B331C">
                  <w:pPr>
                    <w:pStyle w:val="Heading2"/>
                    <w:spacing w:before="0" w:after="0" w:line="276" w:lineRule="auto"/>
                    <w:jc w:val="both"/>
                    <w:outlineLvl w:val="1"/>
                    <w:rPr>
                      <w:rFonts w:ascii="UVN Cat Bien" w:hAnsi="UVN Cat Bien"/>
                      <w:noProof/>
                      <w:sz w:val="24"/>
                      <w:szCs w:val="24"/>
                      <w:lang w:val="vi-VN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Database</w:t>
                  </w:r>
                </w:p>
                <w:p w14:paraId="4F3464F5" w14:textId="4069C9B1" w:rsidR="00B228AD" w:rsidRPr="00B228AD" w:rsidRDefault="00B228AD" w:rsidP="005B331C">
                  <w:pPr>
                    <w:pStyle w:val="ResumeText"/>
                    <w:spacing w:before="0" w:after="0" w:line="276" w:lineRule="auto"/>
                    <w:ind w:right="0"/>
                    <w:jc w:val="both"/>
                    <w:rPr>
                      <w:rFonts w:ascii="UVN Cat Bien" w:hAnsi="UVN Cat Bien"/>
                      <w:noProof/>
                      <w:sz w:val="24"/>
                      <w:szCs w:val="24"/>
                      <w:lang w:val="vi-VN"/>
                    </w:rPr>
                  </w:pP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- MSSQL, SQLite</w:t>
                  </w:r>
                  <w:r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 xml:space="preserve">, </w:t>
                  </w: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MongoDB.</w:t>
                  </w:r>
                </w:p>
              </w:tc>
              <w:tc>
                <w:tcPr>
                  <w:tcW w:w="4641" w:type="dxa"/>
                </w:tcPr>
                <w:p w14:paraId="72EE5324" w14:textId="1FC42784" w:rsidR="00B228AD" w:rsidRPr="00E11D9D" w:rsidRDefault="00B228AD" w:rsidP="005B331C">
                  <w:pPr>
                    <w:pStyle w:val="Heading2"/>
                    <w:spacing w:before="0" w:after="0" w:line="276" w:lineRule="auto"/>
                    <w:jc w:val="both"/>
                    <w:outlineLvl w:val="1"/>
                    <w:rPr>
                      <w:rFonts w:ascii="UVN Cat Bien" w:hAnsi="UVN Cat Bien"/>
                      <w:noProof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sou</w:t>
                  </w:r>
                  <w:r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rce control</w:t>
                  </w:r>
                </w:p>
                <w:p w14:paraId="2811FAB9" w14:textId="455584C2" w:rsidR="00B228AD" w:rsidRDefault="00DD2053" w:rsidP="005B331C">
                  <w:pPr>
                    <w:pStyle w:val="ResumeText"/>
                    <w:spacing w:before="0" w:after="0" w:line="276" w:lineRule="auto"/>
                    <w:ind w:right="0"/>
                    <w:jc w:val="both"/>
                  </w:pPr>
                  <w:r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-</w:t>
                  </w:r>
                  <w:r w:rsidR="00B228AD" w:rsidRPr="00E11D9D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 xml:space="preserve"> </w:t>
                  </w:r>
                  <w:r w:rsidR="00B228AD" w:rsidRPr="00DD2053">
                    <w:rPr>
                      <w:rFonts w:ascii="UVN Cat Bien" w:hAnsi="UVN Cat Bien"/>
                      <w:noProof/>
                      <w:sz w:val="24"/>
                      <w:szCs w:val="24"/>
                    </w:rPr>
                    <w:t>Git.</w:t>
                  </w:r>
                </w:p>
              </w:tc>
            </w:tr>
          </w:tbl>
          <w:p w14:paraId="4270021A" w14:textId="7C094A52" w:rsidR="00C97DFC" w:rsidRPr="00DD2053" w:rsidRDefault="00DD2053" w:rsidP="00DD2053">
            <w:pPr>
              <w:pStyle w:val="ResumeText"/>
              <w:spacing w:before="0" w:after="0" w:line="20" w:lineRule="exact"/>
              <w:ind w:right="0"/>
              <w:contextualSpacing/>
              <w:jc w:val="center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  <w:r>
              <w:rPr>
                <w:rFonts w:ascii="UVN Cat Bien" w:hAnsi="UVN Cat Bien"/>
                <w:noProof/>
                <w:sz w:val="2"/>
                <w:szCs w:val="2"/>
              </w:rPr>
              <w:t xml:space="preserve">        </w:t>
            </w:r>
          </w:p>
        </w:tc>
      </w:tr>
      <w:tr w:rsidR="00332A04" w:rsidRPr="00E11D9D" w14:paraId="47F866DE" w14:textId="77777777" w:rsidTr="00631417">
        <w:tc>
          <w:tcPr>
            <w:tcW w:w="1750" w:type="dxa"/>
            <w:tcBorders>
              <w:top w:val="single" w:sz="4" w:space="0" w:color="00B0F0"/>
              <w:bottom w:val="single" w:sz="4" w:space="0" w:color="00B0F0"/>
            </w:tcBorders>
          </w:tcPr>
          <w:p w14:paraId="45D8D85B" w14:textId="4C6253E3" w:rsidR="00C97DFC" w:rsidRPr="00080174" w:rsidRDefault="00A86B3C" w:rsidP="004F0B6C">
            <w:pPr>
              <w:pStyle w:val="Heading1"/>
              <w:spacing w:before="0" w:after="0" w:line="240" w:lineRule="auto"/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</w:pPr>
            <w:r w:rsidRPr="00080174">
              <w:rPr>
                <w:rFonts w:ascii="Cambria Math" w:hAnsi="Cambria Math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t xml:space="preserve">⋆ </w:t>
            </w:r>
            <w:r w:rsidR="00FB7BCF" w:rsidRPr="00080174"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  <w:t>SOFT SKILLS</w:t>
            </w:r>
          </w:p>
        </w:tc>
        <w:tc>
          <w:tcPr>
            <w:tcW w:w="235" w:type="dxa"/>
            <w:tcBorders>
              <w:top w:val="single" w:sz="4" w:space="0" w:color="00B0F0"/>
              <w:bottom w:val="single" w:sz="4" w:space="0" w:color="00B0F0"/>
            </w:tcBorders>
          </w:tcPr>
          <w:p w14:paraId="2AF0F32D" w14:textId="12285DAC" w:rsidR="00C97DFC" w:rsidRPr="00E11D9D" w:rsidRDefault="00C97DFC" w:rsidP="009032A2">
            <w:pPr>
              <w:spacing w:before="0" w:after="0"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1" w:type="dxa"/>
            <w:tcBorders>
              <w:top w:val="single" w:sz="4" w:space="0" w:color="00B0F0"/>
              <w:bottom w:val="single" w:sz="4" w:space="0" w:color="00B0F0"/>
            </w:tcBorders>
          </w:tcPr>
          <w:p w14:paraId="28E72EBA" w14:textId="1943C971" w:rsidR="00C97DFC" w:rsidRPr="00674228" w:rsidRDefault="00674228" w:rsidP="009032A2">
            <w:pPr>
              <w:pStyle w:val="ResumeText"/>
              <w:spacing w:before="0" w:after="0" w:line="276" w:lineRule="auto"/>
              <w:ind w:right="0"/>
              <w:jc w:val="both"/>
              <w:rPr>
                <w:rFonts w:ascii="UVN Cat Bien" w:hAnsi="UVN Cat Bien"/>
                <w:noProof/>
                <w:sz w:val="24"/>
                <w:szCs w:val="24"/>
              </w:rPr>
            </w:pPr>
            <w:r w:rsidRPr="00674228">
              <w:rPr>
                <w:rFonts w:ascii="UVN Cat Bien" w:hAnsi="UVN Cat Bien"/>
                <w:noProof/>
                <w:sz w:val="24"/>
                <w:szCs w:val="24"/>
              </w:rPr>
              <w:t>Self-study skills, independent work, teamwork, planning and problem solving skills.</w:t>
            </w:r>
          </w:p>
        </w:tc>
      </w:tr>
      <w:tr w:rsidR="00332A04" w:rsidRPr="00E11D9D" w14:paraId="70B01018" w14:textId="77777777" w:rsidTr="00631417">
        <w:tc>
          <w:tcPr>
            <w:tcW w:w="1750" w:type="dxa"/>
            <w:tcBorders>
              <w:top w:val="single" w:sz="4" w:space="0" w:color="00B0F0"/>
              <w:bottom w:val="single" w:sz="4" w:space="0" w:color="00B0F0"/>
            </w:tcBorders>
          </w:tcPr>
          <w:p w14:paraId="64AF0A38" w14:textId="402A04F6" w:rsidR="00C97DFC" w:rsidRPr="00080174" w:rsidRDefault="00A86B3C" w:rsidP="004F0B6C">
            <w:pPr>
              <w:pStyle w:val="Heading1"/>
              <w:spacing w:before="0" w:after="0" w:line="240" w:lineRule="auto"/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</w:pPr>
            <w:r w:rsidRPr="00080174">
              <w:rPr>
                <w:rFonts w:ascii="Cambria Math" w:hAnsi="Cambria Math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t xml:space="preserve">⋆ </w:t>
            </w:r>
            <w:r w:rsidR="00FB7BCF" w:rsidRPr="00080174"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  <w:t>EDUCATION</w:t>
            </w:r>
          </w:p>
          <w:p w14:paraId="5B464F2C" w14:textId="2A27E98D" w:rsidR="006740A4" w:rsidRPr="00080174" w:rsidRDefault="006740A4" w:rsidP="004F0B6C">
            <w:pPr>
              <w:spacing w:before="0" w:after="0" w:line="240" w:lineRule="auto"/>
              <w:rPr>
                <w:rFonts w:ascii="UVN Cat Bien" w:hAnsi="UVN Cat Bien"/>
                <w:b/>
                <w:bCs/>
                <w:color w:val="00B0F0"/>
              </w:rPr>
            </w:pPr>
          </w:p>
        </w:tc>
        <w:tc>
          <w:tcPr>
            <w:tcW w:w="235" w:type="dxa"/>
            <w:tcBorders>
              <w:top w:val="single" w:sz="4" w:space="0" w:color="00B0F0"/>
              <w:bottom w:val="single" w:sz="4" w:space="0" w:color="00B0F0"/>
            </w:tcBorders>
          </w:tcPr>
          <w:p w14:paraId="335837A2" w14:textId="1DF79A80" w:rsidR="00C97DFC" w:rsidRPr="00E11D9D" w:rsidRDefault="00C97DFC" w:rsidP="009032A2">
            <w:pPr>
              <w:spacing w:before="0" w:after="0"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1" w:type="dxa"/>
            <w:tcBorders>
              <w:top w:val="single" w:sz="4" w:space="0" w:color="00B0F0"/>
              <w:bottom w:val="single" w:sz="4" w:space="0" w:color="00B0F0"/>
            </w:tcBorders>
          </w:tcPr>
          <w:p w14:paraId="06117462" w14:textId="7CABAB72" w:rsidR="00C97DFC" w:rsidRPr="00E11D9D" w:rsidRDefault="001E4846" w:rsidP="009032A2">
            <w:pPr>
              <w:spacing w:before="0" w:after="0" w:line="276" w:lineRule="auto"/>
              <w:jc w:val="both"/>
              <w:rPr>
                <w:rFonts w:ascii="UVN Cat Bien" w:hAnsi="UVN Cat Bien"/>
                <w:b/>
                <w:bCs/>
                <w:noProof/>
                <w:sz w:val="24"/>
                <w:szCs w:val="24"/>
              </w:rPr>
            </w:pPr>
            <w:r w:rsidRPr="00E11D9D">
              <w:rPr>
                <w:rFonts w:ascii="UVN Cat Bien" w:hAnsi="UVN Cat Bien" w:cs="Calibri"/>
                <w:b/>
                <w:bCs/>
                <w:noProof/>
                <w:sz w:val="24"/>
                <w:szCs w:val="24"/>
              </w:rPr>
              <w:t>HO CHI MINH CITY UNIVERSITY OF TECHNOLOGY AND EDUCATION</w:t>
            </w:r>
          </w:p>
          <w:p w14:paraId="5A5B03DD" w14:textId="5A1C8626" w:rsidR="00C97DFC" w:rsidRPr="006E423B" w:rsidRDefault="001E4846" w:rsidP="006E423B">
            <w:pPr>
              <w:spacing w:before="0" w:after="0" w:line="276" w:lineRule="auto"/>
              <w:jc w:val="both"/>
              <w:rPr>
                <w:rFonts w:ascii="UVN Cat Bien" w:hAnsi="UVN Cat Bien"/>
                <w:noProof/>
                <w:sz w:val="24"/>
                <w:szCs w:val="24"/>
              </w:rPr>
            </w:pPr>
            <w:r w:rsidRPr="00E11D9D">
              <w:rPr>
                <w:rFonts w:ascii="UVN Cat Bien" w:hAnsi="UVN Cat Bien"/>
                <w:noProof/>
                <w:sz w:val="24"/>
                <w:szCs w:val="24"/>
              </w:rPr>
              <w:t>Major:</w:t>
            </w:r>
            <w:r w:rsidR="00C97DFC" w:rsidRPr="00E11D9D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 xml:space="preserve"> </w:t>
            </w:r>
            <w:r w:rsidRPr="00E11D9D">
              <w:rPr>
                <w:rFonts w:ascii="UVN Cat Bien" w:hAnsi="UVN Cat Bien"/>
                <w:noProof/>
                <w:sz w:val="24"/>
                <w:szCs w:val="24"/>
              </w:rPr>
              <w:t>Software Engineering</w:t>
            </w:r>
            <w:r w:rsidR="00C97DFC" w:rsidRPr="00E11D9D">
              <w:rPr>
                <w:rFonts w:ascii="UVN Cat Bien" w:hAnsi="UVN Cat Bien"/>
                <w:noProof/>
                <w:sz w:val="24"/>
                <w:szCs w:val="24"/>
              </w:rPr>
              <w:t xml:space="preserve">           </w:t>
            </w:r>
            <w:r w:rsidR="006E423B">
              <w:rPr>
                <w:rFonts w:ascii="UVN Cat Bien" w:hAnsi="UVN Cat Bien"/>
                <w:noProof/>
                <w:sz w:val="24"/>
                <w:szCs w:val="24"/>
              </w:rPr>
              <w:t xml:space="preserve">    </w:t>
            </w:r>
            <w:r w:rsidR="00303726">
              <w:rPr>
                <w:rFonts w:ascii="UVN Cat Bien" w:hAnsi="UVN Cat Bien"/>
                <w:noProof/>
                <w:sz w:val="24"/>
                <w:szCs w:val="24"/>
              </w:rPr>
              <w:t xml:space="preserve">     </w:t>
            </w:r>
            <w:r w:rsidR="006E423B">
              <w:rPr>
                <w:rFonts w:ascii="UVN Cat Bien" w:hAnsi="UVN Cat Bien"/>
                <w:noProof/>
                <w:sz w:val="24"/>
                <w:szCs w:val="24"/>
              </w:rPr>
              <w:t xml:space="preserve"> GPA: 8.83/10</w:t>
            </w:r>
            <w:r w:rsidR="00C97DFC" w:rsidRPr="00E11D9D">
              <w:rPr>
                <w:rFonts w:ascii="UVN Cat Bien" w:hAnsi="UVN Cat Bien"/>
                <w:noProof/>
                <w:sz w:val="24"/>
                <w:szCs w:val="24"/>
              </w:rPr>
              <w:t xml:space="preserve">                        </w:t>
            </w:r>
            <w:r w:rsidR="00BB3572" w:rsidRPr="00E11D9D">
              <w:rPr>
                <w:rFonts w:ascii="UVN Cat Bien" w:hAnsi="UVN Cat Bien"/>
                <w:noProof/>
                <w:sz w:val="24"/>
                <w:szCs w:val="24"/>
              </w:rPr>
              <w:t xml:space="preserve">      </w:t>
            </w:r>
            <w:r w:rsidR="00C97DFC" w:rsidRPr="00E11D9D">
              <w:rPr>
                <w:rFonts w:ascii="UVN Cat Bien" w:hAnsi="UVN Cat Bien"/>
                <w:noProof/>
                <w:sz w:val="24"/>
                <w:szCs w:val="24"/>
                <w:lang w:val="vi-VN"/>
              </w:rPr>
              <w:t xml:space="preserve">8/2018 – </w:t>
            </w:r>
            <w:r w:rsidR="00BB3572" w:rsidRPr="00E11D9D">
              <w:rPr>
                <w:rFonts w:ascii="UVN Cat Bien" w:hAnsi="UVN Cat Bien"/>
                <w:noProof/>
                <w:sz w:val="24"/>
                <w:szCs w:val="24"/>
              </w:rPr>
              <w:t>present</w:t>
            </w:r>
          </w:p>
        </w:tc>
      </w:tr>
      <w:tr w:rsidR="000205D5" w:rsidRPr="00E11D9D" w14:paraId="09083314" w14:textId="77777777" w:rsidTr="00631417">
        <w:tc>
          <w:tcPr>
            <w:tcW w:w="1750" w:type="dxa"/>
            <w:tcBorders>
              <w:top w:val="single" w:sz="4" w:space="0" w:color="00B0F0"/>
              <w:bottom w:val="single" w:sz="4" w:space="0" w:color="00B0F0"/>
            </w:tcBorders>
          </w:tcPr>
          <w:p w14:paraId="73C40533" w14:textId="7F837E8C" w:rsidR="00C97DFC" w:rsidRPr="00734780" w:rsidRDefault="00A86B3C" w:rsidP="009032A2">
            <w:pPr>
              <w:pStyle w:val="Heading1"/>
              <w:spacing w:line="276" w:lineRule="auto"/>
              <w:rPr>
                <w:rFonts w:ascii="UVN Cat Bien" w:hAnsi="UVN Cat Bien" w:cs="Calibri"/>
                <w:b/>
                <w:bCs/>
                <w:noProof/>
                <w:color w:val="00B0F0"/>
                <w:sz w:val="23"/>
                <w:szCs w:val="23"/>
              </w:rPr>
            </w:pPr>
            <w:r w:rsidRPr="00734780">
              <w:rPr>
                <w:rFonts w:ascii="Cambria Math" w:hAnsi="Cambria Math" w:cs="Cambria Math"/>
                <w:b/>
                <w:bCs/>
                <w:noProof/>
                <w:color w:val="00B0F0"/>
                <w:sz w:val="23"/>
                <w:szCs w:val="23"/>
                <w:lang w:val="en"/>
              </w:rPr>
              <w:t xml:space="preserve">⋆ </w:t>
            </w:r>
            <w:r w:rsidR="00FB7BCF" w:rsidRPr="00734780">
              <w:rPr>
                <w:rFonts w:ascii="UVN Cat Bien" w:hAnsi="UVN Cat Bien"/>
                <w:b/>
                <w:bCs/>
                <w:noProof/>
                <w:color w:val="00B0F0"/>
                <w:sz w:val="23"/>
                <w:szCs w:val="23"/>
              </w:rPr>
              <w:t>CERTIFICATES</w:t>
            </w:r>
          </w:p>
        </w:tc>
        <w:tc>
          <w:tcPr>
            <w:tcW w:w="235" w:type="dxa"/>
            <w:tcBorders>
              <w:top w:val="single" w:sz="4" w:space="0" w:color="00B0F0"/>
              <w:bottom w:val="single" w:sz="4" w:space="0" w:color="00B0F0"/>
            </w:tcBorders>
          </w:tcPr>
          <w:p w14:paraId="4208725C" w14:textId="6E186F07" w:rsidR="00C97DFC" w:rsidRPr="00E11D9D" w:rsidRDefault="00C97DFC" w:rsidP="009032A2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1" w:type="dxa"/>
            <w:tcBorders>
              <w:top w:val="single" w:sz="4" w:space="0" w:color="00B0F0"/>
              <w:bottom w:val="single" w:sz="4" w:space="0" w:color="00B0F0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-1126388115"/>
                  <w:placeholder>
                    <w:docPart w:val="1544813376E94B439E5C2F763A00A47C"/>
                  </w:placeholder>
                  <w15:repeatingSectionItem/>
                </w:sdtPr>
                <w:sdtEndPr>
                  <w:rPr>
                    <w:rFonts w:eastAsiaTheme="majorEastAsia" w:cstheme="majorBidi"/>
                    <w:i/>
                    <w:i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5D9A0287" w14:textId="7E3CD268" w:rsidR="00C97DFC" w:rsidRPr="00946526" w:rsidRDefault="00A86B3C" w:rsidP="009032A2">
                    <w:pPr>
                      <w:pStyle w:val="Heading2"/>
                      <w:spacing w:before="0" w:after="0" w:line="276" w:lineRule="auto"/>
                      <w:rPr>
                        <w:rFonts w:ascii="UVN Cat Bien" w:hAnsi="UVN Cat Bien"/>
                        <w:b w:val="0"/>
                        <w:bCs w:val="0"/>
                        <w:i/>
                        <w:iCs/>
                        <w:noProof/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rFonts w:ascii="Cambria Math" w:eastAsiaTheme="minorEastAsia" w:hAnsi="Cambria Math" w:cs="Cambria Math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:lang w:val="vi-VN"/>
                        <w14:ligatures w14:val="none"/>
                      </w:rPr>
                      <w:t>▸</w:t>
                    </w:r>
                    <w:r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>E</w:t>
                    </w:r>
                    <w:r w:rsidRPr="00E11D9D"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>NGLISH</w:t>
                    </w:r>
                    <w:r w:rsidR="00946526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 w:rsidR="00D754F9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–</w:t>
                    </w:r>
                    <w:r w:rsidR="00946526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 w:rsidR="00C97DFC" w:rsidRPr="00D754F9">
                      <w:rPr>
                        <w:rFonts w:ascii="UVN Cat Bien" w:hAnsi="UVN Cat Bien"/>
                        <w:b w:val="0"/>
                        <w:bCs w:val="0"/>
                        <w:noProof/>
                        <w:sz w:val="24"/>
                        <w:szCs w:val="24"/>
                      </w:rPr>
                      <w:t>TOEIC 625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i/>
                    <w:iCs/>
                    <w:caps/>
                    <w:noProof/>
                    <w:sz w:val="24"/>
                    <w:szCs w:val="24"/>
                    <w:lang w:val="vi-VN"/>
                  </w:rPr>
                  <w:id w:val="-255976286"/>
                  <w:placeholder>
                    <w:docPart w:val="43F222D2DB984500A5F3FD7BB13C5953"/>
                  </w:placeholder>
                  <w15:repeatingSectionItem/>
                </w:sdtPr>
                <w:sdtEndPr>
                  <w:rPr>
                    <w:i w:val="0"/>
                    <w:iCs w:val="0"/>
                    <w:caps w:val="0"/>
                    <w:sz w:val="22"/>
                    <w:szCs w:val="22"/>
                  </w:rPr>
                </w:sdtEndPr>
                <w:sdtContent>
                  <w:p w14:paraId="2614B03B" w14:textId="38BD91B2" w:rsidR="00C97DFC" w:rsidRPr="00946526" w:rsidRDefault="00A86B3C" w:rsidP="009032A2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Cambria Math" w:hAnsi="Cambria Math" w:cs="Cambria Math"/>
                        <w:b/>
                        <w:bCs/>
                        <w:noProof/>
                        <w:sz w:val="24"/>
                        <w:szCs w:val="24"/>
                        <w:lang w:val="vi-VN"/>
                      </w:rPr>
                      <w:t>▸</w:t>
                    </w:r>
                    <w:r w:rsidRPr="00E11D9D">
                      <w:rPr>
                        <w:rFonts w:ascii="UVN Cat Bien" w:eastAsiaTheme="majorEastAsia" w:hAnsi="UVN Cat Bien" w:cstheme="majorBidi"/>
                        <w:b/>
                        <w:bC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AUDIO CLASSIFICATION </w:t>
                    </w: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W</w:t>
                    </w:r>
                    <w:r w:rsidRPr="00E11D9D">
                      <w:rPr>
                        <w:rFonts w:ascii="UVN Cat Bien" w:eastAsiaTheme="majorEastAsia" w:hAnsi="UVN Cat Bien" w:cstheme="majorBidi"/>
                        <w:b/>
                        <w:bC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ITH TENSORFLOW</w:t>
                    </w:r>
                    <w:r w:rsidR="00946526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  <w:r w:rsidR="003316D9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–</w:t>
                    </w:r>
                    <w:r w:rsidR="00946526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Coursera – 6/2021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942113942"/>
                  <w:placeholder>
                    <w:docPart w:val="62E09CF1787743E7A0B7439ED6B7CB47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1813E073" w14:textId="77EDE6AE" w:rsidR="00C97DFC" w:rsidRPr="00A362C4" w:rsidRDefault="00A86B3C" w:rsidP="009032A2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Cambria Math" w:hAnsi="Cambria Math" w:cs="Cambria Math"/>
                        <w:b/>
                        <w:bCs/>
                        <w:noProof/>
                        <w:sz w:val="24"/>
                        <w:szCs w:val="24"/>
                        <w:lang w:val="vi-VN"/>
                      </w:rPr>
                      <w:t>▸</w:t>
                    </w:r>
                    <w:r w:rsidRPr="00E11D9D">
                      <w:rPr>
                        <w:rFonts w:ascii="UVN Cat Bien" w:hAnsi="UVN Cat Bien"/>
                        <w:b/>
                        <w:bCs/>
                        <w:noProof/>
                        <w:sz w:val="24"/>
                        <w:szCs w:val="24"/>
                        <w:lang w:val="vi-VN"/>
                      </w:rPr>
                      <w:t>MACHINE LEARNING ONRAMP</w:t>
                    </w:r>
                    <w:r w:rsidR="00946526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  <w:r w:rsidR="003316D9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–</w:t>
                    </w:r>
                    <w:r w:rsidR="00946526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MathWorks – 2/2021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2"/>
                    <w:szCs w:val="22"/>
                    <w:lang w:val="vi-VN"/>
                  </w:rPr>
                  <w:id w:val="-1088534140"/>
                  <w:placeholder>
                    <w:docPart w:val="E2953A7AEDD642F9B16B4E33CCD725DD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4"/>
                    <w:szCs w:val="24"/>
                  </w:rPr>
                </w:sdtEndPr>
                <w:sdtContent>
                  <w:p w14:paraId="69CD6E2A" w14:textId="5C79566B" w:rsidR="00C97DFC" w:rsidRPr="00A362C4" w:rsidRDefault="00A86B3C" w:rsidP="009032A2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3"/>
                        <w:szCs w:val="23"/>
                        <w14:ligatures w14:val="standardContextual"/>
                      </w:rPr>
                    </w:pPr>
                    <w:r w:rsidRPr="00A86B3C">
                      <w:rPr>
                        <w:rFonts w:ascii="Cambria Math" w:hAnsi="Cambria Math" w:cs="Cambria Math"/>
                        <w:b/>
                        <w:bCs/>
                        <w:noProof/>
                        <w:sz w:val="22"/>
                        <w:szCs w:val="22"/>
                        <w:lang w:val="vi-VN"/>
                      </w:rPr>
                      <w:t>▸</w:t>
                    </w:r>
                    <w:r w:rsidRPr="00A86B3C">
                      <w:rPr>
                        <w:rFonts w:ascii="UVN Cat Bien" w:hAnsi="UVN Cat Bien"/>
                        <w:b/>
                        <w:bCs/>
                        <w:noProof/>
                        <w:sz w:val="22"/>
                        <w:szCs w:val="22"/>
                        <w:lang w:val="vi-VN"/>
                      </w:rPr>
                      <w:t xml:space="preserve">RETRIEVING, PROCESSING, </w:t>
                    </w:r>
                    <w:r w:rsidRPr="00A86B3C">
                      <w:rPr>
                        <w:rFonts w:ascii="UVN Cat Bien" w:hAnsi="UVN Cat Bien"/>
                        <w:b/>
                        <w:bCs/>
                        <w:noProof/>
                        <w:sz w:val="22"/>
                        <w:szCs w:val="22"/>
                      </w:rPr>
                      <w:t>A</w:t>
                    </w:r>
                    <w:r w:rsidRPr="00A86B3C">
                      <w:rPr>
                        <w:rFonts w:ascii="UVN Cat Bien" w:hAnsi="UVN Cat Bien"/>
                        <w:b/>
                        <w:bCs/>
                        <w:noProof/>
                        <w:sz w:val="22"/>
                        <w:szCs w:val="22"/>
                        <w:lang w:val="vi-VN"/>
                      </w:rPr>
                      <w:t xml:space="preserve">ND VISUALIZING DATA </w:t>
                    </w:r>
                    <w:r w:rsidRPr="00A86B3C">
                      <w:rPr>
                        <w:rFonts w:ascii="UVN Cat Bien" w:hAnsi="UVN Cat Bien"/>
                        <w:b/>
                        <w:bCs/>
                        <w:noProof/>
                        <w:sz w:val="22"/>
                        <w:szCs w:val="22"/>
                      </w:rPr>
                      <w:t>W</w:t>
                    </w:r>
                    <w:r w:rsidRPr="00A86B3C">
                      <w:rPr>
                        <w:rFonts w:ascii="UVN Cat Bien" w:hAnsi="UVN Cat Bien"/>
                        <w:b/>
                        <w:bCs/>
                        <w:noProof/>
                        <w:sz w:val="22"/>
                        <w:szCs w:val="22"/>
                        <w:lang w:val="vi-VN"/>
                      </w:rPr>
                      <w:t>ITH PYTHON</w:t>
                    </w:r>
                    <w:r w:rsidR="00946526" w:rsidRPr="00A362C4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  <w:r w:rsidR="003316D9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–</w:t>
                    </w:r>
                    <w:r w:rsidR="00946526" w:rsidRPr="00A362C4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  <w:r w:rsidR="00C97DFC" w:rsidRPr="00A362C4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Coursera – 9/2020</w:t>
                    </w:r>
                  </w:p>
                </w:sdtContent>
              </w:sdt>
            </w:sdtContent>
          </w:sdt>
        </w:tc>
      </w:tr>
      <w:tr w:rsidR="00332A04" w:rsidRPr="00E11D9D" w14:paraId="75559D5C" w14:textId="77777777" w:rsidTr="00631417">
        <w:tc>
          <w:tcPr>
            <w:tcW w:w="1750" w:type="dxa"/>
            <w:tcBorders>
              <w:top w:val="single" w:sz="4" w:space="0" w:color="00B0F0"/>
              <w:bottom w:val="single" w:sz="4" w:space="0" w:color="00B0F0"/>
            </w:tcBorders>
          </w:tcPr>
          <w:p w14:paraId="6158BF9A" w14:textId="31AF49C7" w:rsidR="00C97DFC" w:rsidRPr="00080174" w:rsidRDefault="00A86B3C" w:rsidP="009032A2">
            <w:pPr>
              <w:pStyle w:val="Heading1"/>
              <w:spacing w:line="276" w:lineRule="auto"/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  <w:lang w:val="vi-VN"/>
              </w:rPr>
            </w:pPr>
            <w:r w:rsidRPr="00080174">
              <w:rPr>
                <w:rFonts w:ascii="Cambria Math" w:hAnsi="Cambria Math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t xml:space="preserve">⋆ </w:t>
            </w:r>
            <w:r w:rsidR="00FB7BCF" w:rsidRPr="00080174"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  <w:t>PRIZES</w:t>
            </w:r>
          </w:p>
        </w:tc>
        <w:tc>
          <w:tcPr>
            <w:tcW w:w="235" w:type="dxa"/>
            <w:tcBorders>
              <w:top w:val="single" w:sz="4" w:space="0" w:color="00B0F0"/>
              <w:bottom w:val="single" w:sz="4" w:space="0" w:color="00B0F0"/>
            </w:tcBorders>
          </w:tcPr>
          <w:p w14:paraId="24BB5103" w14:textId="51535260" w:rsidR="00C97DFC" w:rsidRPr="00E11D9D" w:rsidRDefault="00C97DFC" w:rsidP="009032A2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1" w:type="dxa"/>
            <w:tcBorders>
              <w:top w:val="single" w:sz="4" w:space="0" w:color="00B0F0"/>
              <w:bottom w:val="single" w:sz="4" w:space="0" w:color="00B0F0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755569959"/>
              <w15:repeatingSection/>
            </w:sdtPr>
            <w:sdtEndPr>
              <w:rPr>
                <w:sz w:val="22"/>
                <w:szCs w:val="22"/>
              </w:rPr>
            </w:sdtEndPr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-809547300"/>
                  <w:placeholder>
                    <w:docPart w:val="581F47EE445E4D439D91E2391E0C36F8"/>
                  </w:placeholder>
                  <w15:repeatingSectionItem/>
                </w:sdtPr>
                <w:sdtEndPr/>
                <w:sdtContent>
                  <w:p w14:paraId="560C40A7" w14:textId="2E072516" w:rsidR="00C97DFC" w:rsidRPr="00E11D9D" w:rsidRDefault="00A86B3C" w:rsidP="009032A2">
                    <w:pPr>
                      <w:pStyle w:val="Heading2"/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Cambria Math" w:eastAsiaTheme="minorEastAsia" w:hAnsi="Cambria Math" w:cs="Cambria Math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:lang w:val="vi-VN"/>
                        <w14:ligatures w14:val="none"/>
                      </w:rPr>
                      <w:t>▸</w:t>
                    </w:r>
                    <w:r w:rsidRPr="00E11D9D"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 xml:space="preserve">STUDENT </w:t>
                    </w:r>
                    <w:r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>W</w:t>
                    </w:r>
                    <w:r w:rsidRPr="00E11D9D"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 xml:space="preserve">ITH </w:t>
                    </w:r>
                    <w:r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>5</w:t>
                    </w:r>
                    <w:r w:rsidRPr="00E11D9D"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 xml:space="preserve"> MERITS (UNIVERSITY </w:t>
                    </w:r>
                    <w:r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>L</w:t>
                    </w:r>
                    <w:r w:rsidRPr="00E11D9D">
                      <w:rPr>
                        <w:rFonts w:ascii="UVN Cat Bien" w:hAnsi="UVN Cat Bien"/>
                        <w:caps w:val="0"/>
                        <w:noProof/>
                        <w:sz w:val="24"/>
                        <w:szCs w:val="24"/>
                      </w:rPr>
                      <w:t>EVEL) 2019 – 2020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</w:p>
                  <w:p w14:paraId="2F192022" w14:textId="37CCE81D" w:rsidR="00C97DFC" w:rsidRPr="00E11D9D" w:rsidRDefault="00E37496" w:rsidP="009032A2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  <w:lang w:val="vi-VN"/>
                      </w:rPr>
                    </w:pPr>
                    <w:r w:rsidRPr="00166327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Certificate of Merit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</w:t>
                    </w:r>
                    <w:r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HCMUTE 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– 1/2021.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-1060088720"/>
                  <w:placeholder>
                    <w:docPart w:val="F628F8A6FBF047449D96B0F8FA320F1D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71F28D8B" w14:textId="2E352EED" w:rsidR="00C97DFC" w:rsidRPr="00E11D9D" w:rsidRDefault="00A86B3C" w:rsidP="009032A2">
                    <w:pPr>
                      <w:spacing w:before="0"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Cambria Math" w:hAnsi="Cambria Math" w:cs="Cambria Math"/>
                        <w:b/>
                        <w:bCs/>
                        <w:noProof/>
                        <w:sz w:val="24"/>
                        <w:szCs w:val="24"/>
                        <w:lang w:val="vi-VN"/>
                      </w:rPr>
                      <w:t>▸</w:t>
                    </w:r>
                    <w:r>
                      <w:rPr>
                        <w:rFonts w:ascii="UVN Cat Bien" w:hAnsi="UVN Cat Bien"/>
                        <w:b/>
                        <w:bCs/>
                        <w:noProof/>
                        <w:sz w:val="24"/>
                        <w:szCs w:val="24"/>
                      </w:rPr>
                      <w:t>E</w:t>
                    </w:r>
                    <w:r w:rsidRPr="00E11D9D">
                      <w:rPr>
                        <w:rFonts w:ascii="UVN Cat Bien" w:hAnsi="UVN Cat Bien"/>
                        <w:b/>
                        <w:bCs/>
                        <w:noProof/>
                        <w:sz w:val="24"/>
                        <w:szCs w:val="24"/>
                      </w:rPr>
                      <w:t xml:space="preserve">XCELLENT STUDENTS </w:t>
                    </w:r>
                    <w:r w:rsidRPr="00E11D9D">
                      <w:rPr>
                        <w:rFonts w:ascii="UVN Cat Bien" w:eastAsiaTheme="majorEastAsia" w:hAnsi="UVN Cat Bien" w:cstheme="majorBidi"/>
                        <w:b/>
                        <w:bC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2019 – 2020</w:t>
                    </w:r>
                    <w:r w:rsidR="00C97DFC" w:rsidRPr="00E11D9D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</w:p>
                  <w:p w14:paraId="012CFB7F" w14:textId="7AC7F87B" w:rsidR="00C97DFC" w:rsidRPr="00E11D9D" w:rsidRDefault="00273DB0" w:rsidP="009032A2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</w:pPr>
                    <w:r w:rsidRPr="00166327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Certificate of Merit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</w:t>
                    </w:r>
                    <w:r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HCMUTE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12/2020.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-1664460270"/>
                  <w:placeholder>
                    <w:docPart w:val="F82B83DDF3DC4B418E5C4DEC3371BBB1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35B8DD20" w14:textId="6817C122" w:rsidR="00C97DFC" w:rsidRPr="00E11D9D" w:rsidRDefault="00A86B3C" w:rsidP="009032A2">
                    <w:pPr>
                      <w:spacing w:before="0"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Cambria Math" w:hAnsi="Cambria Math" w:cs="Cambria Math"/>
                        <w:b/>
                        <w:bCs/>
                        <w:noProof/>
                        <w:sz w:val="24"/>
                        <w:szCs w:val="24"/>
                        <w:lang w:val="vi-VN"/>
                      </w:rPr>
                      <w:t>▸</w:t>
                    </w:r>
                    <w:r w:rsidRPr="00E11D9D">
                      <w:rPr>
                        <w:rFonts w:ascii="UVN Cat Bien" w:hAnsi="UVN Cat Bien"/>
                        <w:b/>
                        <w:bCs/>
                        <w:noProof/>
                        <w:sz w:val="24"/>
                        <w:szCs w:val="24"/>
                      </w:rPr>
                      <w:t xml:space="preserve">ASEAN STUDENT CONTEST </w:t>
                    </w:r>
                    <w:r>
                      <w:rPr>
                        <w:rFonts w:ascii="UVN Cat Bien" w:hAnsi="UVN Cat Bien"/>
                        <w:b/>
                        <w:bCs/>
                        <w:noProof/>
                        <w:sz w:val="24"/>
                        <w:szCs w:val="24"/>
                      </w:rPr>
                      <w:t>O</w:t>
                    </w:r>
                    <w:r w:rsidRPr="00E11D9D">
                      <w:rPr>
                        <w:rFonts w:ascii="UVN Cat Bien" w:hAnsi="UVN Cat Bien"/>
                        <w:b/>
                        <w:bCs/>
                        <w:noProof/>
                        <w:sz w:val="24"/>
                        <w:szCs w:val="24"/>
                      </w:rPr>
                      <w:t>N INFORMATION SECURITY 2020</w:t>
                    </w:r>
                  </w:p>
                  <w:p w14:paraId="1007F1FD" w14:textId="078C4842" w:rsidR="00C97DFC" w:rsidRPr="00E11D9D" w:rsidRDefault="00E37496" w:rsidP="009032A2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166327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Certificate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</w:t>
                    </w:r>
                    <w:r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Vietnam Information Security Association 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VNISA – 10/2020.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-1853482151"/>
                  <w:placeholder>
                    <w:docPart w:val="75D83D583AB94A32BEA81B9ABA590BE6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1BDB424A" w14:textId="2932FB35" w:rsidR="00C97DFC" w:rsidRPr="00E11D9D" w:rsidRDefault="00A86B3C" w:rsidP="009032A2">
                    <w:pPr>
                      <w:spacing w:before="0"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Cambria Math" w:hAnsi="Cambria Math" w:cs="Cambria Math"/>
                        <w:b/>
                        <w:bCs/>
                        <w:noProof/>
                        <w:sz w:val="24"/>
                        <w:szCs w:val="24"/>
                        <w:lang w:val="vi-VN"/>
                      </w:rPr>
                      <w:t>▸</w:t>
                    </w:r>
                    <w:r w:rsidRPr="00E11D9D">
                      <w:rPr>
                        <w:rFonts w:ascii="UVN Cat Bien" w:hAnsi="UVN Cat Bien"/>
                        <w:b/>
                        <w:bCs/>
                        <w:noProof/>
                        <w:sz w:val="24"/>
                        <w:szCs w:val="24"/>
                      </w:rPr>
                      <w:t>MASTERING IT 2019</w:t>
                    </w:r>
                  </w:p>
                  <w:p w14:paraId="411FA04E" w14:textId="512365D0" w:rsidR="00C97DFC" w:rsidRPr="00E11D9D" w:rsidRDefault="002C0A6A" w:rsidP="009032A2">
                    <w:pPr>
                      <w:spacing w:before="0" w:after="0" w:line="276" w:lineRule="auto"/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</w:pPr>
                    <w:r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2nd prize (specialized grade) 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– </w:t>
                    </w:r>
                    <w:r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HCMUTE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5/2019.</w:t>
                    </w:r>
                  </w:p>
                </w:sdtContent>
              </w:sdt>
            </w:sdtContent>
          </w:sdt>
        </w:tc>
      </w:tr>
      <w:tr w:rsidR="00332A04" w:rsidRPr="00E11D9D" w14:paraId="3C4D613D" w14:textId="77777777" w:rsidTr="00631417">
        <w:tc>
          <w:tcPr>
            <w:tcW w:w="1750" w:type="dxa"/>
            <w:tcBorders>
              <w:top w:val="single" w:sz="4" w:space="0" w:color="00B0F0"/>
              <w:bottom w:val="single" w:sz="4" w:space="0" w:color="00B0F0"/>
            </w:tcBorders>
          </w:tcPr>
          <w:p w14:paraId="1F745BBF" w14:textId="7A9149AD" w:rsidR="00C97DFC" w:rsidRPr="00080174" w:rsidRDefault="00A86B3C" w:rsidP="009032A2">
            <w:pPr>
              <w:pStyle w:val="Heading1"/>
              <w:spacing w:line="276" w:lineRule="auto"/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</w:pPr>
            <w:r w:rsidRPr="00080174">
              <w:rPr>
                <w:rFonts w:ascii="Cambria Math" w:hAnsi="Cambria Math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lastRenderedPageBreak/>
              <w:t xml:space="preserve">⋆ </w:t>
            </w:r>
            <w:r w:rsidR="00FB7BCF" w:rsidRPr="00080174"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  <w:t>PROJECTS</w:t>
            </w:r>
          </w:p>
        </w:tc>
        <w:tc>
          <w:tcPr>
            <w:tcW w:w="235" w:type="dxa"/>
            <w:tcBorders>
              <w:top w:val="single" w:sz="4" w:space="0" w:color="00B0F0"/>
              <w:bottom w:val="single" w:sz="4" w:space="0" w:color="00B0F0"/>
            </w:tcBorders>
          </w:tcPr>
          <w:p w14:paraId="4DF080CF" w14:textId="0E5164F8" w:rsidR="00C97DFC" w:rsidRPr="00E11D9D" w:rsidRDefault="00C97DFC" w:rsidP="009032A2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1" w:type="dxa"/>
            <w:tcBorders>
              <w:top w:val="single" w:sz="4" w:space="0" w:color="00B0F0"/>
              <w:bottom w:val="single" w:sz="4" w:space="0" w:color="00B0F0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-1593776210"/>
              <w15:repeatingSection/>
            </w:sdtPr>
            <w:sdtEndPr>
              <w:rPr>
                <w:sz w:val="22"/>
                <w:szCs w:val="22"/>
              </w:rPr>
            </w:sdtEndPr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1649778810"/>
                  <w:placeholder>
                    <w:docPart w:val="014017476ABE4BF79F765AF23E83371F"/>
                  </w:placeholder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p w14:paraId="5A037295" w14:textId="53F638F3" w:rsidR="00C97DFC" w:rsidRPr="00E11D9D" w:rsidRDefault="00C97DFC" w:rsidP="00A65161">
                    <w:pPr>
                      <w:pStyle w:val="Heading2"/>
                      <w:spacing w:after="0" w:line="276" w:lineRule="auto"/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</w:pPr>
                    <w:r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VietShop</w:t>
                    </w:r>
                    <w:r w:rsidR="00A65161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– </w:t>
                    </w:r>
                    <w:r w:rsidR="00795E4B" w:rsidRPr="00A65161"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Course project </w:t>
                    </w:r>
                    <w:r w:rsidRPr="00A65161"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(5/2021 – </w:t>
                    </w:r>
                    <w:r w:rsidR="00CF03CB" w:rsidRPr="00A65161"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present</w:t>
                    </w:r>
                    <w:r w:rsidRPr="00A65161"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)</w:t>
                    </w:r>
                  </w:p>
                  <w:tbl>
                    <w:tblPr>
                      <w:tblStyle w:val="TableGrid"/>
                      <w:tblW w:w="9242" w:type="dxa"/>
                      <w:tblLook w:val="04A0" w:firstRow="1" w:lastRow="0" w:firstColumn="1" w:lastColumn="0" w:noHBand="0" w:noVBand="1"/>
                    </w:tblPr>
                    <w:tblGrid>
                      <w:gridCol w:w="2298"/>
                      <w:gridCol w:w="6944"/>
                    </w:tblGrid>
                    <w:tr w:rsidR="00C97DFC" w:rsidRPr="00E11D9D" w14:paraId="6A307659" w14:textId="77777777" w:rsidTr="00332A04">
                      <w:tc>
                        <w:tcPr>
                          <w:tcW w:w="1243" w:type="pct"/>
                          <w:vAlign w:val="center"/>
                        </w:tcPr>
                        <w:p w14:paraId="34CB4773" w14:textId="13C97009" w:rsidR="00C97DFC" w:rsidRPr="00E11D9D" w:rsidRDefault="008C778E" w:rsidP="009032A2">
                          <w:pPr>
                            <w:spacing w:before="0" w:line="276" w:lineRule="auto"/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D</w:t>
                          </w:r>
                          <w:r w:rsidR="008A0075"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escription</w:t>
                          </w:r>
                        </w:p>
                      </w:tc>
                      <w:tc>
                        <w:tcPr>
                          <w:tcW w:w="3757" w:type="pct"/>
                          <w:vAlign w:val="center"/>
                        </w:tcPr>
                        <w:p w14:paraId="7580D320" w14:textId="437B7DD3" w:rsidR="00C97DFC" w:rsidRPr="00E11D9D" w:rsidRDefault="000C3EE8" w:rsidP="0084278E">
                          <w:pPr>
                            <w:spacing w:before="0" w:line="276" w:lineRule="auto"/>
                            <w:ind w:right="28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The Android app helps customers order food, fresh food, and household items from surrounding stores.</w:t>
                          </w:r>
                        </w:p>
                      </w:tc>
                    </w:tr>
                    <w:tr w:rsidR="00C97DFC" w:rsidRPr="00E11D9D" w14:paraId="30B16FEA" w14:textId="77777777" w:rsidTr="00332A04">
                      <w:tc>
                        <w:tcPr>
                          <w:tcW w:w="1243" w:type="pct"/>
                          <w:vAlign w:val="center"/>
                        </w:tcPr>
                        <w:p w14:paraId="1F6344A5" w14:textId="4FBB5CEC" w:rsidR="00C97DFC" w:rsidRPr="00E11D9D" w:rsidRDefault="008C778E" w:rsidP="009032A2">
                          <w:pPr>
                            <w:spacing w:before="0" w:line="276" w:lineRule="auto"/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Responsibilities</w:t>
                          </w:r>
                        </w:p>
                      </w:tc>
                      <w:tc>
                        <w:tcPr>
                          <w:tcW w:w="3757" w:type="pct"/>
                          <w:vAlign w:val="center"/>
                        </w:tcPr>
                        <w:p w14:paraId="3E4D25D7" w14:textId="1B864F9A" w:rsidR="00C97DFC" w:rsidRPr="00E11D9D" w:rsidRDefault="000C3EE8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System analysis and design</w:t>
                          </w:r>
                          <w:r w:rsidR="003E638F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="00C97DFC" w:rsidRPr="00E11D9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Coding</w:t>
                          </w:r>
                          <w:r w:rsidR="003E638F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="00C97DFC" w:rsidRPr="00E11D9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Testing.</w:t>
                          </w:r>
                        </w:p>
                      </w:tc>
                    </w:tr>
                    <w:tr w:rsidR="00C97DFC" w:rsidRPr="00E11D9D" w14:paraId="77B046D2" w14:textId="77777777" w:rsidTr="00332A04">
                      <w:tc>
                        <w:tcPr>
                          <w:tcW w:w="1243" w:type="pct"/>
                          <w:vAlign w:val="center"/>
                        </w:tcPr>
                        <w:p w14:paraId="221F3070" w14:textId="7907603A" w:rsidR="00C97DFC" w:rsidRPr="00E11D9D" w:rsidRDefault="008C778E" w:rsidP="009032A2">
                          <w:pPr>
                            <w:spacing w:before="0" w:line="276" w:lineRule="auto"/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Technologies used</w:t>
                          </w:r>
                        </w:p>
                      </w:tc>
                      <w:tc>
                        <w:tcPr>
                          <w:tcW w:w="3757" w:type="pct"/>
                          <w:vAlign w:val="center"/>
                        </w:tcPr>
                        <w:p w14:paraId="1CA9B511" w14:textId="09F5DACE" w:rsidR="00C97DFC" w:rsidRPr="00E11D9D" w:rsidRDefault="00C97DFC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</w:t>
                          </w:r>
                          <w:r w:rsidR="00A57D64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Java, </w:t>
                          </w:r>
                          <w:r w:rsidRPr="00E11D9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Android Studio 4.1.</w:t>
                          </w:r>
                          <w:r w:rsidR="00A57D64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="008410EC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="008410EC" w:rsidRPr="008410EC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Material Components for Android</w:t>
                          </w:r>
                          <w:r w:rsidR="008410EC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2191F6A8" w14:textId="76A85B78" w:rsidR="00C97DFC" w:rsidRPr="00E11D9D" w:rsidRDefault="00C97DFC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SQLite, </w:t>
                          </w:r>
                          <w:r w:rsidR="00127B39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Google </w:t>
                          </w:r>
                          <w:r w:rsidRPr="00E11D9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Firebase Realtime Database.</w:t>
                          </w:r>
                        </w:p>
                      </w:tc>
                    </w:tr>
                  </w:tbl>
                  <w:p w14:paraId="514F9B30" w14:textId="4043B804" w:rsidR="00C97DFC" w:rsidRPr="00E11D9D" w:rsidRDefault="006B7469" w:rsidP="009032A2">
                    <w:pPr>
                      <w:spacing w:before="0" w:line="276" w:lineRule="auto"/>
                      <w:jc w:val="both"/>
                      <w:rPr>
                        <w:rFonts w:ascii="UVN Cat Bien" w:hAnsi="UVN Cat Bien"/>
                        <w:noProof/>
                        <w:sz w:val="2"/>
                        <w:szCs w:val="2"/>
                        <w:lang w:val="vi-VN"/>
                      </w:rPr>
                    </w:pP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"/>
                    <w:szCs w:val="2"/>
                    <w:lang w:val="vi-VN"/>
                  </w:rPr>
                  <w:id w:val="-1059010062"/>
                  <w:placeholder>
                    <w:docPart w:val="3F0FC472F20C4CB7A2552BB9F1F6DEAD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6"/>
                    <w:szCs w:val="6"/>
                  </w:rPr>
                </w:sdtEndPr>
                <w:sdtContent>
                  <w:p w14:paraId="3060BFE4" w14:textId="52D454DA" w:rsidR="00C97DFC" w:rsidRPr="00A65161" w:rsidRDefault="00C97DFC" w:rsidP="00A65161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 w:rsidRPr="00E11D9D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ARTIST STYLE TRANSFER </w:t>
                    </w:r>
                    <w:r w:rsidR="00A65161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– </w:t>
                    </w:r>
                    <w:r w:rsidR="00795E4B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Course project </w:t>
                    </w:r>
                    <w:r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(5/2021 – </w:t>
                    </w:r>
                    <w:r w:rsidR="00CF03CB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present</w:t>
                    </w:r>
                    <w:r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)</w:t>
                    </w:r>
                    <w:r w:rsidR="006E53B8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581247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      </w:t>
                    </w:r>
                    <w:r w:rsidR="006E53B8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581247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       </w:t>
                    </w:r>
                    <w:r w:rsidR="006E53B8" w:rsidRPr="00581247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</w:rPr>
                      <w:t>Team size:</w:t>
                    </w:r>
                    <w:r w:rsidR="006E53B8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7</w:t>
                    </w:r>
                  </w:p>
                  <w:tbl>
                    <w:tblPr>
                      <w:tblStyle w:val="TableGrid"/>
                      <w:tblW w:w="9278" w:type="dxa"/>
                      <w:tblLook w:val="04A0" w:firstRow="1" w:lastRow="0" w:firstColumn="1" w:lastColumn="0" w:noHBand="0" w:noVBand="1"/>
                    </w:tblPr>
                    <w:tblGrid>
                      <w:gridCol w:w="2332"/>
                      <w:gridCol w:w="6946"/>
                    </w:tblGrid>
                    <w:tr w:rsidR="00C97DFC" w:rsidRPr="00E11D9D" w14:paraId="17269145" w14:textId="77777777" w:rsidTr="00332A04">
                      <w:tc>
                        <w:tcPr>
                          <w:tcW w:w="1257" w:type="pct"/>
                          <w:vAlign w:val="center"/>
                        </w:tcPr>
                        <w:p w14:paraId="14BE3117" w14:textId="562C99D3" w:rsidR="00C97DFC" w:rsidRPr="00E11D9D" w:rsidRDefault="008C778E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D</w:t>
                          </w:r>
                          <w:r w:rsidR="008A0075"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escription</w:t>
                          </w:r>
                        </w:p>
                      </w:tc>
                      <w:tc>
                        <w:tcPr>
                          <w:tcW w:w="3743" w:type="pct"/>
                          <w:vAlign w:val="center"/>
                        </w:tcPr>
                        <w:p w14:paraId="5F6DECE9" w14:textId="7AB71A01" w:rsidR="00C97DFC" w:rsidRPr="008215F6" w:rsidRDefault="000C3EE8" w:rsidP="0084278E">
                          <w:pPr>
                            <w:spacing w:before="0" w:line="276" w:lineRule="auto"/>
                            <w:ind w:right="28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Apply CycleGAN algorithm to help users convert the regular photo into an art photo</w:t>
                          </w:r>
                          <w:r w:rsidR="000E353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 or</w:t>
                          </w: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 restore old photos.</w:t>
                          </w:r>
                        </w:p>
                      </w:tc>
                    </w:tr>
                    <w:tr w:rsidR="00C97DFC" w:rsidRPr="00E11D9D" w14:paraId="3D7F52F4" w14:textId="77777777" w:rsidTr="00332A04">
                      <w:tc>
                        <w:tcPr>
                          <w:tcW w:w="1257" w:type="pct"/>
                          <w:vAlign w:val="center"/>
                        </w:tcPr>
                        <w:p w14:paraId="57BCB43E" w14:textId="1507C8E0" w:rsidR="00C97DFC" w:rsidRPr="00E11D9D" w:rsidRDefault="008C778E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Responsibilities</w:t>
                          </w:r>
                        </w:p>
                      </w:tc>
                      <w:tc>
                        <w:tcPr>
                          <w:tcW w:w="3743" w:type="pct"/>
                          <w:vAlign w:val="center"/>
                        </w:tcPr>
                        <w:p w14:paraId="7D5B9566" w14:textId="4E074701" w:rsidR="00C97DFC" w:rsidRPr="008215F6" w:rsidRDefault="00C97DFC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C</w:t>
                          </w:r>
                          <w:r w:rsidR="008410EC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ustomize model for project problem</w:t>
                          </w:r>
                          <w:r w:rsidR="003E638F"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Training</w:t>
                          </w:r>
                          <w:r w:rsidR="003E638F"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Testing.</w:t>
                          </w:r>
                        </w:p>
                      </w:tc>
                    </w:tr>
                    <w:tr w:rsidR="00C97DFC" w:rsidRPr="00E11D9D" w14:paraId="3F5E6FD4" w14:textId="77777777" w:rsidTr="00332A04">
                      <w:tc>
                        <w:tcPr>
                          <w:tcW w:w="1257" w:type="pct"/>
                          <w:vAlign w:val="center"/>
                        </w:tcPr>
                        <w:p w14:paraId="589E3FDE" w14:textId="752B381F" w:rsidR="00C97DFC" w:rsidRPr="00E11D9D" w:rsidRDefault="008C778E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Technologies used</w:t>
                          </w:r>
                        </w:p>
                      </w:tc>
                      <w:tc>
                        <w:tcPr>
                          <w:tcW w:w="3743" w:type="pct"/>
                          <w:vAlign w:val="center"/>
                        </w:tcPr>
                        <w:p w14:paraId="41BC3580" w14:textId="6BE554DA" w:rsidR="00C97DFC" w:rsidRPr="008215F6" w:rsidRDefault="00C97DFC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Python 3.6</w:t>
                          </w:r>
                          <w:r w:rsidR="00A57D64"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, PyTorch Framework</w:t>
                          </w:r>
                          <w:r w:rsidR="00FF37F2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, CycleGAN.</w:t>
                          </w:r>
                        </w:p>
                        <w:p w14:paraId="4A0510B3" w14:textId="33E01C9F" w:rsidR="00C97DFC" w:rsidRPr="008215F6" w:rsidRDefault="00C97DFC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  <w:lang w:val="vi-VN"/>
                            </w:rPr>
                            <w:t>- G</w:t>
                          </w: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oogle Colaboratory.</w:t>
                          </w:r>
                        </w:p>
                      </w:tc>
                    </w:tr>
                  </w:tbl>
                  <w:p w14:paraId="12145C21" w14:textId="6C2829ED" w:rsidR="00C97DFC" w:rsidRPr="00E11D9D" w:rsidRDefault="006B7469" w:rsidP="00FE3ECA">
                    <w:pPr>
                      <w:spacing w:before="0" w:after="0" w:line="276" w:lineRule="auto"/>
                      <w:jc w:val="both"/>
                      <w:rPr>
                        <w:rFonts w:ascii="UVN Cat Bien" w:hAnsi="UVN Cat Bien"/>
                        <w:noProof/>
                        <w:sz w:val="6"/>
                        <w:szCs w:val="6"/>
                        <w:lang w:val="vi-VN"/>
                      </w:rPr>
                    </w:pP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6"/>
                    <w:szCs w:val="6"/>
                    <w:lang w:val="vi-VN"/>
                  </w:rPr>
                  <w:id w:val="1681774388"/>
                  <w:placeholder>
                    <w:docPart w:val="77AED74F72DF43B487B3E877C9FECDB8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0A559314" w14:textId="32240147" w:rsidR="00C97DFC" w:rsidRPr="00A65161" w:rsidRDefault="008469F4" w:rsidP="00A65161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>X4FIT</w:t>
                    </w:r>
                    <w:r w:rsidR="00C97DFC" w:rsidRPr="00E11D9D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 </w:t>
                    </w:r>
                    <w:r w:rsidR="00A65161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– </w:t>
                    </w:r>
                    <w:r w:rsidR="00795E4B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Course project</w:t>
                    </w:r>
                    <w:r w:rsidR="00C97DFC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(1</w:t>
                    </w: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1</w:t>
                    </w:r>
                    <w:r w:rsidR="00C97DFC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/2020 – </w:t>
                    </w: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6</w:t>
                    </w:r>
                    <w:r w:rsidR="00C97DFC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/202</w:t>
                    </w:r>
                    <w:r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1</w:t>
                    </w:r>
                    <w:r w:rsidR="00C97DFC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)</w:t>
                    </w:r>
                    <w:r w:rsidR="006E53B8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581247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                                              </w:t>
                    </w:r>
                    <w:r w:rsidR="006E53B8" w:rsidRPr="00581247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</w:rPr>
                      <w:t xml:space="preserve">Team size: </w:t>
                    </w:r>
                    <w:r w:rsidR="006E53B8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4</w:t>
                    </w:r>
                  </w:p>
                  <w:tbl>
                    <w:tblPr>
                      <w:tblStyle w:val="TableGrid"/>
                      <w:tblW w:w="9290" w:type="dxa"/>
                      <w:tblLook w:val="04A0" w:firstRow="1" w:lastRow="0" w:firstColumn="1" w:lastColumn="0" w:noHBand="0" w:noVBand="1"/>
                    </w:tblPr>
                    <w:tblGrid>
                      <w:gridCol w:w="2345"/>
                      <w:gridCol w:w="6945"/>
                    </w:tblGrid>
                    <w:tr w:rsidR="00C97DFC" w:rsidRPr="00E11D9D" w14:paraId="53716573" w14:textId="77777777" w:rsidTr="00332A04">
                      <w:tc>
                        <w:tcPr>
                          <w:tcW w:w="1262" w:type="pct"/>
                          <w:vAlign w:val="center"/>
                        </w:tcPr>
                        <w:p w14:paraId="24FDFF34" w14:textId="52CDF866" w:rsidR="00C97DFC" w:rsidRPr="00E11D9D" w:rsidRDefault="008C778E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D</w:t>
                          </w:r>
                          <w:r w:rsidR="008A0075"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escription</w:t>
                          </w:r>
                        </w:p>
                      </w:tc>
                      <w:tc>
                        <w:tcPr>
                          <w:tcW w:w="3738" w:type="pct"/>
                          <w:vAlign w:val="center"/>
                        </w:tcPr>
                        <w:p w14:paraId="3F344615" w14:textId="3B0D345B" w:rsidR="00C97DFC" w:rsidRPr="008215F6" w:rsidRDefault="008469F4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469F4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A web application that helps users post knowledge about technology, comment and share to Facebook and Zalo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</w:tr>
                    <w:tr w:rsidR="00C97DFC" w:rsidRPr="00E11D9D" w14:paraId="4EC99166" w14:textId="77777777" w:rsidTr="00332A04">
                      <w:tc>
                        <w:tcPr>
                          <w:tcW w:w="1262" w:type="pct"/>
                          <w:vAlign w:val="center"/>
                        </w:tcPr>
                        <w:p w14:paraId="4778E97A" w14:textId="04590A7C" w:rsidR="00C97DFC" w:rsidRPr="00E11D9D" w:rsidRDefault="004B57C3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Responsibilities</w:t>
                          </w:r>
                        </w:p>
                      </w:tc>
                      <w:tc>
                        <w:tcPr>
                          <w:tcW w:w="3738" w:type="pct"/>
                          <w:vAlign w:val="center"/>
                        </w:tcPr>
                        <w:p w14:paraId="04A1D088" w14:textId="584ADB6E" w:rsidR="00C97DFC" w:rsidRPr="008215F6" w:rsidRDefault="00355FB0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Database analysis and design</w:t>
                          </w:r>
                          <w:r w:rsidR="003E638F"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="008410EC" w:rsidRPr="008410EC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Coding for functions related to personal post management</w:t>
                          </w:r>
                          <w:r w:rsidR="008410EC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, deploy webapp to Heroku.</w:t>
                          </w:r>
                        </w:p>
                      </w:tc>
                    </w:tr>
                    <w:tr w:rsidR="00C97DFC" w:rsidRPr="00E11D9D" w14:paraId="0DB28F4C" w14:textId="77777777" w:rsidTr="00332A04">
                      <w:tc>
                        <w:tcPr>
                          <w:tcW w:w="1262" w:type="pct"/>
                          <w:vAlign w:val="center"/>
                        </w:tcPr>
                        <w:p w14:paraId="25DBE566" w14:textId="14E159AA" w:rsidR="00C97DFC" w:rsidRPr="00E11D9D" w:rsidRDefault="008C778E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Technologies used</w:t>
                          </w:r>
                        </w:p>
                      </w:tc>
                      <w:tc>
                        <w:tcPr>
                          <w:tcW w:w="3738" w:type="pct"/>
                          <w:vAlign w:val="center"/>
                        </w:tcPr>
                        <w:p w14:paraId="50E8F011" w14:textId="57DF68B3" w:rsidR="009B41AC" w:rsidRDefault="00C97DFC" w:rsidP="0028527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</w:t>
                          </w:r>
                          <w:r w:rsidR="00285272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Java Servlet, MongoDB Atlas</w:t>
                          </w:r>
                          <w:r w:rsidR="00E77EA3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</w:p>
                        <w:p w14:paraId="3D811BA5" w14:textId="77777777" w:rsidR="00C97DFC" w:rsidRDefault="009B41AC" w:rsidP="0028527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</w:t>
                          </w:r>
                          <w:r w:rsidR="00285272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Heroku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="00FE162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Bootstrap 4</w:t>
                          </w:r>
                          <w:r w:rsidR="00FE162D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9B41AC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SimpleMDE 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(</w:t>
                          </w:r>
                          <w:r w:rsidRPr="009B41AC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JavaScript Markdown Editor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).</w:t>
                          </w:r>
                        </w:p>
                        <w:p w14:paraId="7FFC50BE" w14:textId="20ABDD5B" w:rsidR="00BA39D8" w:rsidRPr="008215F6" w:rsidRDefault="00BA39D8" w:rsidP="0028527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MCV </w:t>
                          </w:r>
                          <w:r w:rsidRPr="00BA39D8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architecture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</w:tr>
                  </w:tbl>
                  <w:p w14:paraId="611FB675" w14:textId="1D2F1EFF" w:rsidR="00C97DFC" w:rsidRPr="00E11D9D" w:rsidRDefault="006B7469" w:rsidP="009032A2">
                    <w:pPr>
                      <w:spacing w:before="0" w:after="0" w:line="276" w:lineRule="auto"/>
                      <w:jc w:val="both"/>
                      <w:rPr>
                        <w:rFonts w:ascii="UVN Cat Bien" w:hAnsi="UVN Cat Bien"/>
                        <w:noProof/>
                        <w:sz w:val="6"/>
                        <w:szCs w:val="6"/>
                        <w:lang w:val="vi-VN"/>
                      </w:rPr>
                    </w:pP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6"/>
                    <w:szCs w:val="6"/>
                    <w:lang w:val="vi-VN"/>
                  </w:rPr>
                  <w:id w:val="-1273474304"/>
                  <w:placeholder>
                    <w:docPart w:val="5ACBD32DA7354B958B8EDB0D5C53F67F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14:paraId="44AB3E3B" w14:textId="6191D934" w:rsidR="008469F4" w:rsidRPr="00A65161" w:rsidRDefault="008469F4" w:rsidP="00581247">
                    <w:pPr>
                      <w:spacing w:after="0" w:line="276" w:lineRule="auto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 w:rsidRPr="00E11D9D"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Dormitory ManagemenT </w:t>
                    </w:r>
                    <w:r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  <w:t xml:space="preserve">– </w:t>
                    </w:r>
                    <w:r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Course project (10/2020 – 12/2020)</w:t>
                    </w:r>
                    <w:r w:rsidR="006E53B8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</w:t>
                    </w:r>
                    <w:r w:rsidR="00581247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        </w:t>
                    </w:r>
                    <w:r w:rsidR="006E53B8" w:rsidRPr="00581247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4"/>
                        <w:szCs w:val="24"/>
                      </w:rPr>
                      <w:t>Team size:</w:t>
                    </w:r>
                    <w:r w:rsidR="006E53B8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4</w:t>
                    </w:r>
                  </w:p>
                  <w:tbl>
                    <w:tblPr>
                      <w:tblStyle w:val="TableGrid"/>
                      <w:tblW w:w="5000" w:type="pct"/>
                      <w:tblLook w:val="04A0" w:firstRow="1" w:lastRow="0" w:firstColumn="1" w:lastColumn="0" w:noHBand="0" w:noVBand="1"/>
                    </w:tblPr>
                    <w:tblGrid>
                      <w:gridCol w:w="2343"/>
                      <w:gridCol w:w="6948"/>
                    </w:tblGrid>
                    <w:tr w:rsidR="008469F4" w:rsidRPr="00E11D9D" w14:paraId="74B39E7E" w14:textId="77777777" w:rsidTr="00332A04">
                      <w:tc>
                        <w:tcPr>
                          <w:tcW w:w="1261" w:type="pct"/>
                          <w:vAlign w:val="center"/>
                        </w:tcPr>
                        <w:p w14:paraId="787F3B9E" w14:textId="77777777" w:rsidR="008469F4" w:rsidRPr="00E11D9D" w:rsidRDefault="008469F4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Description</w:t>
                          </w:r>
                        </w:p>
                      </w:tc>
                      <w:tc>
                        <w:tcPr>
                          <w:tcW w:w="3739" w:type="pct"/>
                          <w:vAlign w:val="center"/>
                        </w:tcPr>
                        <w:p w14:paraId="441F029A" w14:textId="77777777" w:rsidR="008469F4" w:rsidRPr="008215F6" w:rsidRDefault="008469F4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The d</w:t>
                          </w: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esktop app to manage student accommodation and services for the Dormitory Management Board of VNU HCM.</w:t>
                          </w:r>
                        </w:p>
                      </w:tc>
                    </w:tr>
                    <w:tr w:rsidR="008469F4" w:rsidRPr="00E11D9D" w14:paraId="167E7121" w14:textId="77777777" w:rsidTr="00332A04">
                      <w:tc>
                        <w:tcPr>
                          <w:tcW w:w="1261" w:type="pct"/>
                          <w:vAlign w:val="center"/>
                        </w:tcPr>
                        <w:p w14:paraId="29D42BBB" w14:textId="77777777" w:rsidR="008469F4" w:rsidRPr="00E11D9D" w:rsidRDefault="008469F4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Responsibilities</w:t>
                          </w:r>
                        </w:p>
                      </w:tc>
                      <w:tc>
                        <w:tcPr>
                          <w:tcW w:w="3739" w:type="pct"/>
                          <w:vAlign w:val="center"/>
                        </w:tcPr>
                        <w:p w14:paraId="4B9E6466" w14:textId="77777777" w:rsidR="008469F4" w:rsidRPr="008215F6" w:rsidRDefault="008469F4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Database analysis and design, Coding the functional forms of the application.</w:t>
                          </w:r>
                        </w:p>
                      </w:tc>
                    </w:tr>
                    <w:tr w:rsidR="008469F4" w:rsidRPr="00E11D9D" w14:paraId="3DA41337" w14:textId="77777777" w:rsidTr="00332A04">
                      <w:tc>
                        <w:tcPr>
                          <w:tcW w:w="1261" w:type="pct"/>
                          <w:vAlign w:val="center"/>
                        </w:tcPr>
                        <w:p w14:paraId="0BC6AAD3" w14:textId="77777777" w:rsidR="008469F4" w:rsidRPr="00E11D9D" w:rsidRDefault="008469F4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2"/>
                              <w:szCs w:val="22"/>
                              <w:lang w:val="vi-VN"/>
                            </w:rPr>
                          </w:pPr>
                          <w:r w:rsidRPr="00E11D9D">
                            <w:rPr>
                              <w:rFonts w:ascii="UVN Cat Bien" w:hAnsi="UVN Cat Bie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Technologies used</w:t>
                          </w:r>
                        </w:p>
                      </w:tc>
                      <w:tc>
                        <w:tcPr>
                          <w:tcW w:w="3739" w:type="pct"/>
                          <w:vAlign w:val="center"/>
                        </w:tcPr>
                        <w:p w14:paraId="783E2702" w14:textId="77777777" w:rsidR="008469F4" w:rsidRDefault="008469F4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- </w:t>
                          </w:r>
                          <w:r w:rsidR="00B67F5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C#, </w:t>
                          </w: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Windown Form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 .NET Framework</w:t>
                          </w:r>
                          <w:r w:rsidR="005146A4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 xml:space="preserve">, </w:t>
                          </w:r>
                          <w:r w:rsidRPr="008215F6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SQL Server 2019.</w:t>
                          </w:r>
                        </w:p>
                        <w:p w14:paraId="2828BB3E" w14:textId="77E4AC6B" w:rsidR="005146A4" w:rsidRPr="008215F6" w:rsidRDefault="005146A4" w:rsidP="009032A2">
                          <w:pPr>
                            <w:spacing w:before="0" w:line="276" w:lineRule="auto"/>
                            <w:jc w:val="both"/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- MVC</w:t>
                          </w:r>
                          <w:r>
                            <w:t xml:space="preserve"> </w:t>
                          </w:r>
                          <w:r w:rsidRPr="005146A4"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architecture</w:t>
                          </w:r>
                          <w:r>
                            <w:rPr>
                              <w:rFonts w:ascii="UVN Cat Bien" w:hAnsi="UVN Cat Bien"/>
                              <w:noProof/>
                              <w:sz w:val="24"/>
                              <w:szCs w:val="24"/>
                            </w:rPr>
                            <w:t>.</w:t>
                          </w:r>
                        </w:p>
                      </w:tc>
                    </w:tr>
                  </w:tbl>
                  <w:p w14:paraId="1E8A578C" w14:textId="3F991223" w:rsidR="00C97DFC" w:rsidRPr="008469F4" w:rsidRDefault="006B7469" w:rsidP="008469F4">
                    <w:pPr>
                      <w:spacing w:before="0" w:after="0" w:line="276" w:lineRule="auto"/>
                      <w:jc w:val="both"/>
                      <w:rPr>
                        <w:rFonts w:ascii="UVN Cat Bien" w:hAnsi="UVN Cat Bien"/>
                        <w:noProof/>
                        <w:sz w:val="6"/>
                        <w:szCs w:val="6"/>
                        <w:lang w:val="vi-VN"/>
                      </w:rPr>
                    </w:pPr>
                  </w:p>
                </w:sdtContent>
              </w:sdt>
            </w:sdtContent>
          </w:sdt>
        </w:tc>
      </w:tr>
      <w:tr w:rsidR="00332A04" w:rsidRPr="00E11D9D" w14:paraId="293360EA" w14:textId="77777777" w:rsidTr="00631417">
        <w:tc>
          <w:tcPr>
            <w:tcW w:w="1750" w:type="dxa"/>
            <w:tcBorders>
              <w:top w:val="single" w:sz="4" w:space="0" w:color="00B0F0"/>
              <w:bottom w:val="single" w:sz="4" w:space="0" w:color="00B0F0"/>
            </w:tcBorders>
          </w:tcPr>
          <w:p w14:paraId="04EFD6A2" w14:textId="7EFDC074" w:rsidR="00C97DFC" w:rsidRPr="00080174" w:rsidRDefault="00A86B3C" w:rsidP="009032A2">
            <w:pPr>
              <w:pStyle w:val="Heading1"/>
              <w:spacing w:line="276" w:lineRule="auto"/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</w:pPr>
            <w:r w:rsidRPr="00080174">
              <w:rPr>
                <w:rFonts w:ascii="Cambria Math" w:hAnsi="Cambria Math" w:cs="Cambria Math"/>
                <w:b/>
                <w:bCs/>
                <w:noProof/>
                <w:color w:val="00B0F0"/>
                <w:sz w:val="24"/>
                <w:szCs w:val="24"/>
                <w:lang w:val="en"/>
              </w:rPr>
              <w:t xml:space="preserve">⋆ </w:t>
            </w:r>
            <w:r w:rsidR="00FB7BCF" w:rsidRPr="00080174">
              <w:rPr>
                <w:rFonts w:ascii="UVN Cat Bien" w:hAnsi="UVN Cat Bien"/>
                <w:b/>
                <w:bCs/>
                <w:noProof/>
                <w:color w:val="00B0F0"/>
                <w:sz w:val="24"/>
                <w:szCs w:val="24"/>
              </w:rPr>
              <w:t>ACTIVITIES</w:t>
            </w:r>
          </w:p>
        </w:tc>
        <w:tc>
          <w:tcPr>
            <w:tcW w:w="235" w:type="dxa"/>
            <w:tcBorders>
              <w:top w:val="single" w:sz="4" w:space="0" w:color="00B0F0"/>
              <w:bottom w:val="single" w:sz="4" w:space="0" w:color="00B0F0"/>
            </w:tcBorders>
          </w:tcPr>
          <w:p w14:paraId="0009C080" w14:textId="5650429D" w:rsidR="00C97DFC" w:rsidRPr="00E11D9D" w:rsidRDefault="00C97DFC" w:rsidP="009032A2">
            <w:pPr>
              <w:spacing w:line="276" w:lineRule="auto"/>
              <w:rPr>
                <w:rFonts w:ascii="UVN Cat Bien" w:hAnsi="UVN Cat Bie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9301" w:type="dxa"/>
            <w:tcBorders>
              <w:top w:val="single" w:sz="4" w:space="0" w:color="00B0F0"/>
              <w:bottom w:val="single" w:sz="4" w:space="0" w:color="00B0F0"/>
            </w:tcBorders>
          </w:tcPr>
          <w:sdt>
            <w:sdtPr>
              <w:rPr>
                <w:rFonts w:ascii="UVN Cat Bien" w:eastAsiaTheme="minorEastAsia" w:hAnsi="UVN Cat Bien" w:cstheme="minorBidi"/>
                <w:b w:val="0"/>
                <w:bCs w:val="0"/>
                <w:caps w:val="0"/>
                <w:noProof/>
                <w:color w:val="595959" w:themeColor="text1" w:themeTint="A6"/>
                <w:sz w:val="24"/>
                <w:szCs w:val="24"/>
                <w:lang w:val="vi-VN"/>
                <w14:ligatures w14:val="none"/>
              </w:rPr>
              <w:id w:val="-2088768797"/>
              <w15:repeatingSection/>
            </w:sdtPr>
            <w:sdtEndPr>
              <w:rPr>
                <w:sz w:val="22"/>
                <w:szCs w:val="22"/>
              </w:rPr>
            </w:sdtEndPr>
            <w:sdtContent>
              <w:sdt>
                <w:sdtPr>
                  <w:rPr>
                    <w:rFonts w:ascii="UVN Cat Bien" w:eastAsiaTheme="minorEastAsia" w:hAnsi="UVN Cat Bien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24"/>
                    <w:szCs w:val="24"/>
                    <w:lang w:val="vi-VN"/>
                    <w14:ligatures w14:val="none"/>
                  </w:rPr>
                  <w:id w:val="-494333812"/>
                  <w:placeholder>
                    <w:docPart w:val="4BB699A11C8040D5B3F24E0A1DF698AF"/>
                  </w:placeholder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637D8748" w14:textId="2E2383A1" w:rsidR="00C97DFC" w:rsidRPr="00515A73" w:rsidRDefault="00404854" w:rsidP="00515A73">
                    <w:pPr>
                      <w:pStyle w:val="Heading2"/>
                      <w:spacing w:before="0" w:after="0" w:line="240" w:lineRule="auto"/>
                      <w:jc w:val="both"/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rFonts w:ascii="Cambria Math" w:hAnsi="Cambria Math" w:cs="Cambria Math"/>
                        <w:b w:val="0"/>
                        <w:bCs w:val="0"/>
                        <w:noProof/>
                        <w:sz w:val="24"/>
                        <w:szCs w:val="24"/>
                        <w:lang w:val="vi-VN"/>
                      </w:rPr>
                      <w:t>▸</w:t>
                    </w:r>
                    <w:r w:rsidR="00A135F0" w:rsidRPr="00510810">
                      <w:rPr>
                        <w:rFonts w:ascii="UVN Cat Bien" w:hAnsi="UVN Cat Bien"/>
                        <w:noProof/>
                        <w:sz w:val="23"/>
                        <w:szCs w:val="23"/>
                      </w:rPr>
                      <w:t>The Associated Organ of Vietnamese Students’ Association</w:t>
                    </w:r>
                    <w:r w:rsidR="000C6990" w:rsidRPr="00510810">
                      <w:rPr>
                        <w:rFonts w:ascii="UVN Cat Bien" w:hAnsi="UVN Cat Bien"/>
                        <w:b w:val="0"/>
                        <w:bCs w:val="0"/>
                        <w:caps w:val="0"/>
                        <w:noProof/>
                        <w:sz w:val="23"/>
                        <w:szCs w:val="23"/>
                      </w:rPr>
                      <w:t xml:space="preserve">, </w:t>
                    </w:r>
                    <w:r w:rsidR="000C6990" w:rsidRPr="00510810">
                      <w:rPr>
                        <w:rFonts w:ascii="UVN Cat Bien" w:hAnsi="UVN Cat Bien"/>
                        <w:noProof/>
                        <w:sz w:val="23"/>
                        <w:szCs w:val="23"/>
                      </w:rPr>
                      <w:t>faculty of information technology</w:t>
                    </w:r>
                    <w:r w:rsidR="00C97DFC" w:rsidRPr="00E11D9D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 </w:t>
                    </w:r>
                    <w:r w:rsidR="00515A73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 xml:space="preserve">– </w:t>
                    </w:r>
                    <w:r w:rsidR="00A135F0" w:rsidRPr="00515A73"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Member of the Executive Committee</w:t>
                    </w:r>
                    <w:r w:rsidR="00C97DFC" w:rsidRPr="00515A73"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 xml:space="preserve"> (6/2020 – </w:t>
                    </w:r>
                    <w:r w:rsidR="006A30E4" w:rsidRPr="00515A73"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present</w:t>
                    </w:r>
                    <w:r w:rsidR="00C97DFC" w:rsidRPr="00515A73">
                      <w:rPr>
                        <w:rFonts w:ascii="UVN Cat Bien" w:eastAsiaTheme="minorEastAsia" w:hAnsi="UVN Cat Bien" w:cstheme="minorBidi"/>
                        <w:b w:val="0"/>
                        <w:bCs w:val="0"/>
                        <w:i/>
                        <w:iCs/>
                        <w:caps w:val="0"/>
                        <w:noProof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t>)</w:t>
                    </w:r>
                  </w:p>
                  <w:p w14:paraId="0A8584F3" w14:textId="42683F27" w:rsidR="00C97DFC" w:rsidRPr="00E11D9D" w:rsidRDefault="00557488" w:rsidP="001E7B3B">
                    <w:pPr>
                      <w:spacing w:before="0" w:after="0" w:line="240" w:lineRule="auto"/>
                      <w:jc w:val="both"/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</w:pPr>
                    <w:r w:rsidRPr="00557488"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  <w:t>Organize activities, volunteer programs and academic competitions for students to participate in.</w:t>
                    </w:r>
                  </w:p>
                </w:sdtContent>
              </w:sdt>
              <w:sdt>
                <w:sdtPr>
                  <w:rPr>
                    <w:rFonts w:ascii="UVN Cat Bien" w:hAnsi="UVN Cat Bien"/>
                    <w:b/>
                    <w:bCs/>
                    <w:caps/>
                    <w:noProof/>
                    <w:sz w:val="24"/>
                    <w:szCs w:val="24"/>
                    <w:lang w:val="vi-VN"/>
                  </w:rPr>
                  <w:id w:val="69463377"/>
                  <w:placeholder>
                    <w:docPart w:val="FDDA6CB35DE64D51981FC5136D6FF495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2"/>
                    <w:szCs w:val="22"/>
                  </w:rPr>
                </w:sdtEndPr>
                <w:sdtContent>
                  <w:p w14:paraId="6BFA6637" w14:textId="26968695" w:rsidR="009D6B5D" w:rsidRPr="00515A73" w:rsidRDefault="00404854" w:rsidP="00515A73">
                    <w:pPr>
                      <w:spacing w:before="0" w:after="0" w:line="240" w:lineRule="auto"/>
                      <w:jc w:val="both"/>
                      <w:rPr>
                        <w:rFonts w:ascii="UVN Cat Bien" w:eastAsiaTheme="majorEastAsia" w:hAnsi="UVN Cat Bien" w:cstheme="majorBidi"/>
                        <w:b/>
                        <w:bCs/>
                        <w:caps/>
                        <w:noProof/>
                        <w:color w:val="404040" w:themeColor="text1" w:themeTint="BF"/>
                        <w:sz w:val="24"/>
                        <w:szCs w:val="24"/>
                        <w14:ligatures w14:val="standardContextual"/>
                      </w:rPr>
                    </w:pPr>
                    <w:r>
                      <w:rPr>
                        <w:rFonts w:ascii="Cambria Math" w:hAnsi="Cambria Math" w:cs="Cambria Math"/>
                        <w:b/>
                        <w:bCs/>
                        <w:noProof/>
                        <w:sz w:val="24"/>
                        <w:szCs w:val="24"/>
                        <w:lang w:val="vi-VN"/>
                      </w:rPr>
                      <w:t>▸</w:t>
                    </w:r>
                    <w:r w:rsidR="009E6A6F" w:rsidRPr="009E6A6F"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  <w:lang w:val="vi-VN"/>
                      </w:rPr>
                      <w:t>Vietnamese Students’ Association of</w:t>
                    </w:r>
                    <w:r w:rsidR="009E6A6F"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</w:rPr>
                      <w:t xml:space="preserve"> HCMC UNIVERSITY OF TECHNOLOGY AND EDUCATION</w:t>
                    </w:r>
                    <w:r w:rsidR="00C97DFC" w:rsidRPr="00E11D9D"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</w:rPr>
                      <w:t xml:space="preserve"> </w:t>
                    </w:r>
                    <w:r w:rsidR="00515A73">
                      <w:rPr>
                        <w:rFonts w:ascii="UVN Cat Bien" w:hAnsi="UVN Cat Bien"/>
                        <w:b/>
                        <w:bCs/>
                        <w:caps/>
                        <w:noProof/>
                        <w:sz w:val="24"/>
                        <w:szCs w:val="24"/>
                      </w:rPr>
                      <w:t xml:space="preserve">– </w:t>
                    </w:r>
                    <w:r w:rsidR="009D6B5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Volunteer</w:t>
                    </w:r>
                    <w:r w:rsidR="00C97DFC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(</w:t>
                    </w:r>
                    <w:r w:rsidR="009D6B5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8</w:t>
                    </w:r>
                    <w:r w:rsidR="00C97DFC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/20</w:t>
                    </w:r>
                    <w:r w:rsidR="009D6B5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20</w:t>
                    </w:r>
                    <w:r w:rsidR="00C97DFC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 xml:space="preserve"> – </w:t>
                    </w:r>
                    <w:r w:rsidR="009D6B5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9</w:t>
                    </w:r>
                    <w:r w:rsidR="00C97DFC" w:rsidRPr="00E11D9D">
                      <w:rPr>
                        <w:rFonts w:ascii="UVN Cat Bien" w:hAnsi="UVN Cat Bien"/>
                        <w:i/>
                        <w:iCs/>
                        <w:noProof/>
                        <w:sz w:val="24"/>
                        <w:szCs w:val="24"/>
                      </w:rPr>
                      <w:t>/2020)</w:t>
                    </w:r>
                  </w:p>
                  <w:p w14:paraId="112A9218" w14:textId="73CA0F37" w:rsidR="00C97DFC" w:rsidRPr="00E11D9D" w:rsidRDefault="009D6B5D" w:rsidP="00327543">
                    <w:pPr>
                      <w:spacing w:before="0" w:after="0" w:line="240" w:lineRule="auto"/>
                      <w:jc w:val="both"/>
                      <w:rPr>
                        <w:rFonts w:ascii="UVN Cat Bien" w:hAnsi="UVN Cat Bien"/>
                        <w:noProof/>
                        <w:sz w:val="24"/>
                        <w:szCs w:val="24"/>
                      </w:rPr>
                    </w:pPr>
                    <w:r w:rsidRPr="009D6B5D"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  <w:t xml:space="preserve">Participating in the </w:t>
                    </w:r>
                    <w:r w:rsidRPr="00327543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2"/>
                        <w:szCs w:val="22"/>
                        <w:lang w:val="vi-VN"/>
                      </w:rPr>
                      <w:t xml:space="preserve">Entrance </w:t>
                    </w:r>
                    <w:r w:rsidR="00327543" w:rsidRPr="00327543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2"/>
                        <w:szCs w:val="22"/>
                      </w:rPr>
                      <w:t>E</w:t>
                    </w:r>
                    <w:r w:rsidRPr="00327543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2"/>
                        <w:szCs w:val="22"/>
                        <w:lang w:val="vi-VN"/>
                      </w:rPr>
                      <w:t xml:space="preserve">xam </w:t>
                    </w:r>
                    <w:r w:rsidR="00327543" w:rsidRPr="00327543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2"/>
                        <w:szCs w:val="22"/>
                      </w:rPr>
                      <w:t>S</w:t>
                    </w:r>
                    <w:r w:rsidRPr="00327543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2"/>
                        <w:szCs w:val="22"/>
                        <w:lang w:val="vi-VN"/>
                      </w:rPr>
                      <w:t xml:space="preserve">upport </w:t>
                    </w:r>
                    <w:r w:rsidR="00327543" w:rsidRPr="00327543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2"/>
                        <w:szCs w:val="22"/>
                      </w:rPr>
                      <w:t>P</w:t>
                    </w:r>
                    <w:r w:rsidRPr="00327543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2"/>
                        <w:szCs w:val="22"/>
                        <w:lang w:val="vi-VN"/>
                      </w:rPr>
                      <w:t xml:space="preserve">rogram </w:t>
                    </w:r>
                    <w:r w:rsidRPr="00327543">
                      <w:rPr>
                        <w:rFonts w:ascii="UVN Cat Bien" w:hAnsi="UVN Cat Bien"/>
                        <w:b/>
                        <w:bCs/>
                        <w:i/>
                        <w:iCs/>
                        <w:noProof/>
                        <w:sz w:val="22"/>
                        <w:szCs w:val="22"/>
                      </w:rPr>
                      <w:t>2020</w:t>
                    </w:r>
                    <w:r>
                      <w:rPr>
                        <w:rFonts w:ascii="UVN Cat Bien" w:hAnsi="UVN Cat Bien"/>
                        <w:noProof/>
                        <w:sz w:val="22"/>
                        <w:szCs w:val="22"/>
                      </w:rPr>
                      <w:t xml:space="preserve"> </w:t>
                    </w:r>
                    <w:r w:rsidRPr="009D6B5D"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  <w:t xml:space="preserve">and assisting </w:t>
                    </w:r>
                    <w:r w:rsidR="00327543" w:rsidRPr="00327543"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  <w:t xml:space="preserve">First-Year Student </w:t>
                    </w:r>
                    <w:r w:rsidRPr="009D6B5D"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  <w:t>with the admission procedures</w:t>
                    </w:r>
                    <w:r w:rsidR="00C07A45">
                      <w:rPr>
                        <w:rFonts w:ascii="UVN Cat Bien" w:hAnsi="UVN Cat Bien"/>
                        <w:noProof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UVN Cat Bien" w:hAnsi="UVN Cat Bien"/>
                        <w:noProof/>
                        <w:sz w:val="22"/>
                        <w:szCs w:val="22"/>
                        <w:lang w:val="vi-VN"/>
                      </w:rPr>
                      <w:t xml:space="preserve"> </w:t>
                    </w:r>
                  </w:p>
                </w:sdtContent>
              </w:sdt>
            </w:sdtContent>
          </w:sdt>
        </w:tc>
      </w:tr>
    </w:tbl>
    <w:p w14:paraId="051E1905" w14:textId="77777777" w:rsidR="008A032B" w:rsidRPr="00CE2F46" w:rsidRDefault="008A032B" w:rsidP="009032A2">
      <w:pPr>
        <w:spacing w:line="276" w:lineRule="auto"/>
        <w:rPr>
          <w:sz w:val="24"/>
          <w:szCs w:val="24"/>
        </w:rPr>
      </w:pPr>
    </w:p>
    <w:sectPr w:rsidR="008A032B" w:rsidRPr="00CE2F46" w:rsidSect="00DC39DC">
      <w:footerReference w:type="default" r:id="rId18"/>
      <w:footerReference w:type="first" r:id="rId19"/>
      <w:pgSz w:w="12240" w:h="15840" w:code="1"/>
      <w:pgMar w:top="567" w:right="567" w:bottom="567" w:left="567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39564" w14:textId="77777777" w:rsidR="006B7469" w:rsidRDefault="006B7469">
      <w:pPr>
        <w:spacing w:before="0" w:after="0" w:line="240" w:lineRule="auto"/>
      </w:pPr>
      <w:r>
        <w:separator/>
      </w:r>
    </w:p>
  </w:endnote>
  <w:endnote w:type="continuationSeparator" w:id="0">
    <w:p w14:paraId="0AB0FE69" w14:textId="77777777" w:rsidR="006B7469" w:rsidRDefault="006B74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Chim Bien Nang">
    <w:panose1 w:val="0209080305050A020404"/>
    <w:charset w:val="00"/>
    <w:family w:val="roman"/>
    <w:pitch w:val="variable"/>
    <w:sig w:usb0="00000087" w:usb1="00000000" w:usb2="00000000" w:usb3="00000000" w:csb0="0000001B" w:csb1="00000000"/>
  </w:font>
  <w:font w:name="UVN Chim Bien">
    <w:panose1 w:val="0209060304050A020404"/>
    <w:charset w:val="00"/>
    <w:family w:val="roman"/>
    <w:pitch w:val="variable"/>
    <w:sig w:usb0="00000087" w:usb1="00000000" w:usb2="00000000" w:usb3="00000000" w:csb0="0000001B" w:csb1="00000000"/>
  </w:font>
  <w:font w:name="UVN Cat Bien">
    <w:panose1 w:val="02090603050305020704"/>
    <w:charset w:val="00"/>
    <w:family w:val="roman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767"/>
    </w:tblGrid>
    <w:tr w:rsidR="00C97DFC" w:rsidRPr="008A032B" w14:paraId="3B479218" w14:textId="77777777" w:rsidTr="00DC39D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50A38E27" w14:textId="70C504B1" w:rsidR="00C97DFC" w:rsidRPr="008A032B" w:rsidRDefault="00C97DFC">
          <w:pPr>
            <w:pStyle w:val="Footer"/>
            <w:rPr>
              <w:rFonts w:ascii="UVN Cat Bien" w:hAnsi="UVN Cat Bien"/>
            </w:rPr>
          </w:pPr>
        </w:p>
      </w:tc>
      <w:tc>
        <w:tcPr>
          <w:tcW w:w="5767" w:type="dxa"/>
        </w:tcPr>
        <w:p w14:paraId="2D9153C6" w14:textId="5151F196" w:rsidR="00C97DFC" w:rsidRPr="00802DF4" w:rsidRDefault="00DC39DC">
          <w:pPr>
            <w:pStyle w:val="Foot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UVN Cat Bien" w:hAnsi="UVN Cat Bien"/>
            </w:rPr>
          </w:pPr>
          <w:r>
            <w:rPr>
              <w:rFonts w:ascii="UVN Cat Bien" w:hAnsi="UVN Cat Bien"/>
            </w:rPr>
            <w:t>Page</w:t>
          </w:r>
          <w:r w:rsidRPr="008A032B">
            <w:rPr>
              <w:rFonts w:ascii="UVN Cat Bien" w:hAnsi="UVN Cat Bien"/>
            </w:rPr>
            <w:t xml:space="preserve"> | </w:t>
          </w:r>
          <w:r w:rsidRPr="008A032B">
            <w:rPr>
              <w:rFonts w:ascii="UVN Cat Bien" w:hAnsi="UVN Cat Bien"/>
            </w:rPr>
            <w:fldChar w:fldCharType="begin"/>
          </w:r>
          <w:r w:rsidRPr="008A032B">
            <w:rPr>
              <w:rFonts w:ascii="UVN Cat Bien" w:hAnsi="UVN Cat Bien"/>
            </w:rPr>
            <w:instrText xml:space="preserve"> PAGE   \* MERGEFORMAT </w:instrText>
          </w:r>
          <w:r w:rsidRPr="008A032B">
            <w:rPr>
              <w:rFonts w:ascii="UVN Cat Bien" w:hAnsi="UVN Cat Bien"/>
            </w:rPr>
            <w:fldChar w:fldCharType="separate"/>
          </w:r>
          <w:r>
            <w:rPr>
              <w:rFonts w:ascii="UVN Cat Bien" w:hAnsi="UVN Cat Bien"/>
            </w:rPr>
            <w:t>2</w:t>
          </w:r>
          <w:r w:rsidRPr="008A032B">
            <w:rPr>
              <w:rFonts w:ascii="UVN Cat Bien" w:hAnsi="UVN Cat Bien"/>
            </w:rPr>
            <w:fldChar w:fldCharType="end"/>
          </w:r>
        </w:p>
      </w:tc>
    </w:tr>
  </w:tbl>
  <w:p w14:paraId="43BC8147" w14:textId="77777777" w:rsidR="00C97DFC" w:rsidRPr="008A032B" w:rsidRDefault="00C97DFC">
    <w:pPr>
      <w:pStyle w:val="Footer"/>
      <w:rPr>
        <w:rFonts w:ascii="UVN Cat Bien" w:hAnsi="UVN Cat Bie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56369" w14:textId="3299B97E" w:rsidR="00D2268A" w:rsidRDefault="00D2268A" w:rsidP="006740A4">
    <w:pPr>
      <w:pStyle w:val="Footer"/>
      <w:jc w:val="right"/>
    </w:pPr>
    <w:r>
      <w:rPr>
        <w:rFonts w:ascii="UVN Cat Bien" w:hAnsi="UVN Cat Bien"/>
      </w:rPr>
      <w:t>Page</w:t>
    </w:r>
    <w:r w:rsidRPr="008A032B">
      <w:rPr>
        <w:rFonts w:ascii="UVN Cat Bien" w:hAnsi="UVN Cat Bien"/>
      </w:rPr>
      <w:t xml:space="preserve"> | </w:t>
    </w:r>
    <w:r w:rsidRPr="008A032B">
      <w:rPr>
        <w:rFonts w:ascii="UVN Cat Bien" w:hAnsi="UVN Cat Bien"/>
      </w:rPr>
      <w:fldChar w:fldCharType="begin"/>
    </w:r>
    <w:r w:rsidRPr="008A032B">
      <w:rPr>
        <w:rFonts w:ascii="UVN Cat Bien" w:hAnsi="UVN Cat Bien"/>
      </w:rPr>
      <w:instrText xml:space="preserve"> PAGE   \* MERGEFORMAT </w:instrText>
    </w:r>
    <w:r w:rsidRPr="008A032B">
      <w:rPr>
        <w:rFonts w:ascii="UVN Cat Bien" w:hAnsi="UVN Cat Bien"/>
      </w:rPr>
      <w:fldChar w:fldCharType="separate"/>
    </w:r>
    <w:r>
      <w:rPr>
        <w:rFonts w:ascii="UVN Cat Bien" w:hAnsi="UVN Cat Bien"/>
      </w:rPr>
      <w:t>2</w:t>
    </w:r>
    <w:r w:rsidRPr="008A032B">
      <w:rPr>
        <w:rFonts w:ascii="UVN Cat Bien" w:hAnsi="UVN Cat Bi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56F0E" w14:textId="77777777" w:rsidR="006B7469" w:rsidRDefault="006B7469">
      <w:pPr>
        <w:spacing w:before="0" w:after="0" w:line="240" w:lineRule="auto"/>
      </w:pPr>
      <w:r>
        <w:separator/>
      </w:r>
    </w:p>
  </w:footnote>
  <w:footnote w:type="continuationSeparator" w:id="0">
    <w:p w14:paraId="683E5723" w14:textId="77777777" w:rsidR="006B7469" w:rsidRDefault="006B74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B3911"/>
    <w:multiLevelType w:val="hybridMultilevel"/>
    <w:tmpl w:val="C69E1EBA"/>
    <w:lvl w:ilvl="0" w:tplc="F1D4D960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21"/>
    <w:rsid w:val="00001689"/>
    <w:rsid w:val="000205D5"/>
    <w:rsid w:val="00054AD2"/>
    <w:rsid w:val="0006267B"/>
    <w:rsid w:val="000766D2"/>
    <w:rsid w:val="00080174"/>
    <w:rsid w:val="00090FE7"/>
    <w:rsid w:val="000C3EE8"/>
    <w:rsid w:val="000C6990"/>
    <w:rsid w:val="000D55B3"/>
    <w:rsid w:val="000D6156"/>
    <w:rsid w:val="000E19FB"/>
    <w:rsid w:val="000E3536"/>
    <w:rsid w:val="000F384F"/>
    <w:rsid w:val="000F7B18"/>
    <w:rsid w:val="00113596"/>
    <w:rsid w:val="00127B39"/>
    <w:rsid w:val="00130243"/>
    <w:rsid w:val="00147EE7"/>
    <w:rsid w:val="001601F0"/>
    <w:rsid w:val="00166327"/>
    <w:rsid w:val="00166F71"/>
    <w:rsid w:val="00194BE0"/>
    <w:rsid w:val="001E4846"/>
    <w:rsid w:val="001E7B3B"/>
    <w:rsid w:val="00206B62"/>
    <w:rsid w:val="00207817"/>
    <w:rsid w:val="00224D50"/>
    <w:rsid w:val="0023658E"/>
    <w:rsid w:val="00246221"/>
    <w:rsid w:val="0024780A"/>
    <w:rsid w:val="00253D9A"/>
    <w:rsid w:val="00273DB0"/>
    <w:rsid w:val="002813FA"/>
    <w:rsid w:val="00283286"/>
    <w:rsid w:val="00284B78"/>
    <w:rsid w:val="00285272"/>
    <w:rsid w:val="00293CC9"/>
    <w:rsid w:val="002C046D"/>
    <w:rsid w:val="002C0A6A"/>
    <w:rsid w:val="002C7A19"/>
    <w:rsid w:val="00303726"/>
    <w:rsid w:val="003041F0"/>
    <w:rsid w:val="00312428"/>
    <w:rsid w:val="00327543"/>
    <w:rsid w:val="003316D9"/>
    <w:rsid w:val="00332A04"/>
    <w:rsid w:val="003506C4"/>
    <w:rsid w:val="00352F2D"/>
    <w:rsid w:val="00355FB0"/>
    <w:rsid w:val="00381AFB"/>
    <w:rsid w:val="003838D9"/>
    <w:rsid w:val="003E638F"/>
    <w:rsid w:val="003F1B9B"/>
    <w:rsid w:val="00404854"/>
    <w:rsid w:val="00414C55"/>
    <w:rsid w:val="00487A3F"/>
    <w:rsid w:val="004A3869"/>
    <w:rsid w:val="004B201F"/>
    <w:rsid w:val="004B57C3"/>
    <w:rsid w:val="004E0535"/>
    <w:rsid w:val="004E194D"/>
    <w:rsid w:val="004F0B6C"/>
    <w:rsid w:val="00504282"/>
    <w:rsid w:val="00510810"/>
    <w:rsid w:val="005146A4"/>
    <w:rsid w:val="00515A73"/>
    <w:rsid w:val="00537F7C"/>
    <w:rsid w:val="00557488"/>
    <w:rsid w:val="0056312F"/>
    <w:rsid w:val="00581247"/>
    <w:rsid w:val="00596F4C"/>
    <w:rsid w:val="005A0AA6"/>
    <w:rsid w:val="005A1E3E"/>
    <w:rsid w:val="005B331C"/>
    <w:rsid w:val="005B41DD"/>
    <w:rsid w:val="005E0CD0"/>
    <w:rsid w:val="005F4C70"/>
    <w:rsid w:val="006135E4"/>
    <w:rsid w:val="006240BD"/>
    <w:rsid w:val="00625624"/>
    <w:rsid w:val="00631417"/>
    <w:rsid w:val="006740A4"/>
    <w:rsid w:val="00674228"/>
    <w:rsid w:val="00676540"/>
    <w:rsid w:val="006A30E4"/>
    <w:rsid w:val="006B7469"/>
    <w:rsid w:val="006C0630"/>
    <w:rsid w:val="006C19AC"/>
    <w:rsid w:val="006D1633"/>
    <w:rsid w:val="006E423B"/>
    <w:rsid w:val="006E53B8"/>
    <w:rsid w:val="006F0F86"/>
    <w:rsid w:val="006F6E37"/>
    <w:rsid w:val="00712A92"/>
    <w:rsid w:val="00716D65"/>
    <w:rsid w:val="00723704"/>
    <w:rsid w:val="00734780"/>
    <w:rsid w:val="00745FEA"/>
    <w:rsid w:val="00755645"/>
    <w:rsid w:val="00773CC5"/>
    <w:rsid w:val="00795E4B"/>
    <w:rsid w:val="007B75ED"/>
    <w:rsid w:val="007C7B26"/>
    <w:rsid w:val="007D04F4"/>
    <w:rsid w:val="00802DF4"/>
    <w:rsid w:val="00806DB3"/>
    <w:rsid w:val="008215F6"/>
    <w:rsid w:val="00827D61"/>
    <w:rsid w:val="008308FC"/>
    <w:rsid w:val="008410EC"/>
    <w:rsid w:val="008414E3"/>
    <w:rsid w:val="0084278E"/>
    <w:rsid w:val="008469F4"/>
    <w:rsid w:val="00880A90"/>
    <w:rsid w:val="00887AC8"/>
    <w:rsid w:val="008A0075"/>
    <w:rsid w:val="008A032B"/>
    <w:rsid w:val="008C0EDA"/>
    <w:rsid w:val="008C778E"/>
    <w:rsid w:val="008D22BF"/>
    <w:rsid w:val="008F7017"/>
    <w:rsid w:val="009032A2"/>
    <w:rsid w:val="009142A2"/>
    <w:rsid w:val="009154F8"/>
    <w:rsid w:val="00924B3B"/>
    <w:rsid w:val="009347FC"/>
    <w:rsid w:val="00943885"/>
    <w:rsid w:val="00946526"/>
    <w:rsid w:val="009547C8"/>
    <w:rsid w:val="009637C0"/>
    <w:rsid w:val="00977D06"/>
    <w:rsid w:val="009917FF"/>
    <w:rsid w:val="009B41AC"/>
    <w:rsid w:val="009C3137"/>
    <w:rsid w:val="009D3255"/>
    <w:rsid w:val="009D6B5D"/>
    <w:rsid w:val="009E6A6F"/>
    <w:rsid w:val="009F0A67"/>
    <w:rsid w:val="00A135F0"/>
    <w:rsid w:val="00A362C4"/>
    <w:rsid w:val="00A36C43"/>
    <w:rsid w:val="00A55B66"/>
    <w:rsid w:val="00A57D64"/>
    <w:rsid w:val="00A65161"/>
    <w:rsid w:val="00A70665"/>
    <w:rsid w:val="00A86B3C"/>
    <w:rsid w:val="00A951A4"/>
    <w:rsid w:val="00AB272D"/>
    <w:rsid w:val="00AC315C"/>
    <w:rsid w:val="00AD3861"/>
    <w:rsid w:val="00AD79BA"/>
    <w:rsid w:val="00AF72FB"/>
    <w:rsid w:val="00B042DC"/>
    <w:rsid w:val="00B228AD"/>
    <w:rsid w:val="00B50752"/>
    <w:rsid w:val="00B510DD"/>
    <w:rsid w:val="00B67F56"/>
    <w:rsid w:val="00B74865"/>
    <w:rsid w:val="00B74895"/>
    <w:rsid w:val="00B8248B"/>
    <w:rsid w:val="00BA39D8"/>
    <w:rsid w:val="00BA56D5"/>
    <w:rsid w:val="00BB3572"/>
    <w:rsid w:val="00BC4F4A"/>
    <w:rsid w:val="00BC66BA"/>
    <w:rsid w:val="00C07A45"/>
    <w:rsid w:val="00C631AA"/>
    <w:rsid w:val="00C707AA"/>
    <w:rsid w:val="00C97DFC"/>
    <w:rsid w:val="00CA7F87"/>
    <w:rsid w:val="00CC64C8"/>
    <w:rsid w:val="00CE2F46"/>
    <w:rsid w:val="00CF03CB"/>
    <w:rsid w:val="00D2268A"/>
    <w:rsid w:val="00D2414E"/>
    <w:rsid w:val="00D4393E"/>
    <w:rsid w:val="00D50327"/>
    <w:rsid w:val="00D6032D"/>
    <w:rsid w:val="00D62EE3"/>
    <w:rsid w:val="00D674B9"/>
    <w:rsid w:val="00D754F9"/>
    <w:rsid w:val="00D847D3"/>
    <w:rsid w:val="00D931D3"/>
    <w:rsid w:val="00D96654"/>
    <w:rsid w:val="00DA1897"/>
    <w:rsid w:val="00DA5232"/>
    <w:rsid w:val="00DC39DC"/>
    <w:rsid w:val="00DD2053"/>
    <w:rsid w:val="00DF3E79"/>
    <w:rsid w:val="00E11D9D"/>
    <w:rsid w:val="00E37496"/>
    <w:rsid w:val="00E77DAE"/>
    <w:rsid w:val="00E77EA3"/>
    <w:rsid w:val="00EA007C"/>
    <w:rsid w:val="00EB1761"/>
    <w:rsid w:val="00F03711"/>
    <w:rsid w:val="00F15FCE"/>
    <w:rsid w:val="00F37E03"/>
    <w:rsid w:val="00F7246C"/>
    <w:rsid w:val="00FA7026"/>
    <w:rsid w:val="00FA71B0"/>
    <w:rsid w:val="00FB7BCF"/>
    <w:rsid w:val="00FD5862"/>
    <w:rsid w:val="00FE162D"/>
    <w:rsid w:val="00FE3ECA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4888B1"/>
  <w15:chartTrackingRefBased/>
  <w15:docId w15:val="{7E6763CC-7101-425B-862B-7C581739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53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729928" w:themeColor="accent1" w:themeShade="BF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99CB38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729928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166F71"/>
    <w:pPr>
      <w:pBdr>
        <w:top w:val="single" w:sz="4" w:space="4" w:color="14B1E7"/>
        <w:left w:val="single" w:sz="4" w:space="6" w:color="14B1E7"/>
        <w:bottom w:val="single" w:sz="4" w:space="4" w:color="14B1E7"/>
        <w:right w:val="single" w:sz="4" w:space="6" w:color="14B1E7"/>
      </w:pBdr>
      <w:shd w:val="clear" w:color="auto" w:fill="14B1E7"/>
      <w:spacing w:before="240"/>
      <w:ind w:left="142" w:right="142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160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1F0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D55B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9154F8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8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9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78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1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9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1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6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75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2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56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47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41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6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4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9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2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55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35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031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TienNH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mailto:tiennhm.it@gmail.com" TargetMode="Externa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iennh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TienNHM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tiennhm.it@gmail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h%20Tien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44813376E94B439E5C2F763A00A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D9D49-784E-4030-90E8-0BA58895DA16}"/>
      </w:docPartPr>
      <w:docPartBody>
        <w:p w:rsidR="00413CEA" w:rsidRDefault="00413CEA" w:rsidP="00413CEA">
          <w:pPr>
            <w:pStyle w:val="1544813376E94B439E5C2F763A00A47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3F222D2DB984500A5F3FD7BB13C5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00D5C-CED9-44D5-927A-86F77E1EBAC3}"/>
      </w:docPartPr>
      <w:docPartBody>
        <w:p w:rsidR="00413CEA" w:rsidRDefault="00413CEA" w:rsidP="00413CEA">
          <w:pPr>
            <w:pStyle w:val="43F222D2DB984500A5F3FD7BB13C59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E09CF1787743E7A0B7439ED6B7C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A6304-3A9D-47AD-B4B1-031B752593D3}"/>
      </w:docPartPr>
      <w:docPartBody>
        <w:p w:rsidR="00413CEA" w:rsidRDefault="00413CEA" w:rsidP="00413CEA">
          <w:pPr>
            <w:pStyle w:val="62E09CF1787743E7A0B7439ED6B7CB4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953A7AEDD642F9B16B4E33CCD72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6B860-7A8F-4103-A478-E1AAED4EE41F}"/>
      </w:docPartPr>
      <w:docPartBody>
        <w:p w:rsidR="00413CEA" w:rsidRDefault="00413CEA" w:rsidP="00413CEA">
          <w:pPr>
            <w:pStyle w:val="E2953A7AEDD642F9B16B4E33CCD725D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1F47EE445E4D439D91E2391E0C3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968D-211D-4423-96E5-1580FBCEF6DC}"/>
      </w:docPartPr>
      <w:docPartBody>
        <w:p w:rsidR="00413CEA" w:rsidRDefault="00413CEA" w:rsidP="00413CEA">
          <w:pPr>
            <w:pStyle w:val="581F47EE445E4D439D91E2391E0C36F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628F8A6FBF047449D96B0F8FA320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28134-4585-423B-BC42-DBD6F252C697}"/>
      </w:docPartPr>
      <w:docPartBody>
        <w:p w:rsidR="00413CEA" w:rsidRDefault="00413CEA" w:rsidP="00413CEA">
          <w:pPr>
            <w:pStyle w:val="F628F8A6FBF047449D96B0F8FA320F1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2B83DDF3DC4B418E5C4DEC3371B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74FCB-E78D-45E8-AAD9-D5C86CEBDAE7}"/>
      </w:docPartPr>
      <w:docPartBody>
        <w:p w:rsidR="00413CEA" w:rsidRDefault="00413CEA" w:rsidP="00413CEA">
          <w:pPr>
            <w:pStyle w:val="F82B83DDF3DC4B418E5C4DEC3371BBB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D83D583AB94A32BEA81B9ABA590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E187C-1EFF-4B36-A02E-BAE261249D6C}"/>
      </w:docPartPr>
      <w:docPartBody>
        <w:p w:rsidR="00413CEA" w:rsidRDefault="00413CEA" w:rsidP="00413CEA">
          <w:pPr>
            <w:pStyle w:val="75D83D583AB94A32BEA81B9ABA590B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4017476ABE4BF79F765AF23E833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BD9B6-5318-4A3C-B29A-9A7D2771C811}"/>
      </w:docPartPr>
      <w:docPartBody>
        <w:p w:rsidR="00413CEA" w:rsidRDefault="00413CEA" w:rsidP="00413CEA">
          <w:pPr>
            <w:pStyle w:val="014017476ABE4BF79F765AF23E83371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0FC472F20C4CB7A2552BB9F1F6D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6FDB5-18A2-4B7F-9A13-61637AE33257}"/>
      </w:docPartPr>
      <w:docPartBody>
        <w:p w:rsidR="00413CEA" w:rsidRDefault="00413CEA" w:rsidP="00413CEA">
          <w:pPr>
            <w:pStyle w:val="3F0FC472F20C4CB7A2552BB9F1F6DEA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AED74F72DF43B487B3E877C9FE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D7BAF-AF8C-4C56-BC68-25D121AE29D0}"/>
      </w:docPartPr>
      <w:docPartBody>
        <w:p w:rsidR="00413CEA" w:rsidRDefault="00413CEA" w:rsidP="00413CEA">
          <w:pPr>
            <w:pStyle w:val="77AED74F72DF43B487B3E877C9FECDB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B699A11C8040D5B3F24E0A1DF69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4A347-A7E9-4B8D-B299-7E99F72B1FA0}"/>
      </w:docPartPr>
      <w:docPartBody>
        <w:p w:rsidR="00413CEA" w:rsidRDefault="00413CEA" w:rsidP="00413CEA">
          <w:pPr>
            <w:pStyle w:val="4BB699A11C8040D5B3F24E0A1DF698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DA6CB35DE64D51981FC5136D6FF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5DD4C-EF73-438C-A51D-9EF32FFDC5F7}"/>
      </w:docPartPr>
      <w:docPartBody>
        <w:p w:rsidR="00413CEA" w:rsidRDefault="00413CEA" w:rsidP="00413CEA">
          <w:pPr>
            <w:pStyle w:val="FDDA6CB35DE64D51981FC5136D6FF49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ACBD32DA7354B958B8EDB0D5C53F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6A787-2D9E-4225-85E5-F4F07BBDB4DD}"/>
      </w:docPartPr>
      <w:docPartBody>
        <w:p w:rsidR="009932B0" w:rsidRDefault="00F65720" w:rsidP="00F65720">
          <w:pPr>
            <w:pStyle w:val="5ACBD32DA7354B958B8EDB0D5C53F67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Chim Bien Nang">
    <w:panose1 w:val="0209080305050A020404"/>
    <w:charset w:val="00"/>
    <w:family w:val="roman"/>
    <w:pitch w:val="variable"/>
    <w:sig w:usb0="00000087" w:usb1="00000000" w:usb2="00000000" w:usb3="00000000" w:csb0="0000001B" w:csb1="00000000"/>
  </w:font>
  <w:font w:name="UVN Chim Bien">
    <w:panose1 w:val="0209060304050A020404"/>
    <w:charset w:val="00"/>
    <w:family w:val="roman"/>
    <w:pitch w:val="variable"/>
    <w:sig w:usb0="00000087" w:usb1="00000000" w:usb2="00000000" w:usb3="00000000" w:csb0="0000001B" w:csb1="00000000"/>
  </w:font>
  <w:font w:name="UVN Cat Bien">
    <w:panose1 w:val="02090603050305020704"/>
    <w:charset w:val="00"/>
    <w:family w:val="roman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71"/>
    <w:rsid w:val="00145421"/>
    <w:rsid w:val="002A53DD"/>
    <w:rsid w:val="00413CEA"/>
    <w:rsid w:val="00486F7B"/>
    <w:rsid w:val="00770E15"/>
    <w:rsid w:val="009932B0"/>
    <w:rsid w:val="00A70771"/>
    <w:rsid w:val="00F65720"/>
    <w:rsid w:val="00F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65720"/>
    <w:rPr>
      <w:color w:val="808080"/>
    </w:rPr>
  </w:style>
  <w:style w:type="paragraph" w:customStyle="1" w:styleId="1544813376E94B439E5C2F763A00A47C">
    <w:name w:val="1544813376E94B439E5C2F763A00A47C"/>
    <w:rsid w:val="00413CEA"/>
  </w:style>
  <w:style w:type="paragraph" w:customStyle="1" w:styleId="43F222D2DB984500A5F3FD7BB13C5953">
    <w:name w:val="43F222D2DB984500A5F3FD7BB13C5953"/>
    <w:rsid w:val="00413CEA"/>
  </w:style>
  <w:style w:type="paragraph" w:customStyle="1" w:styleId="62E09CF1787743E7A0B7439ED6B7CB47">
    <w:name w:val="62E09CF1787743E7A0B7439ED6B7CB47"/>
    <w:rsid w:val="00413CEA"/>
  </w:style>
  <w:style w:type="paragraph" w:customStyle="1" w:styleId="E2953A7AEDD642F9B16B4E33CCD725DD">
    <w:name w:val="E2953A7AEDD642F9B16B4E33CCD725DD"/>
    <w:rsid w:val="00413CEA"/>
  </w:style>
  <w:style w:type="paragraph" w:customStyle="1" w:styleId="581F47EE445E4D439D91E2391E0C36F8">
    <w:name w:val="581F47EE445E4D439D91E2391E0C36F8"/>
    <w:rsid w:val="00413CEA"/>
  </w:style>
  <w:style w:type="paragraph" w:customStyle="1" w:styleId="F628F8A6FBF047449D96B0F8FA320F1D">
    <w:name w:val="F628F8A6FBF047449D96B0F8FA320F1D"/>
    <w:rsid w:val="00413CEA"/>
  </w:style>
  <w:style w:type="paragraph" w:customStyle="1" w:styleId="F82B83DDF3DC4B418E5C4DEC3371BBB1">
    <w:name w:val="F82B83DDF3DC4B418E5C4DEC3371BBB1"/>
    <w:rsid w:val="00413CEA"/>
  </w:style>
  <w:style w:type="paragraph" w:customStyle="1" w:styleId="75D83D583AB94A32BEA81B9ABA590BE6">
    <w:name w:val="75D83D583AB94A32BEA81B9ABA590BE6"/>
    <w:rsid w:val="00413CEA"/>
  </w:style>
  <w:style w:type="paragraph" w:customStyle="1" w:styleId="014017476ABE4BF79F765AF23E83371F">
    <w:name w:val="014017476ABE4BF79F765AF23E83371F"/>
    <w:rsid w:val="00413CEA"/>
  </w:style>
  <w:style w:type="paragraph" w:customStyle="1" w:styleId="3F0FC472F20C4CB7A2552BB9F1F6DEAD">
    <w:name w:val="3F0FC472F20C4CB7A2552BB9F1F6DEAD"/>
    <w:rsid w:val="00413CEA"/>
  </w:style>
  <w:style w:type="paragraph" w:customStyle="1" w:styleId="77AED74F72DF43B487B3E877C9FECDB8">
    <w:name w:val="77AED74F72DF43B487B3E877C9FECDB8"/>
    <w:rsid w:val="00413CEA"/>
  </w:style>
  <w:style w:type="paragraph" w:customStyle="1" w:styleId="4BB699A11C8040D5B3F24E0A1DF698AF">
    <w:name w:val="4BB699A11C8040D5B3F24E0A1DF698AF"/>
    <w:rsid w:val="00413CEA"/>
  </w:style>
  <w:style w:type="paragraph" w:customStyle="1" w:styleId="FDDA6CB35DE64D51981FC5136D6FF495">
    <w:name w:val="FDDA6CB35DE64D51981FC5136D6FF495"/>
    <w:rsid w:val="00413CEA"/>
  </w:style>
  <w:style w:type="paragraph" w:customStyle="1" w:styleId="5ACBD32DA7354B958B8EDB0D5C53F67F">
    <w:name w:val="5ACBD32DA7354B958B8EDB0D5C53F67F"/>
    <w:rsid w:val="00F657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B77435-2C35-41C6-ADAC-6F5AF867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906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Huỳnh Minh Tiến</dc:creator>
  <cp:lastModifiedBy>Minh Tien Nguyen Huynh</cp:lastModifiedBy>
  <cp:revision>187</cp:revision>
  <cp:lastPrinted>2021-07-08T12:07:00Z</cp:lastPrinted>
  <dcterms:created xsi:type="dcterms:W3CDTF">2021-07-01T01:36:00Z</dcterms:created>
  <dcterms:modified xsi:type="dcterms:W3CDTF">2021-07-08T12:15:00Z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