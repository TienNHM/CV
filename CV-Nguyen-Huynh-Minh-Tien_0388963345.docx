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3938" w:type="pct"/>
        <w:tblInd w:w="2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5"/>
        <w:gridCol w:w="5956"/>
      </w:tblGrid>
      <w:tr w:rsidR="00A32192" w14:paraId="048A79A1" w14:textId="77777777" w:rsidTr="00DB630D">
        <w:trPr>
          <w:trHeight w:val="832"/>
        </w:trPr>
        <w:tc>
          <w:tcPr>
            <w:tcW w:w="5000" w:type="pct"/>
            <w:gridSpan w:val="2"/>
          </w:tcPr>
          <w:p w14:paraId="57C03A53" w14:textId="73C51960" w:rsidR="00A32192" w:rsidRPr="00A32192" w:rsidRDefault="00A32192" w:rsidP="00034E97">
            <w:pPr>
              <w:pStyle w:val="ContactInfo"/>
              <w:spacing w:before="0" w:after="240"/>
              <w:ind w:right="-3"/>
              <w:jc w:val="left"/>
              <w:rPr>
                <w:noProof/>
                <w:color w:val="F27322"/>
                <w:sz w:val="22"/>
                <w:szCs w:val="22"/>
                <w:lang w:val="vi-VN"/>
              </w:rPr>
            </w:pPr>
            <w:r w:rsidRPr="009C3073">
              <w:rPr>
                <w:rFonts w:ascii="UVN Chim Bien Nang" w:hAnsi="UVN Chim Bien Nang"/>
                <w:b/>
                <w:bCs/>
                <w:noProof/>
                <w:color w:val="F27322"/>
                <w:sz w:val="44"/>
                <w:szCs w:val="44"/>
                <w:lang w:val="en"/>
              </w:rPr>
              <w:t>Nguyễn Huỳnh Minh Tiến</w:t>
            </w:r>
          </w:p>
        </w:tc>
      </w:tr>
      <w:tr w:rsidR="00073441" w14:paraId="17572A8C" w14:textId="77777777" w:rsidTr="00DB630D">
        <w:trPr>
          <w:trHeight w:val="1021"/>
        </w:trPr>
        <w:tc>
          <w:tcPr>
            <w:tcW w:w="2374" w:type="pct"/>
          </w:tcPr>
          <w:p w14:paraId="48B3AA87" w14:textId="640ED3ED" w:rsidR="00A32192" w:rsidRPr="009D25DE" w:rsidRDefault="00DB630D" w:rsidP="00A32192">
            <w:pPr>
              <w:pStyle w:val="ContactInfo"/>
              <w:spacing w:before="0"/>
              <w:ind w:right="-3"/>
              <w:jc w:val="left"/>
              <w:rPr>
                <w:rFonts w:ascii="UVN Cat Bien" w:hAnsi="UVN Cat Bien"/>
                <w:noProof/>
                <w:color w:val="754E4E" w:themeColor="accent6" w:themeShade="BF"/>
                <w:sz w:val="26"/>
                <w:szCs w:val="26"/>
                <w:lang w:val="vi-VN"/>
              </w:rPr>
            </w:pPr>
            <w:r>
              <w:rPr>
                <mc:AlternateContent>
                  <mc:Choice Requires="w16se">
                    <w:rFonts w:ascii="UVN Cat Bien" w:hAnsi="UVN Cat Bien"/>
                  </mc:Choice>
                  <mc:Fallback>
                    <w:rFonts w:ascii="Segoe UI Emoji" w:eastAsia="Segoe UI Emoji" w:hAnsi="Segoe UI Emoji" w:cs="Segoe UI Emoji"/>
                  </mc:Fallback>
                </mc:AlternateContent>
                <w:b/>
                <w:bCs/>
                <w:color w:val="0EB24A"/>
                <w:sz w:val="26"/>
                <w:szCs w:val="26"/>
              </w:rPr>
              <mc:AlternateContent>
                <mc:Choice Requires="w16se">
                  <w16se:symEx w16se:font="Segoe UI Emoji" w16se:char="1F4E7"/>
                </mc:Choice>
                <mc:Fallback>
                  <w:t>📧</w:t>
                </mc:Fallback>
              </mc:AlternateContent>
            </w:r>
            <w:r>
              <w:rPr>
                <w:rFonts w:ascii="UVN Cat Bien" w:hAnsi="UVN Cat Bien"/>
                <w:b/>
                <w:bCs/>
                <w:color w:val="0EB24A"/>
                <w:sz w:val="26"/>
                <w:szCs w:val="26"/>
              </w:rPr>
              <w:t xml:space="preserve"> </w:t>
            </w:r>
            <w:r w:rsidR="00A32192" w:rsidRPr="009C3073">
              <w:rPr>
                <w:rFonts w:ascii="UVN Cat Bien" w:hAnsi="UVN Cat Bien"/>
                <w:b/>
                <w:bCs/>
                <w:color w:val="0EB24A"/>
                <w:sz w:val="26"/>
                <w:szCs w:val="26"/>
              </w:rPr>
              <w:t>Email</w:t>
            </w:r>
            <w:r w:rsidR="008157A6">
              <w:rPr>
                <w:rFonts w:ascii="UVN Cat Bien" w:hAnsi="UVN Cat Bien"/>
                <w:b/>
                <w:bCs/>
                <w:color w:val="0EB24A"/>
                <w:sz w:val="26"/>
                <w:szCs w:val="26"/>
              </w:rPr>
              <w:t xml:space="preserve"> |</w:t>
            </w:r>
            <w:r w:rsidR="00A32192" w:rsidRPr="00A32192">
              <w:rPr>
                <w:rFonts w:ascii="UVN Cat Bien" w:hAnsi="UVN Cat Bien"/>
                <w:sz w:val="26"/>
                <w:szCs w:val="26"/>
              </w:rPr>
              <w:t xml:space="preserve"> </w:t>
            </w:r>
            <w:hyperlink r:id="rId12" w:history="1">
              <w:r w:rsidR="009C3073" w:rsidRPr="009D25DE">
                <w:rPr>
                  <w:rStyle w:val="Hyperlink"/>
                  <w:rFonts w:ascii="UVN Cat Bien" w:hAnsi="UVN Cat Bien"/>
                  <w:color w:val="754E4E" w:themeColor="accent6" w:themeShade="BF"/>
                  <w:sz w:val="26"/>
                  <w:szCs w:val="26"/>
                </w:rPr>
                <w:t>tiennhm.it@gmail.com</w:t>
              </w:r>
            </w:hyperlink>
            <w:r w:rsidR="009C3073" w:rsidRPr="009D25DE">
              <w:rPr>
                <w:rFonts w:ascii="UVN Cat Bien" w:hAnsi="UVN Cat Bien"/>
                <w:color w:val="754E4E" w:themeColor="accent6" w:themeShade="BF"/>
                <w:sz w:val="26"/>
                <w:szCs w:val="26"/>
              </w:rPr>
              <w:t xml:space="preserve"> </w:t>
            </w:r>
          </w:p>
          <w:p w14:paraId="2AA0B453" w14:textId="2C183E4A" w:rsidR="00A32192" w:rsidRPr="00A32192" w:rsidRDefault="002F678C" w:rsidP="00A32192">
            <w:pPr>
              <w:pStyle w:val="ContactInfo"/>
              <w:spacing w:before="0"/>
              <w:ind w:right="-3"/>
              <w:jc w:val="left"/>
              <w:rPr>
                <w:rStyle w:val="Hyperlink"/>
                <w:rFonts w:ascii="UVN Cat Bien" w:hAnsi="UVN Cat Bien"/>
                <w:noProof/>
                <w:color w:val="01C585"/>
                <w:sz w:val="26"/>
                <w:szCs w:val="26"/>
                <w:lang w:val="vi-VN"/>
              </w:rPr>
            </w:pPr>
            <w:r>
              <w:rPr>
                <w:rFonts w:ascii="UVN Cat Bien" w:hAnsi="UVN Cat Bien"/>
                <w:b/>
                <w:bCs/>
                <w:noProof/>
                <w:color w:val="0EB24A"/>
                <w:sz w:val="26"/>
                <w:szCs w:val="26"/>
              </w:rPr>
              <w:drawing>
                <wp:inline distT="0" distB="0" distL="0" distR="0" wp14:anchorId="71F9C321" wp14:editId="0818C925">
                  <wp:extent cx="216876" cy="216876"/>
                  <wp:effectExtent l="0" t="0" r="0" b="0"/>
                  <wp:docPr id="5" name="Picture 5" descr="A white circle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white circle with a black background&#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940" cy="218940"/>
                          </a:xfrm>
                          <a:prstGeom prst="rect">
                            <a:avLst/>
                          </a:prstGeom>
                        </pic:spPr>
                      </pic:pic>
                    </a:graphicData>
                  </a:graphic>
                </wp:inline>
              </w:drawing>
            </w:r>
            <w:r w:rsidR="008F2E70">
              <w:rPr>
                <w:rStyle w:val="Hyperlink"/>
                <w:rFonts w:ascii="UVN Cat Bien" w:hAnsi="UVN Cat Bien"/>
                <w:b/>
                <w:bCs/>
                <w:color w:val="0EB24A"/>
                <w:sz w:val="26"/>
                <w:szCs w:val="26"/>
                <w:u w:val="none"/>
              </w:rPr>
              <w:t xml:space="preserve"> </w:t>
            </w:r>
            <w:r w:rsidR="008F2E70">
              <w:rPr>
                <w:rStyle w:val="Hyperlink"/>
              </w:rPr>
              <w:t xml:space="preserve"> </w:t>
            </w:r>
            <w:r w:rsidR="00A32192" w:rsidRPr="009C3073">
              <w:rPr>
                <w:rStyle w:val="Hyperlink"/>
                <w:rFonts w:ascii="UVN Cat Bien" w:hAnsi="UVN Cat Bien"/>
                <w:b/>
                <w:bCs/>
                <w:color w:val="0EB24A"/>
                <w:sz w:val="26"/>
                <w:szCs w:val="26"/>
                <w:u w:val="none"/>
              </w:rPr>
              <w:t>Git</w:t>
            </w:r>
            <w:r w:rsidR="009C3073" w:rsidRPr="009C3073">
              <w:rPr>
                <w:rStyle w:val="Hyperlink"/>
                <w:rFonts w:ascii="UVN Cat Bien" w:hAnsi="UVN Cat Bien"/>
                <w:b/>
                <w:bCs/>
                <w:color w:val="0EB24A"/>
                <w:sz w:val="26"/>
                <w:szCs w:val="26"/>
                <w:u w:val="none"/>
              </w:rPr>
              <w:t>H</w:t>
            </w:r>
            <w:r w:rsidR="00A32192" w:rsidRPr="009C3073">
              <w:rPr>
                <w:rStyle w:val="Hyperlink"/>
                <w:rFonts w:ascii="UVN Cat Bien" w:hAnsi="UVN Cat Bien"/>
                <w:b/>
                <w:bCs/>
                <w:color w:val="0EB24A"/>
                <w:sz w:val="26"/>
                <w:szCs w:val="26"/>
                <w:u w:val="none"/>
              </w:rPr>
              <w:t>ub</w:t>
            </w:r>
            <w:r w:rsidR="008157A6">
              <w:rPr>
                <w:rStyle w:val="Hyperlink"/>
                <w:rFonts w:ascii="UVN Cat Bien" w:hAnsi="UVN Cat Bien"/>
                <w:b/>
                <w:bCs/>
                <w:color w:val="0EB24A"/>
                <w:sz w:val="26"/>
                <w:szCs w:val="26"/>
                <w:u w:val="none"/>
              </w:rPr>
              <w:t xml:space="preserve"> |</w:t>
            </w:r>
            <w:r w:rsidR="009C3073">
              <w:rPr>
                <w:rStyle w:val="Hyperlink"/>
                <w:rFonts w:ascii="UVN Cat Bien" w:hAnsi="UVN Cat Bien"/>
                <w:b/>
                <w:bCs/>
                <w:color w:val="F27322"/>
                <w:sz w:val="26"/>
                <w:szCs w:val="26"/>
                <w:u w:val="none"/>
              </w:rPr>
              <w:t xml:space="preserve"> </w:t>
            </w:r>
            <w:hyperlink r:id="rId14" w:history="1">
              <w:r w:rsidR="009C3073" w:rsidRPr="009D25DE">
                <w:rPr>
                  <w:rStyle w:val="Hyperlink"/>
                  <w:rFonts w:ascii="UVN Cat Bien" w:hAnsi="UVN Cat Bien"/>
                  <w:noProof/>
                  <w:color w:val="754E4E" w:themeColor="accent6" w:themeShade="BF"/>
                  <w:sz w:val="26"/>
                  <w:szCs w:val="26"/>
                  <w:lang w:val="vi-VN"/>
                </w:rPr>
                <w:t>https://github.com/tiennhm</w:t>
              </w:r>
            </w:hyperlink>
          </w:p>
          <w:p w14:paraId="44D7808A" w14:textId="7C8AF4C4" w:rsidR="00A32192" w:rsidRPr="00A32192" w:rsidRDefault="008F2E70" w:rsidP="00A32192">
            <w:pPr>
              <w:pStyle w:val="ContactInfo"/>
              <w:spacing w:before="0"/>
              <w:ind w:right="-3"/>
              <w:jc w:val="left"/>
              <w:rPr>
                <w:b/>
                <w:bCs/>
                <w:noProof/>
                <w:color w:val="00B0F0"/>
                <w:sz w:val="44"/>
                <w:szCs w:val="44"/>
              </w:rPr>
            </w:pPr>
            <w:r>
              <w:rPr>
                <mc:AlternateContent>
                  <mc:Choice Requires="w16se">
                    <w:rFonts w:ascii="UVN Cat Bien" w:hAnsi="UVN Cat Bien"/>
                  </mc:Choice>
                  <mc:Fallback>
                    <w:rFonts w:ascii="Segoe UI Emoji" w:eastAsia="Segoe UI Emoji" w:hAnsi="Segoe UI Emoji" w:cs="Segoe UI Emoji"/>
                  </mc:Fallback>
                </mc:AlternateContent>
                <w:b/>
                <w:bCs/>
                <w:noProof/>
                <w:color w:val="0EB24A"/>
                <w:sz w:val="26"/>
                <w:szCs w:val="26"/>
              </w:rPr>
              <mc:AlternateContent>
                <mc:Choice Requires="w16se">
                  <w16se:symEx w16se:font="Segoe UI Emoji" w16se:char="1F517"/>
                </mc:Choice>
                <mc:Fallback>
                  <w:t>🔗</w:t>
                </mc:Fallback>
              </mc:AlternateContent>
            </w:r>
            <w:r>
              <w:rPr>
                <w:rFonts w:ascii="UVN Cat Bien" w:hAnsi="UVN Cat Bien"/>
                <w:b/>
                <w:bCs/>
                <w:noProof/>
                <w:color w:val="0EB24A"/>
                <w:sz w:val="26"/>
                <w:szCs w:val="26"/>
              </w:rPr>
              <w:t xml:space="preserve"> </w:t>
            </w:r>
            <w:r w:rsidR="00A32192" w:rsidRPr="009C3073">
              <w:rPr>
                <w:rFonts w:ascii="UVN Cat Bien" w:hAnsi="UVN Cat Bien"/>
                <w:b/>
                <w:bCs/>
                <w:noProof/>
                <w:color w:val="0EB24A"/>
                <w:sz w:val="26"/>
                <w:szCs w:val="26"/>
              </w:rPr>
              <w:t>W</w:t>
            </w:r>
            <w:r w:rsidR="00A32192" w:rsidRPr="009C3073">
              <w:rPr>
                <w:rFonts w:ascii="UVN Cat Bien" w:hAnsi="UVN Cat Bien"/>
                <w:b/>
                <w:bCs/>
                <w:color w:val="0EB24A"/>
                <w:sz w:val="26"/>
                <w:szCs w:val="26"/>
              </w:rPr>
              <w:t>ebsite</w:t>
            </w:r>
            <w:r w:rsidR="008157A6">
              <w:rPr>
                <w:rFonts w:ascii="UVN Cat Bien" w:hAnsi="UVN Cat Bien"/>
                <w:b/>
                <w:bCs/>
                <w:color w:val="0EB24A"/>
                <w:sz w:val="26"/>
                <w:szCs w:val="26"/>
              </w:rPr>
              <w:t xml:space="preserve"> |</w:t>
            </w:r>
            <w:r w:rsidR="00A32192" w:rsidRPr="00A32192">
              <w:rPr>
                <w:rFonts w:ascii="UVN Cat Bien" w:hAnsi="UVN Cat Bien"/>
                <w:b/>
                <w:bCs/>
                <w:color w:val="00B0F0"/>
                <w:sz w:val="26"/>
                <w:szCs w:val="26"/>
              </w:rPr>
              <w:t xml:space="preserve"> </w:t>
            </w:r>
            <w:hyperlink r:id="rId15" w:history="1">
              <w:r w:rsidR="009C3073" w:rsidRPr="009D25DE">
                <w:rPr>
                  <w:rStyle w:val="Hyperlink"/>
                  <w:rFonts w:ascii="UVN Cat Bien" w:hAnsi="UVN Cat Bien"/>
                  <w:color w:val="754E4E" w:themeColor="accent6" w:themeShade="BF"/>
                  <w:sz w:val="26"/>
                  <w:szCs w:val="26"/>
                </w:rPr>
                <w:t>https://tiennhm.github.io</w:t>
              </w:r>
            </w:hyperlink>
            <w:r w:rsidR="009C3073">
              <w:rPr>
                <w:rFonts w:ascii="UVN Cat Bien" w:hAnsi="UVN Cat Bien"/>
                <w:b/>
                <w:bCs/>
                <w:color w:val="00B0F0"/>
                <w:sz w:val="26"/>
                <w:szCs w:val="26"/>
              </w:rPr>
              <w:t xml:space="preserve"> </w:t>
            </w:r>
          </w:p>
        </w:tc>
        <w:tc>
          <w:tcPr>
            <w:tcW w:w="2626" w:type="pct"/>
            <w:vAlign w:val="center"/>
          </w:tcPr>
          <w:p w14:paraId="0607EA32" w14:textId="61BE3F0A" w:rsidR="00A32192" w:rsidRPr="009C3073" w:rsidRDefault="009C3073" w:rsidP="00A32192">
            <w:pPr>
              <w:pStyle w:val="ContactInfo"/>
              <w:spacing w:before="0"/>
              <w:ind w:right="-3"/>
              <w:rPr>
                <w:rFonts w:ascii="UVN Cat Bien" w:hAnsi="UVN Cat Bien"/>
                <w:noProof/>
                <w:sz w:val="26"/>
                <w:szCs w:val="26"/>
              </w:rPr>
            </w:pPr>
            <w:r w:rsidRPr="009C3073">
              <w:rPr>
                <w:rFonts w:ascii="UVN Cat Bien" w:hAnsi="UVN Cat Bien"/>
                <w:noProof/>
                <w:sz w:val="26"/>
                <w:szCs w:val="26"/>
              </w:rPr>
              <w:t>Thu Duc City,</w:t>
            </w:r>
            <w:r w:rsidR="00F72436">
              <w:rPr>
                <w:rFonts w:ascii="UVN Cat Bien" w:hAnsi="UVN Cat Bien"/>
                <w:noProof/>
                <w:sz w:val="26"/>
                <w:szCs w:val="26"/>
              </w:rPr>
              <w:t xml:space="preserve"> </w:t>
            </w:r>
            <w:r w:rsidR="00A32192" w:rsidRPr="009C3073">
              <w:rPr>
                <w:rFonts w:ascii="UVN Cat Bien" w:hAnsi="UVN Cat Bien"/>
                <w:noProof/>
                <w:sz w:val="26"/>
                <w:szCs w:val="26"/>
              </w:rPr>
              <w:t>Ho Chi Minh City</w:t>
            </w:r>
            <w:r w:rsidR="00F72436" w:rsidRPr="00F72436">
              <w:rPr>
                <w:rFonts w:ascii="UVN Cat Bien" w:hAnsi="UVN Cat Bien"/>
                <w:b/>
                <w:bCs/>
                <w:color w:val="0EB24A"/>
                <w:sz w:val="26"/>
                <w:szCs w:val="26"/>
              </w:rPr>
              <w:t xml:space="preserve"> </w:t>
            </w:r>
            <w:r w:rsidR="00F72436">
              <w:rPr>
                <w:rFonts w:ascii="UVN Cat Bien" w:hAnsi="UVN Cat Bien"/>
                <w:b/>
                <w:bCs/>
                <w:color w:val="0EB24A"/>
                <w:sz w:val="26"/>
                <w:szCs w:val="26"/>
              </w:rPr>
              <w:t xml:space="preserve">| </w:t>
            </w:r>
            <w:r w:rsidR="00F72436" w:rsidRPr="00F72436">
              <w:rPr>
                <w:rFonts w:ascii="UVN Cat Bien" w:hAnsi="UVN Cat Bien"/>
                <w:b/>
                <w:bCs/>
                <w:color w:val="0EB24A"/>
                <w:sz w:val="26"/>
                <w:szCs w:val="26"/>
              </w:rPr>
              <w:t>Address</w:t>
            </w:r>
            <w:r w:rsidR="00DB630D">
              <w:rPr>
                <w:rFonts w:ascii="UVN Cat Bien" w:hAnsi="UVN Cat Bien"/>
                <w:b/>
                <w:bCs/>
                <w:color w:val="0EB24A"/>
                <w:sz w:val="26"/>
                <w:szCs w:val="26"/>
              </w:rPr>
              <w:t xml:space="preserve"> </w:t>
            </w:r>
            <w:r w:rsidR="00DB630D" w:rsidRPr="00DB630D">
              <w:rPr>
                <mc:AlternateContent>
                  <mc:Choice Requires="w16se">
                    <w:rFonts w:ascii="UVN Cat Bien" w:hAnsi="UVN Cat Bien"/>
                  </mc:Choice>
                  <mc:Fallback>
                    <w:rFonts w:ascii="Segoe UI Emoji" w:eastAsia="Segoe UI Emoji" w:hAnsi="Segoe UI Emoji" w:cs="Segoe UI Emoji"/>
                  </mc:Fallback>
                </mc:AlternateContent>
                <w:noProof/>
                <w:color w:val="00B050"/>
                <w:sz w:val="26"/>
                <w:szCs w:val="26"/>
              </w:rPr>
              <mc:AlternateContent>
                <mc:Choice Requires="w16se">
                  <w16se:symEx w16se:font="Segoe UI Emoji" w16se:char="1F30F"/>
                </mc:Choice>
                <mc:Fallback>
                  <w:t>🌏</w:t>
                </mc:Fallback>
              </mc:AlternateContent>
            </w:r>
          </w:p>
          <w:p w14:paraId="0070FEA5" w14:textId="3FAC7921" w:rsidR="00A32192" w:rsidRPr="00F72436" w:rsidRDefault="00A32192" w:rsidP="00A32192">
            <w:pPr>
              <w:pStyle w:val="ContactInfo"/>
              <w:spacing w:before="0"/>
              <w:ind w:right="-3"/>
              <w:rPr>
                <w:rFonts w:ascii="UVN Cat Bien" w:hAnsi="UVN Cat Bien"/>
                <w:b/>
                <w:bCs/>
                <w:color w:val="0EB24A"/>
                <w:sz w:val="26"/>
                <w:szCs w:val="26"/>
              </w:rPr>
            </w:pPr>
            <w:r w:rsidRPr="009C3073">
              <w:rPr>
                <w:rFonts w:ascii="UVN Cat Bien" w:hAnsi="UVN Cat Bien"/>
                <w:noProof/>
                <w:sz w:val="26"/>
                <w:szCs w:val="26"/>
                <w:lang w:val="vi-VN"/>
              </w:rPr>
              <w:t>0388 963 345</w:t>
            </w:r>
            <w:r w:rsidR="00F72436">
              <w:rPr>
                <w:rFonts w:ascii="UVN Cat Bien" w:hAnsi="UVN Cat Bien"/>
                <w:noProof/>
                <w:sz w:val="26"/>
                <w:szCs w:val="26"/>
              </w:rPr>
              <w:t xml:space="preserve"> </w:t>
            </w:r>
            <w:r w:rsidR="00F72436" w:rsidRPr="00F72436">
              <w:rPr>
                <w:rFonts w:ascii="UVN Cat Bien" w:hAnsi="UVN Cat Bien"/>
                <w:b/>
                <w:bCs/>
                <w:color w:val="0EB24A"/>
                <w:sz w:val="26"/>
                <w:szCs w:val="26"/>
              </w:rPr>
              <w:t>| Phone</w:t>
            </w:r>
            <w:r w:rsidR="00DB630D">
              <w:rPr>
                <w:rFonts w:ascii="UVN Cat Bien" w:hAnsi="UVN Cat Bien"/>
                <w:b/>
                <w:bCs/>
                <w:color w:val="0EB24A"/>
                <w:sz w:val="26"/>
                <w:szCs w:val="26"/>
              </w:rPr>
              <w:t xml:space="preserve"> </w:t>
            </w:r>
            <w:r w:rsidR="00DB630D">
              <w:rPr>
                <mc:AlternateContent>
                  <mc:Choice Requires="w16se">
                    <w:rFonts w:ascii="UVN Cat Bien" w:hAnsi="UVN Cat Bien"/>
                  </mc:Choice>
                  <mc:Fallback>
                    <w:rFonts w:ascii="Segoe UI Emoji" w:eastAsia="Segoe UI Emoji" w:hAnsi="Segoe UI Emoji" w:cs="Segoe UI Emoji"/>
                  </mc:Fallback>
                </mc:AlternateContent>
                <w:b/>
                <w:bCs/>
                <w:color w:val="0EB24A"/>
                <w:sz w:val="26"/>
                <w:szCs w:val="26"/>
              </w:rPr>
              <mc:AlternateContent>
                <mc:Choice Requires="w16se">
                  <w16se:symEx w16se:font="Segoe UI Emoji" w16se:char="1F4DE"/>
                </mc:Choice>
                <mc:Fallback>
                  <w:t>📞</w:t>
                </mc:Fallback>
              </mc:AlternateContent>
            </w:r>
          </w:p>
          <w:p w14:paraId="1A6B0979" w14:textId="2D889BF7" w:rsidR="00F72436" w:rsidRPr="00F72436" w:rsidRDefault="00F72436" w:rsidP="00A32192">
            <w:pPr>
              <w:pStyle w:val="ContactInfo"/>
              <w:spacing w:before="0"/>
              <w:ind w:right="-3"/>
              <w:rPr>
                <w:noProof/>
                <w:sz w:val="26"/>
                <w:szCs w:val="26"/>
              </w:rPr>
            </w:pPr>
            <w:r>
              <w:rPr>
                <w:noProof/>
                <w:sz w:val="26"/>
                <w:szCs w:val="26"/>
              </w:rPr>
              <w:t xml:space="preserve">Sep 09, 2000 </w:t>
            </w:r>
            <w:r w:rsidRPr="00F72436">
              <w:rPr>
                <w:rFonts w:ascii="UVN Cat Bien" w:hAnsi="UVN Cat Bien"/>
                <w:b/>
                <w:bCs/>
                <w:color w:val="0EB24A"/>
                <w:sz w:val="26"/>
                <w:szCs w:val="26"/>
              </w:rPr>
              <w:t>| DoB</w:t>
            </w:r>
            <w:r w:rsidR="00DB630D">
              <w:rPr>
                <w:rFonts w:ascii="UVN Cat Bien" w:hAnsi="UVN Cat Bien"/>
                <w:b/>
                <w:bCs/>
                <w:color w:val="0EB24A"/>
                <w:sz w:val="26"/>
                <w:szCs w:val="26"/>
              </w:rPr>
              <w:t xml:space="preserve"> </w:t>
            </w:r>
            <w:r w:rsidR="00DB630D" w:rsidRPr="00DB630D">
              <w:rPr>
                <mc:AlternateContent>
                  <mc:Choice Requires="w16se"/>
                  <mc:Fallback>
                    <w:rFonts w:ascii="Segoe UI Emoji" w:eastAsia="Segoe UI Emoji" w:hAnsi="Segoe UI Emoji" w:cs="Segoe UI Emoji"/>
                  </mc:Fallback>
                </mc:AlternateContent>
                <w:noProof/>
                <w:color w:val="00B050"/>
                <w:sz w:val="26"/>
                <w:szCs w:val="26"/>
              </w:rPr>
              <mc:AlternateContent>
                <mc:Choice Requires="w16se">
                  <w16se:symEx w16se:font="Segoe UI Emoji" w16se:char="1F4C5"/>
                </mc:Choice>
                <mc:Fallback>
                  <w:t>📅</w:t>
                </mc:Fallback>
              </mc:AlternateContent>
            </w:r>
          </w:p>
        </w:tc>
      </w:tr>
    </w:tbl>
    <w:p w14:paraId="583AB8A2" w14:textId="64C31FB6" w:rsidR="004578A9" w:rsidRDefault="000A6738" w:rsidP="006C0630">
      <w:pPr>
        <w:pStyle w:val="ContactInfo"/>
        <w:jc w:val="left"/>
        <w:rPr>
          <w:noProof/>
          <w:color w:val="01C585"/>
          <w:sz w:val="22"/>
          <w:szCs w:val="22"/>
          <w:lang w:val="vi-VN"/>
        </w:rPr>
      </w:pPr>
      <w:r w:rsidRPr="00E11D9D">
        <w:rPr>
          <w:noProof/>
          <w:lang w:val="vi-VN"/>
        </w:rPr>
        <w:drawing>
          <wp:anchor distT="0" distB="0" distL="114300" distR="114300" simplePos="0" relativeHeight="251659264" behindDoc="0" locked="0" layoutInCell="1" allowOverlap="1" wp14:anchorId="74FC0542" wp14:editId="6B315CB5">
            <wp:simplePos x="0" y="0"/>
            <wp:positionH relativeFrom="margin">
              <wp:posOffset>138186</wp:posOffset>
            </wp:positionH>
            <wp:positionV relativeFrom="page">
              <wp:posOffset>506583</wp:posOffset>
            </wp:positionV>
            <wp:extent cx="1296000" cy="1296000"/>
            <wp:effectExtent l="0" t="0" r="0" b="0"/>
            <wp:wrapNone/>
            <wp:docPr id="1" name="Picture 1" descr="A person smiling for the camera&#10;&#10;Description automatically generated with low confidenc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miling for the camera&#10;&#10;Description automatically generated with low confidence">
                      <a:hlinkClick r:id="rId14"/>
                    </pic:cNvPr>
                    <pic:cNvPicPr/>
                  </pic:nvPicPr>
                  <pic:blipFill rotWithShape="1">
                    <a:blip r:embed="rId16" cstate="print">
                      <a:extLst>
                        <a:ext uri="{28A0092B-C50C-407E-A947-70E740481C1C}">
                          <a14:useLocalDpi xmlns:a14="http://schemas.microsoft.com/office/drawing/2010/main" val="0"/>
                        </a:ext>
                      </a:extLst>
                    </a:blip>
                    <a:srcRect l="12207" t="6437" r="12867" b="18637"/>
                    <a:stretch/>
                  </pic:blipFill>
                  <pic:spPr bwMode="auto">
                    <a:xfrm>
                      <a:off x="0" y="0"/>
                      <a:ext cx="1296000" cy="1296000"/>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7BAC47" w14:textId="6BC0F6A6" w:rsidR="006C0630" w:rsidRPr="006C0630" w:rsidRDefault="006C0630" w:rsidP="006C0630">
      <w:pPr>
        <w:pStyle w:val="ContactInfo"/>
        <w:jc w:val="left"/>
        <w:rPr>
          <w:noProof/>
          <w:color w:val="01C585"/>
          <w:sz w:val="22"/>
          <w:szCs w:val="22"/>
          <w:lang w:val="vi-VN"/>
        </w:rPr>
      </w:pPr>
    </w:p>
    <w:tbl>
      <w:tblPr>
        <w:tblStyle w:val="ResumeTable"/>
        <w:tblW w:w="5070" w:type="pct"/>
        <w:tblInd w:w="-289" w:type="dxa"/>
        <w:tblBorders>
          <w:insideH w:val="none" w:sz="0" w:space="0" w:color="auto"/>
        </w:tblBorders>
        <w:tblCellMar>
          <w:top w:w="113" w:type="dxa"/>
          <w:left w:w="113" w:type="dxa"/>
          <w:bottom w:w="113" w:type="dxa"/>
        </w:tblCellMar>
        <w:tblLook w:val="04A0" w:firstRow="1" w:lastRow="0" w:firstColumn="1" w:lastColumn="0" w:noHBand="0" w:noVBand="1"/>
        <w:tblCaption w:val="Resume text"/>
        <w:tblDescription w:val="Resume"/>
      </w:tblPr>
      <w:tblGrid>
        <w:gridCol w:w="2981"/>
        <w:gridCol w:w="297"/>
        <w:gridCol w:w="11324"/>
      </w:tblGrid>
      <w:tr w:rsidR="007B47B8" w:rsidRPr="00E11D9D" w14:paraId="1CE5A373" w14:textId="77777777" w:rsidTr="001D0AF3">
        <w:tc>
          <w:tcPr>
            <w:tcW w:w="2981" w:type="dxa"/>
          </w:tcPr>
          <w:tbl>
            <w:tblPr>
              <w:tblStyle w:val="TableGrid"/>
              <w:tblW w:w="0" w:type="auto"/>
              <w:tblBorders>
                <w:top w:val="none" w:sz="0" w:space="0" w:color="auto"/>
                <w:left w:val="single" w:sz="18" w:space="0" w:color="00B05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3"/>
            </w:tblGrid>
            <w:tr w:rsidR="00EC0798" w14:paraId="1885589C" w14:textId="77777777" w:rsidTr="00EC0798">
              <w:tc>
                <w:tcPr>
                  <w:tcW w:w="2856" w:type="dxa"/>
                  <w:tcBorders>
                    <w:left w:val="single" w:sz="36" w:space="0" w:color="00B050"/>
                  </w:tcBorders>
                  <w:shd w:val="clear" w:color="auto" w:fill="D6FED9"/>
                </w:tcPr>
                <w:p w14:paraId="6998731F" w14:textId="074FCDE8" w:rsidR="00EC0798" w:rsidRDefault="00EC0798" w:rsidP="00EC0798">
                  <w:r w:rsidRPr="00AC72C7">
                    <w:rPr>
                      <w:rFonts w:ascii="Cambria Math" w:hAnsi="Cambria Math" w:cs="Cambria Math"/>
                      <w:b/>
                      <w:bCs/>
                      <w:noProof/>
                      <w:color w:val="0EB24A"/>
                      <w:sz w:val="24"/>
                      <w:szCs w:val="24"/>
                    </w:rPr>
                    <w:t>⋆</w:t>
                  </w:r>
                  <w:r w:rsidRPr="00AC72C7">
                    <w:rPr>
                      <w:rFonts w:ascii="UVN Cat Bien" w:hAnsi="UVN Cat Bien"/>
                      <w:b/>
                      <w:bCs/>
                      <w:noProof/>
                      <w:color w:val="0EB24A"/>
                      <w:sz w:val="24"/>
                      <w:szCs w:val="24"/>
                    </w:rPr>
                    <w:t xml:space="preserve"> OBJECTIVE</w:t>
                  </w:r>
                </w:p>
              </w:tc>
            </w:tr>
          </w:tbl>
          <w:p w14:paraId="683FDA7D" w14:textId="1178A4CB" w:rsidR="00EC0798" w:rsidRPr="00EC0798" w:rsidRDefault="00EC0798" w:rsidP="00EC0798"/>
        </w:tc>
        <w:tc>
          <w:tcPr>
            <w:tcW w:w="297" w:type="dxa"/>
          </w:tcPr>
          <w:p w14:paraId="74ADE6A4" w14:textId="7200C687" w:rsidR="00C97DFC" w:rsidRPr="00E11D9D" w:rsidRDefault="00C97DFC" w:rsidP="009032A2">
            <w:pPr>
              <w:spacing w:line="276" w:lineRule="auto"/>
              <w:rPr>
                <w:rFonts w:ascii="UVN Cat Bien" w:eastAsiaTheme="majorEastAsia" w:hAnsi="UVN Cat Bien" w:cstheme="majorBidi"/>
                <w:caps/>
                <w:noProof/>
                <w:color w:val="C49A00" w:themeColor="accent1" w:themeShade="BF"/>
                <w:sz w:val="24"/>
                <w:szCs w:val="24"/>
                <w:lang w:val="vi-VN"/>
              </w:rPr>
            </w:pPr>
          </w:p>
        </w:tc>
        <w:tc>
          <w:tcPr>
            <w:tcW w:w="11324" w:type="dxa"/>
          </w:tcPr>
          <w:p w14:paraId="00E644AF" w14:textId="502D383C" w:rsidR="002C7A19" w:rsidRPr="002C7A19" w:rsidRDefault="00B042DC" w:rsidP="000205D5">
            <w:pPr>
              <w:spacing w:before="0" w:after="0" w:line="276" w:lineRule="auto"/>
              <w:jc w:val="both"/>
              <w:rPr>
                <w:noProof/>
                <w:sz w:val="24"/>
                <w:szCs w:val="24"/>
              </w:rPr>
            </w:pPr>
            <w:r w:rsidRPr="00B042DC">
              <w:rPr>
                <w:rFonts w:ascii="UVN Cat Bien" w:hAnsi="UVN Cat Bien"/>
                <w:noProof/>
                <w:sz w:val="24"/>
                <w:szCs w:val="24"/>
              </w:rPr>
              <w:t>Contributing to the development and success of the company where I work &amp; Strive to become a senior</w:t>
            </w:r>
            <w:r w:rsidRPr="00207817">
              <w:rPr>
                <w:rFonts w:ascii="UVN Cat Bien" w:hAnsi="UVN Cat Bien"/>
                <w:b/>
                <w:bCs/>
                <w:noProof/>
                <w:sz w:val="24"/>
                <w:szCs w:val="24"/>
              </w:rPr>
              <w:t xml:space="preserve"> </w:t>
            </w:r>
            <w:r w:rsidRPr="00C432B1">
              <w:rPr>
                <w:rFonts w:ascii="UVN Cat Bien" w:hAnsi="UVN Cat Bien"/>
                <w:noProof/>
                <w:sz w:val="24"/>
                <w:szCs w:val="24"/>
              </w:rPr>
              <w:t>developer</w:t>
            </w:r>
            <w:r w:rsidRPr="00B042DC">
              <w:rPr>
                <w:rFonts w:ascii="UVN Cat Bien" w:hAnsi="UVN Cat Bien"/>
                <w:noProof/>
                <w:sz w:val="24"/>
                <w:szCs w:val="24"/>
              </w:rPr>
              <w:t xml:space="preserve"> in the future.</w:t>
            </w:r>
          </w:p>
        </w:tc>
      </w:tr>
      <w:tr w:rsidR="006C3627" w:rsidRPr="00E11D9D" w14:paraId="21D158B4" w14:textId="77777777" w:rsidTr="001D0AF3">
        <w:tc>
          <w:tcPr>
            <w:tcW w:w="2981" w:type="dxa"/>
          </w:tcPr>
          <w:tbl>
            <w:tblPr>
              <w:tblStyle w:val="TableGrid"/>
              <w:tblW w:w="0" w:type="auto"/>
              <w:tblBorders>
                <w:top w:val="none" w:sz="0" w:space="0" w:color="auto"/>
                <w:left w:val="single" w:sz="18" w:space="0" w:color="00B05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3"/>
            </w:tblGrid>
            <w:tr w:rsidR="00EC0798" w14:paraId="6F8C5C52" w14:textId="77777777" w:rsidTr="00EC0798">
              <w:tc>
                <w:tcPr>
                  <w:tcW w:w="2845" w:type="dxa"/>
                  <w:tcBorders>
                    <w:left w:val="single" w:sz="36" w:space="0" w:color="00B050"/>
                  </w:tcBorders>
                  <w:shd w:val="clear" w:color="auto" w:fill="D6FED9"/>
                </w:tcPr>
                <w:p w14:paraId="7AA037DF" w14:textId="22FC50AC" w:rsidR="00EC0798" w:rsidRDefault="00EC0798" w:rsidP="00EC0798">
                  <w:r w:rsidRPr="009C3073">
                    <w:rPr>
                      <w:rFonts w:ascii="Cambria Math" w:hAnsi="Cambria Math" w:cs="Cambria Math"/>
                      <w:b/>
                      <w:bCs/>
                      <w:noProof/>
                      <w:color w:val="0EB24A"/>
                      <w:sz w:val="24"/>
                      <w:szCs w:val="24"/>
                      <w:lang w:val="en"/>
                    </w:rPr>
                    <w:t xml:space="preserve">⋆ </w:t>
                  </w:r>
                  <w:r w:rsidRPr="009C3073">
                    <w:rPr>
                      <w:rFonts w:ascii="UVN Cat Bien" w:hAnsi="UVN Cat Bien"/>
                      <w:b/>
                      <w:bCs/>
                      <w:noProof/>
                      <w:color w:val="0EB24A"/>
                      <w:sz w:val="24"/>
                      <w:szCs w:val="24"/>
                    </w:rPr>
                    <w:t>EDUCATION</w:t>
                  </w:r>
                </w:p>
              </w:tc>
            </w:tr>
          </w:tbl>
          <w:p w14:paraId="780922CF" w14:textId="36E8BF32" w:rsidR="006C3627" w:rsidRPr="00AC72C7" w:rsidRDefault="006C3627" w:rsidP="000A6738">
            <w:pPr>
              <w:pStyle w:val="Heading1"/>
              <w:spacing w:before="0" w:after="0" w:line="240" w:lineRule="auto"/>
              <w:ind w:left="137" w:right="146"/>
              <w:jc w:val="both"/>
              <w:rPr>
                <w:rFonts w:ascii="Cambria Math" w:hAnsi="Cambria Math" w:cs="Cambria Math"/>
                <w:b/>
                <w:bCs/>
                <w:noProof/>
                <w:color w:val="0EB24A"/>
                <w:sz w:val="24"/>
                <w:szCs w:val="24"/>
              </w:rPr>
            </w:pPr>
          </w:p>
        </w:tc>
        <w:tc>
          <w:tcPr>
            <w:tcW w:w="297" w:type="dxa"/>
          </w:tcPr>
          <w:p w14:paraId="11894B79" w14:textId="77777777" w:rsidR="006C3627" w:rsidRPr="00E11D9D" w:rsidRDefault="006C3627" w:rsidP="006C3627">
            <w:pPr>
              <w:spacing w:line="276" w:lineRule="auto"/>
              <w:rPr>
                <w:rFonts w:ascii="UVN Cat Bien" w:eastAsiaTheme="majorEastAsia" w:hAnsi="UVN Cat Bien" w:cstheme="majorBidi"/>
                <w:caps/>
                <w:noProof/>
                <w:color w:val="C49A00" w:themeColor="accent1" w:themeShade="BF"/>
                <w:sz w:val="24"/>
                <w:szCs w:val="24"/>
                <w:lang w:val="vi-VN"/>
              </w:rPr>
            </w:pPr>
          </w:p>
        </w:tc>
        <w:tc>
          <w:tcPr>
            <w:tcW w:w="11324" w:type="dxa"/>
          </w:tcPr>
          <w:p w14:paraId="575CCDD9" w14:textId="77777777" w:rsidR="006C3627" w:rsidRPr="00E11D9D" w:rsidRDefault="006C3627" w:rsidP="006C3627">
            <w:pPr>
              <w:spacing w:before="0" w:after="0" w:line="276" w:lineRule="auto"/>
              <w:jc w:val="both"/>
              <w:rPr>
                <w:rFonts w:ascii="UVN Cat Bien" w:hAnsi="UVN Cat Bien"/>
                <w:b/>
                <w:bCs/>
                <w:noProof/>
                <w:sz w:val="24"/>
                <w:szCs w:val="24"/>
              </w:rPr>
            </w:pPr>
            <w:r w:rsidRPr="00E11D9D">
              <w:rPr>
                <w:rFonts w:ascii="UVN Cat Bien" w:hAnsi="UVN Cat Bien" w:cs="Calibri"/>
                <w:b/>
                <w:bCs/>
                <w:noProof/>
                <w:sz w:val="24"/>
                <w:szCs w:val="24"/>
              </w:rPr>
              <w:t>HO CHI MINH CITY UNIVERSITY OF TECHNOLOGY AND EDUCATION</w:t>
            </w:r>
          </w:p>
          <w:p w14:paraId="5B212690" w14:textId="75107E48" w:rsidR="006C3627" w:rsidRPr="00B042DC" w:rsidRDefault="006C3627" w:rsidP="006C3627">
            <w:pPr>
              <w:spacing w:before="0" w:after="0" w:line="276" w:lineRule="auto"/>
              <w:jc w:val="both"/>
              <w:rPr>
                <w:rFonts w:ascii="UVN Cat Bien" w:hAnsi="UVN Cat Bien"/>
                <w:noProof/>
                <w:sz w:val="24"/>
                <w:szCs w:val="24"/>
              </w:rPr>
            </w:pPr>
            <w:r w:rsidRPr="00E11D9D">
              <w:rPr>
                <w:rFonts w:ascii="UVN Cat Bien" w:hAnsi="UVN Cat Bien"/>
                <w:noProof/>
                <w:sz w:val="24"/>
                <w:szCs w:val="24"/>
              </w:rPr>
              <w:t>Major:</w:t>
            </w:r>
            <w:r w:rsidRPr="00E11D9D">
              <w:rPr>
                <w:rFonts w:ascii="UVN Cat Bien" w:hAnsi="UVN Cat Bien"/>
                <w:noProof/>
                <w:sz w:val="24"/>
                <w:szCs w:val="24"/>
                <w:lang w:val="vi-VN"/>
              </w:rPr>
              <w:t xml:space="preserve"> </w:t>
            </w:r>
            <w:r w:rsidRPr="00E11D9D">
              <w:rPr>
                <w:rFonts w:ascii="UVN Cat Bien" w:hAnsi="UVN Cat Bien"/>
                <w:noProof/>
                <w:sz w:val="24"/>
                <w:szCs w:val="24"/>
              </w:rPr>
              <w:t xml:space="preserve">Software Engineering           </w:t>
            </w:r>
            <w:r>
              <w:rPr>
                <w:rFonts w:ascii="UVN Cat Bien" w:hAnsi="UVN Cat Bien"/>
                <w:noProof/>
                <w:sz w:val="24"/>
                <w:szCs w:val="24"/>
              </w:rPr>
              <w:t xml:space="preserve">                       </w:t>
            </w:r>
            <w:r w:rsidR="004B53C4">
              <w:rPr>
                <w:rFonts w:ascii="UVN Cat Bien" w:hAnsi="UVN Cat Bien"/>
                <w:noProof/>
                <w:sz w:val="24"/>
                <w:szCs w:val="24"/>
              </w:rPr>
              <w:t xml:space="preserve">   </w:t>
            </w:r>
            <w:r>
              <w:rPr>
                <w:rFonts w:ascii="UVN Cat Bien" w:hAnsi="UVN Cat Bien"/>
                <w:noProof/>
                <w:sz w:val="24"/>
                <w:szCs w:val="24"/>
              </w:rPr>
              <w:t>GPA: 8.7</w:t>
            </w:r>
            <w:r w:rsidR="00D20AE4">
              <w:rPr>
                <w:rFonts w:ascii="UVN Cat Bien" w:hAnsi="UVN Cat Bien"/>
                <w:noProof/>
                <w:sz w:val="24"/>
                <w:szCs w:val="24"/>
              </w:rPr>
              <w:t>4</w:t>
            </w:r>
            <w:r>
              <w:rPr>
                <w:rFonts w:ascii="UVN Cat Bien" w:hAnsi="UVN Cat Bien"/>
                <w:noProof/>
                <w:sz w:val="24"/>
                <w:szCs w:val="24"/>
              </w:rPr>
              <w:t xml:space="preserve">/10 </w:t>
            </w:r>
            <w:r w:rsidRPr="00E11D9D">
              <w:rPr>
                <w:rFonts w:ascii="UVN Cat Bien" w:hAnsi="UVN Cat Bien"/>
                <w:noProof/>
                <w:sz w:val="24"/>
                <w:szCs w:val="24"/>
              </w:rPr>
              <w:t xml:space="preserve">       </w:t>
            </w:r>
            <w:r>
              <w:rPr>
                <w:rFonts w:ascii="UVN Cat Bien" w:hAnsi="UVN Cat Bien"/>
                <w:noProof/>
                <w:sz w:val="24"/>
                <w:szCs w:val="24"/>
              </w:rPr>
              <w:t xml:space="preserve">      </w:t>
            </w:r>
            <w:r w:rsidRPr="00E11D9D">
              <w:rPr>
                <w:rFonts w:ascii="UVN Cat Bien" w:hAnsi="UVN Cat Bien"/>
                <w:noProof/>
                <w:sz w:val="24"/>
                <w:szCs w:val="24"/>
              </w:rPr>
              <w:t xml:space="preserve">                   </w:t>
            </w:r>
            <w:r>
              <w:rPr>
                <w:rFonts w:ascii="UVN Cat Bien" w:hAnsi="UVN Cat Bien"/>
                <w:noProof/>
                <w:sz w:val="24"/>
                <w:szCs w:val="24"/>
              </w:rPr>
              <w:t xml:space="preserve">    </w:t>
            </w:r>
            <w:r w:rsidRPr="00E11D9D">
              <w:rPr>
                <w:rFonts w:ascii="UVN Cat Bien" w:hAnsi="UVN Cat Bien"/>
                <w:noProof/>
                <w:sz w:val="24"/>
                <w:szCs w:val="24"/>
              </w:rPr>
              <w:t xml:space="preserve"> </w:t>
            </w:r>
            <w:r w:rsidR="00C24011">
              <w:rPr>
                <w:rFonts w:ascii="UVN Cat Bien" w:hAnsi="UVN Cat Bien"/>
                <w:noProof/>
                <w:sz w:val="24"/>
                <w:szCs w:val="24"/>
              </w:rPr>
              <w:t xml:space="preserve">    </w:t>
            </w:r>
            <w:r w:rsidRPr="00E11D9D">
              <w:rPr>
                <w:rFonts w:ascii="UVN Cat Bien" w:hAnsi="UVN Cat Bien"/>
                <w:noProof/>
                <w:sz w:val="24"/>
                <w:szCs w:val="24"/>
                <w:lang w:val="vi-VN"/>
              </w:rPr>
              <w:t xml:space="preserve">8/2018 – </w:t>
            </w:r>
            <w:r w:rsidR="00D20AE4">
              <w:rPr>
                <w:rFonts w:ascii="UVN Cat Bien" w:hAnsi="UVN Cat Bien"/>
                <w:noProof/>
                <w:sz w:val="24"/>
                <w:szCs w:val="24"/>
              </w:rPr>
              <w:t>12/2022</w:t>
            </w:r>
          </w:p>
        </w:tc>
      </w:tr>
      <w:tr w:rsidR="007B47B8" w:rsidRPr="00E11D9D" w14:paraId="5E0D789C" w14:textId="77777777" w:rsidTr="001D0AF3">
        <w:tc>
          <w:tcPr>
            <w:tcW w:w="2981" w:type="dxa"/>
          </w:tcPr>
          <w:tbl>
            <w:tblPr>
              <w:tblStyle w:val="TableGrid"/>
              <w:tblW w:w="0" w:type="auto"/>
              <w:tblBorders>
                <w:top w:val="none" w:sz="0" w:space="0" w:color="auto"/>
                <w:left w:val="single" w:sz="18" w:space="0" w:color="00B05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3"/>
            </w:tblGrid>
            <w:tr w:rsidR="00EC0798" w14:paraId="12564E63" w14:textId="77777777" w:rsidTr="00EC0798">
              <w:tc>
                <w:tcPr>
                  <w:tcW w:w="2823" w:type="dxa"/>
                  <w:tcBorders>
                    <w:left w:val="single" w:sz="36" w:space="0" w:color="00B050"/>
                  </w:tcBorders>
                  <w:shd w:val="clear" w:color="auto" w:fill="D6FED9"/>
                </w:tcPr>
                <w:p w14:paraId="136E87A4" w14:textId="0C1F0DB3" w:rsidR="00EC0798" w:rsidRDefault="00EC0798" w:rsidP="00EC0798">
                  <w:r w:rsidRPr="009C3073">
                    <w:rPr>
                      <w:rFonts w:ascii="Cambria Math" w:hAnsi="Cambria Math" w:cs="Cambria Math"/>
                      <w:b/>
                      <w:bCs/>
                      <w:noProof/>
                      <w:color w:val="0EB24A"/>
                      <w:sz w:val="24"/>
                      <w:szCs w:val="24"/>
                      <w:lang w:val="en"/>
                    </w:rPr>
                    <w:t>⋆</w:t>
                  </w:r>
                  <w:r w:rsidRPr="009C3073">
                    <w:rPr>
                      <w:rFonts w:ascii="UVN Cat Bien" w:hAnsi="UVN Cat Bien" w:cs="Cambria Math"/>
                      <w:b/>
                      <w:bCs/>
                      <w:noProof/>
                      <w:color w:val="0EB24A"/>
                      <w:sz w:val="24"/>
                      <w:szCs w:val="24"/>
                      <w:lang w:val="en"/>
                    </w:rPr>
                    <w:t xml:space="preserve"> </w:t>
                  </w:r>
                  <w:r w:rsidRPr="00030D37">
                    <w:rPr>
                      <w:rFonts w:ascii="UVN Cat Bien" w:hAnsi="UVN Cat Bien"/>
                      <w:b/>
                      <w:bCs/>
                      <w:noProof/>
                      <w:color w:val="0EB24A"/>
                      <w:sz w:val="24"/>
                      <w:szCs w:val="24"/>
                    </w:rPr>
                    <w:t>TECHNICAL</w:t>
                  </w:r>
                  <w:r>
                    <w:rPr>
                      <w:rFonts w:ascii="UVN Cat Bien" w:hAnsi="UVN Cat Bien"/>
                      <w:b/>
                      <w:bCs/>
                      <w:noProof/>
                      <w:color w:val="0EB24A"/>
                      <w:sz w:val="24"/>
                      <w:szCs w:val="24"/>
                    </w:rPr>
                    <w:t xml:space="preserve"> </w:t>
                  </w:r>
                  <w:r w:rsidRPr="009C3073">
                    <w:rPr>
                      <w:rFonts w:ascii="UVN Cat Bien" w:hAnsi="UVN Cat Bien" w:cs="Cambria Math"/>
                      <w:b/>
                      <w:bCs/>
                      <w:noProof/>
                      <w:color w:val="0EB24A"/>
                      <w:sz w:val="24"/>
                      <w:szCs w:val="24"/>
                      <w:lang w:val="en"/>
                    </w:rPr>
                    <w:t>SKILLS</w:t>
                  </w:r>
                </w:p>
              </w:tc>
            </w:tr>
          </w:tbl>
          <w:p w14:paraId="30BC3D42" w14:textId="063ADF3A" w:rsidR="00EC0798" w:rsidRPr="00EC0798" w:rsidRDefault="00EC0798" w:rsidP="00EC0798">
            <w:pPr>
              <w:rPr>
                <w:lang w:val="en"/>
              </w:rPr>
            </w:pPr>
          </w:p>
        </w:tc>
        <w:tc>
          <w:tcPr>
            <w:tcW w:w="297" w:type="dxa"/>
          </w:tcPr>
          <w:p w14:paraId="4086E115" w14:textId="317DE130" w:rsidR="00C97DFC" w:rsidRPr="00E11D9D" w:rsidRDefault="00C97DFC" w:rsidP="009032A2">
            <w:pPr>
              <w:spacing w:line="276" w:lineRule="auto"/>
              <w:rPr>
                <w:rFonts w:ascii="UVN Cat Bien" w:hAnsi="UVN Cat Bien"/>
                <w:noProof/>
                <w:sz w:val="24"/>
                <w:szCs w:val="24"/>
              </w:rPr>
            </w:pPr>
          </w:p>
        </w:tc>
        <w:tc>
          <w:tcPr>
            <w:tcW w:w="11324" w:type="dxa"/>
          </w:tcPr>
          <w:p w14:paraId="1175CB7F" w14:textId="6C705701" w:rsidR="00C97DFC" w:rsidRPr="009347D5" w:rsidRDefault="009347D5" w:rsidP="009347D5">
            <w:pPr>
              <w:pStyle w:val="Heading2"/>
              <w:spacing w:before="0" w:after="0" w:line="276" w:lineRule="auto"/>
              <w:jc w:val="both"/>
              <w:rPr>
                <w:rFonts w:ascii="UVN Cat Bien" w:hAnsi="UVN Cat Bien"/>
                <w:noProof/>
                <w:sz w:val="24"/>
                <w:szCs w:val="24"/>
              </w:rPr>
            </w:pPr>
            <w:r>
              <w:rPr>
                <w:rFonts w:ascii="UVN Cat Bien" w:hAnsi="UVN Cat Bien"/>
                <w:noProof/>
                <w:sz w:val="24"/>
                <w:szCs w:val="24"/>
              </w:rPr>
              <w:t xml:space="preserve">programming languages, </w:t>
            </w:r>
            <w:r w:rsidRPr="00E11D9D">
              <w:rPr>
                <w:rFonts w:ascii="UVN Cat Bien" w:hAnsi="UVN Cat Bien"/>
                <w:noProof/>
                <w:sz w:val="24"/>
                <w:szCs w:val="24"/>
              </w:rPr>
              <w:t>FRAMEWORK / LIBRARY</w:t>
            </w:r>
          </w:p>
          <w:p w14:paraId="0BC7C81E" w14:textId="1227D813" w:rsidR="00C97DFC" w:rsidRPr="00E11D9D" w:rsidRDefault="004B201F" w:rsidP="00463839">
            <w:pPr>
              <w:pStyle w:val="ResumeText"/>
              <w:spacing w:before="0" w:after="0" w:line="276" w:lineRule="auto"/>
              <w:ind w:left="437" w:right="0"/>
              <w:rPr>
                <w:rFonts w:ascii="UVN Cat Bien" w:hAnsi="UVN Cat Bien"/>
                <w:noProof/>
                <w:sz w:val="24"/>
                <w:szCs w:val="24"/>
              </w:rPr>
            </w:pPr>
            <w:r w:rsidRPr="00E11D9D">
              <w:rPr>
                <w:rFonts w:ascii="UVN Cat Bien" w:hAnsi="UVN Cat Bien"/>
                <w:noProof/>
                <w:sz w:val="24"/>
                <w:szCs w:val="24"/>
              </w:rPr>
              <w:t>- Knowledge of data structure</w:t>
            </w:r>
            <w:r w:rsidR="00B510DD">
              <w:rPr>
                <w:rFonts w:ascii="UVN Cat Bien" w:hAnsi="UVN Cat Bien"/>
                <w:noProof/>
                <w:sz w:val="24"/>
                <w:szCs w:val="24"/>
              </w:rPr>
              <w:t>s</w:t>
            </w:r>
            <w:r w:rsidRPr="00E11D9D">
              <w:rPr>
                <w:rFonts w:ascii="UVN Cat Bien" w:hAnsi="UVN Cat Bien"/>
                <w:noProof/>
                <w:sz w:val="24"/>
                <w:szCs w:val="24"/>
              </w:rPr>
              <w:t xml:space="preserve"> and algorithms, can be applied to practical projects.</w:t>
            </w:r>
          </w:p>
          <w:p w14:paraId="3DC145BB" w14:textId="36DDDED3" w:rsidR="00C97DFC" w:rsidRDefault="00C97DFC" w:rsidP="00463839">
            <w:pPr>
              <w:pStyle w:val="ResumeText"/>
              <w:spacing w:before="0" w:after="0" w:line="276" w:lineRule="auto"/>
              <w:ind w:left="437" w:right="0"/>
              <w:rPr>
                <w:rFonts w:ascii="UVN Cat Bien" w:hAnsi="UVN Cat Bien"/>
                <w:noProof/>
                <w:sz w:val="24"/>
                <w:szCs w:val="24"/>
              </w:rPr>
            </w:pPr>
            <w:r w:rsidRPr="00E11D9D">
              <w:rPr>
                <w:rFonts w:ascii="UVN Cat Bien" w:hAnsi="UVN Cat Bien"/>
                <w:noProof/>
                <w:sz w:val="24"/>
                <w:szCs w:val="24"/>
              </w:rPr>
              <w:t xml:space="preserve">- </w:t>
            </w:r>
            <w:r w:rsidR="00802DF4" w:rsidRPr="00E11D9D">
              <w:rPr>
                <w:rFonts w:ascii="UVN Cat Bien" w:hAnsi="UVN Cat Bien"/>
                <w:noProof/>
                <w:sz w:val="24"/>
                <w:szCs w:val="24"/>
              </w:rPr>
              <w:t>Proficiency i</w:t>
            </w:r>
            <w:r w:rsidR="009347D5">
              <w:rPr>
                <w:rFonts w:ascii="UVN Cat Bien" w:hAnsi="UVN Cat Bien"/>
                <w:noProof/>
                <w:sz w:val="24"/>
                <w:szCs w:val="24"/>
              </w:rPr>
              <w:t>n</w:t>
            </w:r>
            <w:r w:rsidRPr="00E11D9D">
              <w:rPr>
                <w:rFonts w:ascii="UVN Cat Bien" w:hAnsi="UVN Cat Bien"/>
                <w:noProof/>
                <w:sz w:val="24"/>
                <w:szCs w:val="24"/>
              </w:rPr>
              <w:t>: Java</w:t>
            </w:r>
            <w:r w:rsidR="00F856D5">
              <w:rPr>
                <w:rFonts w:ascii="UVN Cat Bien" w:hAnsi="UVN Cat Bien"/>
                <w:noProof/>
                <w:sz w:val="24"/>
                <w:szCs w:val="24"/>
              </w:rPr>
              <w:t>Script</w:t>
            </w:r>
            <w:r w:rsidRPr="00E11D9D">
              <w:rPr>
                <w:rFonts w:ascii="UVN Cat Bien" w:hAnsi="UVN Cat Bien"/>
                <w:noProof/>
                <w:sz w:val="24"/>
                <w:szCs w:val="24"/>
              </w:rPr>
              <w:t>,</w:t>
            </w:r>
            <w:r w:rsidR="00D20AE4">
              <w:rPr>
                <w:rFonts w:ascii="UVN Cat Bien" w:hAnsi="UVN Cat Bien"/>
                <w:noProof/>
                <w:sz w:val="24"/>
                <w:szCs w:val="24"/>
              </w:rPr>
              <w:t xml:space="preserve"> </w:t>
            </w:r>
            <w:r w:rsidR="00D20AE4">
              <w:rPr>
                <w:rFonts w:ascii="UVN Cat Bien" w:hAnsi="UVN Cat Bien"/>
                <w:noProof/>
                <w:sz w:val="24"/>
                <w:szCs w:val="24"/>
              </w:rPr>
              <w:t>Angular</w:t>
            </w:r>
            <w:r w:rsidR="00D20AE4">
              <w:rPr>
                <w:rFonts w:ascii="UVN Cat Bien" w:hAnsi="UVN Cat Bien"/>
                <w:noProof/>
                <w:sz w:val="24"/>
                <w:szCs w:val="24"/>
              </w:rPr>
              <w:t>,</w:t>
            </w:r>
            <w:r w:rsidR="00734397">
              <w:rPr>
                <w:rFonts w:ascii="UVN Cat Bien" w:hAnsi="UVN Cat Bien"/>
                <w:noProof/>
                <w:sz w:val="24"/>
                <w:szCs w:val="24"/>
              </w:rPr>
              <w:t xml:space="preserve"> ReactJS</w:t>
            </w:r>
            <w:r w:rsidR="00D20AE4">
              <w:rPr>
                <w:rFonts w:ascii="UVN Cat Bien" w:hAnsi="UVN Cat Bien"/>
                <w:noProof/>
                <w:sz w:val="24"/>
                <w:szCs w:val="24"/>
              </w:rPr>
              <w:t>, NodeJS, NestJS,</w:t>
            </w:r>
            <w:r w:rsidRPr="00E11D9D">
              <w:rPr>
                <w:rFonts w:ascii="UVN Cat Bien" w:hAnsi="UVN Cat Bien"/>
                <w:noProof/>
                <w:sz w:val="24"/>
                <w:szCs w:val="24"/>
              </w:rPr>
              <w:t xml:space="preserve"> C#, Python, C</w:t>
            </w:r>
            <w:r w:rsidR="00D20AE4">
              <w:rPr>
                <w:rFonts w:ascii="UVN Cat Bien" w:hAnsi="UVN Cat Bien"/>
                <w:noProof/>
                <w:sz w:val="24"/>
                <w:szCs w:val="24"/>
              </w:rPr>
              <w:t>/C++</w:t>
            </w:r>
            <w:r w:rsidR="00F856D5">
              <w:rPr>
                <w:rFonts w:ascii="UVN Cat Bien" w:hAnsi="UVN Cat Bien"/>
                <w:noProof/>
                <w:sz w:val="24"/>
                <w:szCs w:val="24"/>
              </w:rPr>
              <w:t>, Java</w:t>
            </w:r>
            <w:r w:rsidR="009347D5">
              <w:rPr>
                <w:rFonts w:ascii="UVN Cat Bien" w:hAnsi="UVN Cat Bien"/>
                <w:noProof/>
                <w:sz w:val="24"/>
                <w:szCs w:val="24"/>
              </w:rPr>
              <w:t xml:space="preserve">, Java Servlet, </w:t>
            </w:r>
            <w:r w:rsidR="009347D5">
              <w:rPr>
                <w:rFonts w:ascii="UVN Cat Bien" w:hAnsi="UVN Cat Bien"/>
                <w:noProof/>
                <w:sz w:val="24"/>
                <w:szCs w:val="24"/>
              </w:rPr>
              <w:t>Bootstrap</w:t>
            </w:r>
            <w:r w:rsidR="009347D5">
              <w:rPr>
                <w:rFonts w:ascii="UVN Cat Bien" w:hAnsi="UVN Cat Bien"/>
                <w:noProof/>
                <w:sz w:val="24"/>
                <w:szCs w:val="24"/>
              </w:rPr>
              <w:t>, HTML/CSS/SCSS, Flutter</w:t>
            </w:r>
            <w:r w:rsidR="00130243">
              <w:rPr>
                <w:rFonts w:ascii="UVN Cat Bien" w:hAnsi="UVN Cat Bien"/>
                <w:noProof/>
                <w:sz w:val="24"/>
                <w:szCs w:val="24"/>
              </w:rPr>
              <w:t>.</w:t>
            </w:r>
          </w:p>
          <w:p w14:paraId="2D387BC9" w14:textId="15689CA9" w:rsidR="009347D5" w:rsidRDefault="009347D5" w:rsidP="00463839">
            <w:pPr>
              <w:pStyle w:val="ResumeText"/>
              <w:spacing w:before="0" w:after="0" w:line="276" w:lineRule="auto"/>
              <w:ind w:left="437" w:right="0"/>
              <w:rPr>
                <w:rFonts w:ascii="UVN Cat Bien" w:hAnsi="UVN Cat Bien"/>
                <w:noProof/>
                <w:sz w:val="24"/>
                <w:szCs w:val="24"/>
              </w:rPr>
            </w:pPr>
            <w:r>
              <w:rPr>
                <w:rFonts w:ascii="UVN Cat Bien" w:hAnsi="UVN Cat Bien"/>
                <w:noProof/>
                <w:sz w:val="24"/>
                <w:szCs w:val="24"/>
              </w:rPr>
              <w:t xml:space="preserve">- </w:t>
            </w:r>
            <w:r w:rsidRPr="00E11D9D">
              <w:rPr>
                <w:rFonts w:ascii="UVN Cat Bien" w:hAnsi="UVN Cat Bien"/>
                <w:noProof/>
                <w:sz w:val="24"/>
                <w:szCs w:val="24"/>
              </w:rPr>
              <w:t>Architecture</w:t>
            </w:r>
            <w:r>
              <w:rPr>
                <w:rFonts w:ascii="UVN Cat Bien" w:hAnsi="UVN Cat Bien"/>
                <w:noProof/>
                <w:sz w:val="24"/>
                <w:szCs w:val="24"/>
              </w:rPr>
              <w:t xml:space="preserve">: </w:t>
            </w:r>
            <w:r w:rsidRPr="00E11D9D">
              <w:rPr>
                <w:rFonts w:ascii="UVN Cat Bien" w:hAnsi="UVN Cat Bien"/>
                <w:noProof/>
                <w:sz w:val="24"/>
                <w:szCs w:val="24"/>
              </w:rPr>
              <w:t>MVC, Three-tier</w:t>
            </w:r>
            <w:r>
              <w:rPr>
                <w:rFonts w:ascii="UVN Cat Bien" w:hAnsi="UVN Cat Bien"/>
                <w:noProof/>
                <w:sz w:val="24"/>
                <w:szCs w:val="24"/>
              </w:rPr>
              <w:t xml:space="preserve">, Injection </w:t>
            </w:r>
            <w:r w:rsidRPr="009347D5">
              <w:rPr>
                <w:rFonts w:ascii="UVN Cat Bien" w:hAnsi="UVN Cat Bien"/>
                <w:noProof/>
                <w:sz w:val="24"/>
                <w:szCs w:val="24"/>
              </w:rPr>
              <w:t>dependency</w:t>
            </w:r>
            <w:r>
              <w:rPr>
                <w:rFonts w:ascii="UVN Cat Bien" w:hAnsi="UVN Cat Bien"/>
                <w:noProof/>
                <w:sz w:val="24"/>
                <w:szCs w:val="24"/>
              </w:rPr>
              <w:t xml:space="preserve">, Webservices, </w:t>
            </w:r>
            <w:r>
              <w:rPr>
                <w:rFonts w:ascii="UVN Cat Bien" w:hAnsi="UVN Cat Bien"/>
                <w:noProof/>
                <w:sz w:val="24"/>
                <w:szCs w:val="24"/>
              </w:rPr>
              <w:t>Rest API</w:t>
            </w:r>
            <w:r>
              <w:rPr>
                <w:rFonts w:ascii="UVN Cat Bien" w:hAnsi="UVN Cat Bien"/>
                <w:noProof/>
                <w:sz w:val="24"/>
                <w:szCs w:val="24"/>
              </w:rPr>
              <w:t>.</w:t>
            </w:r>
          </w:p>
          <w:p w14:paraId="694ECA78" w14:textId="20B93548" w:rsidR="009347D5" w:rsidRPr="00DD2053" w:rsidRDefault="009347D5" w:rsidP="00463839">
            <w:pPr>
              <w:pStyle w:val="ResumeText"/>
              <w:spacing w:before="0" w:after="0" w:line="276" w:lineRule="auto"/>
              <w:ind w:left="437" w:right="0"/>
              <w:rPr>
                <w:rFonts w:ascii="UVN Cat Bien" w:hAnsi="UVN Cat Bien"/>
                <w:noProof/>
                <w:sz w:val="24"/>
                <w:szCs w:val="24"/>
              </w:rPr>
            </w:pPr>
            <w:r>
              <w:rPr>
                <w:rFonts w:ascii="UVN Cat Bien" w:hAnsi="UVN Cat Bien"/>
                <w:noProof/>
                <w:sz w:val="24"/>
                <w:szCs w:val="24"/>
              </w:rPr>
              <w:t xml:space="preserve">- </w:t>
            </w:r>
            <w:r w:rsidRPr="00E11D9D">
              <w:rPr>
                <w:rFonts w:ascii="UVN Cat Bien" w:hAnsi="UVN Cat Bien"/>
                <w:noProof/>
                <w:sz w:val="24"/>
                <w:szCs w:val="24"/>
              </w:rPr>
              <w:t>Framework</w:t>
            </w:r>
            <w:r>
              <w:rPr>
                <w:rFonts w:ascii="UVN Cat Bien" w:hAnsi="UVN Cat Bien"/>
                <w:noProof/>
                <w:sz w:val="24"/>
                <w:szCs w:val="24"/>
              </w:rPr>
              <w:t xml:space="preserve">: </w:t>
            </w:r>
            <w:r w:rsidRPr="00E11D9D">
              <w:rPr>
                <w:rFonts w:ascii="UVN Cat Bien" w:hAnsi="UVN Cat Bien"/>
                <w:noProof/>
                <w:sz w:val="24"/>
                <w:szCs w:val="24"/>
              </w:rPr>
              <w:t>Entity Framework</w:t>
            </w:r>
            <w:r>
              <w:rPr>
                <w:rFonts w:ascii="UVN Cat Bien" w:hAnsi="UVN Cat Bien"/>
                <w:noProof/>
                <w:sz w:val="24"/>
                <w:szCs w:val="24"/>
              </w:rPr>
              <w:t xml:space="preserve">, </w:t>
            </w:r>
            <w:r w:rsidRPr="00E11D9D">
              <w:rPr>
                <w:rFonts w:ascii="UVN Cat Bien" w:hAnsi="UVN Cat Bien"/>
                <w:noProof/>
                <w:sz w:val="24"/>
                <w:szCs w:val="24"/>
              </w:rPr>
              <w:t>TensorFlow,</w:t>
            </w:r>
            <w:r>
              <w:rPr>
                <w:rFonts w:ascii="UVN Cat Bien" w:hAnsi="UVN Cat Bien"/>
                <w:noProof/>
                <w:sz w:val="24"/>
                <w:szCs w:val="24"/>
              </w:rPr>
              <w:t xml:space="preserve"> </w:t>
            </w:r>
            <w:r w:rsidRPr="00E11D9D">
              <w:rPr>
                <w:rFonts w:ascii="UVN Cat Bien" w:hAnsi="UVN Cat Bien"/>
                <w:noProof/>
                <w:sz w:val="24"/>
                <w:szCs w:val="24"/>
              </w:rPr>
              <w:t>PyTorch</w:t>
            </w:r>
            <w:r>
              <w:rPr>
                <w:rFonts w:ascii="UVN Cat Bien" w:hAnsi="UVN Cat Bien"/>
                <w:noProof/>
                <w:sz w:val="24"/>
                <w:szCs w:val="24"/>
              </w:rPr>
              <w:t>.</w:t>
            </w:r>
          </w:p>
          <w:tbl>
            <w:tblPr>
              <w:tblStyle w:val="TableGrid"/>
              <w:tblW w:w="496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85" w:type="dxa"/>
                <w:bottom w:w="57" w:type="dxa"/>
                <w:right w:w="85" w:type="dxa"/>
              </w:tblCellMar>
              <w:tblLook w:val="04A0" w:firstRow="1" w:lastRow="0" w:firstColumn="1" w:lastColumn="0" w:noHBand="0" w:noVBand="1"/>
            </w:tblPr>
            <w:tblGrid>
              <w:gridCol w:w="5398"/>
              <w:gridCol w:w="5741"/>
            </w:tblGrid>
            <w:tr w:rsidR="00B228AD" w14:paraId="2101700D" w14:textId="77777777" w:rsidTr="004B53C4">
              <w:tc>
                <w:tcPr>
                  <w:tcW w:w="2423" w:type="pct"/>
                </w:tcPr>
                <w:p w14:paraId="591B3888" w14:textId="7004AC97" w:rsidR="00B228AD" w:rsidRDefault="009347D5" w:rsidP="005B331C">
                  <w:pPr>
                    <w:pStyle w:val="Heading2"/>
                    <w:spacing w:before="0" w:after="0" w:line="276" w:lineRule="auto"/>
                    <w:jc w:val="both"/>
                    <w:rPr>
                      <w:rFonts w:ascii="UVN Cat Bien" w:hAnsi="UVN Cat Bien"/>
                      <w:noProof/>
                      <w:sz w:val="24"/>
                      <w:szCs w:val="24"/>
                    </w:rPr>
                  </w:pPr>
                  <w:r>
                    <w:rPr>
                      <w:rFonts w:ascii="UVN Cat Bien" w:hAnsi="UVN Cat Bien"/>
                      <w:noProof/>
                      <w:sz w:val="24"/>
                      <w:szCs w:val="24"/>
                    </w:rPr>
                    <w:t>DATABASE</w:t>
                  </w:r>
                </w:p>
                <w:p w14:paraId="38FE725F" w14:textId="3CA5D0C0" w:rsidR="00B228AD" w:rsidRPr="00B228AD" w:rsidRDefault="00B228AD" w:rsidP="00620490">
                  <w:pPr>
                    <w:spacing w:before="0" w:line="276" w:lineRule="auto"/>
                    <w:ind w:left="357"/>
                    <w:jc w:val="both"/>
                    <w:rPr>
                      <w:lang w:val="vi-VN"/>
                    </w:rPr>
                  </w:pPr>
                  <w:r w:rsidRPr="00E11D9D">
                    <w:rPr>
                      <w:rFonts w:ascii="UVN Cat Bien" w:hAnsi="UVN Cat Bien"/>
                      <w:noProof/>
                      <w:sz w:val="24"/>
                      <w:szCs w:val="24"/>
                    </w:rPr>
                    <w:t xml:space="preserve">- </w:t>
                  </w:r>
                  <w:r w:rsidR="009347D5" w:rsidRPr="00E11D9D">
                    <w:rPr>
                      <w:rFonts w:ascii="UVN Cat Bien" w:hAnsi="UVN Cat Bien"/>
                      <w:noProof/>
                      <w:sz w:val="24"/>
                      <w:szCs w:val="24"/>
                    </w:rPr>
                    <w:t>MSSQL,</w:t>
                  </w:r>
                  <w:r w:rsidR="009347D5">
                    <w:rPr>
                      <w:rFonts w:ascii="UVN Cat Bien" w:hAnsi="UVN Cat Bien"/>
                      <w:noProof/>
                      <w:sz w:val="24"/>
                      <w:szCs w:val="24"/>
                    </w:rPr>
                    <w:t xml:space="preserve"> MySQL,</w:t>
                  </w:r>
                  <w:r w:rsidR="009347D5" w:rsidRPr="00E11D9D">
                    <w:rPr>
                      <w:rFonts w:ascii="UVN Cat Bien" w:hAnsi="UVN Cat Bien"/>
                      <w:noProof/>
                      <w:sz w:val="24"/>
                      <w:szCs w:val="24"/>
                    </w:rPr>
                    <w:t xml:space="preserve"> SQLite</w:t>
                  </w:r>
                  <w:r w:rsidR="009347D5">
                    <w:rPr>
                      <w:rFonts w:ascii="UVN Cat Bien" w:hAnsi="UVN Cat Bien"/>
                      <w:noProof/>
                      <w:sz w:val="24"/>
                      <w:szCs w:val="24"/>
                    </w:rPr>
                    <w:t xml:space="preserve">, </w:t>
                  </w:r>
                  <w:r w:rsidR="009347D5" w:rsidRPr="00E11D9D">
                    <w:rPr>
                      <w:rFonts w:ascii="UVN Cat Bien" w:hAnsi="UVN Cat Bien"/>
                      <w:noProof/>
                      <w:sz w:val="24"/>
                      <w:szCs w:val="24"/>
                    </w:rPr>
                    <w:t>MongoDB</w:t>
                  </w:r>
                  <w:r w:rsidR="009347D5">
                    <w:rPr>
                      <w:rFonts w:ascii="UVN Cat Bien" w:hAnsi="UVN Cat Bien"/>
                      <w:noProof/>
                      <w:sz w:val="24"/>
                      <w:szCs w:val="24"/>
                    </w:rPr>
                    <w:t>, Redis</w:t>
                  </w:r>
                  <w:r w:rsidR="009347D5" w:rsidRPr="00E11D9D">
                    <w:rPr>
                      <w:rFonts w:ascii="UVN Cat Bien" w:hAnsi="UVN Cat Bien"/>
                      <w:noProof/>
                      <w:sz w:val="24"/>
                      <w:szCs w:val="24"/>
                    </w:rPr>
                    <w:t>.</w:t>
                  </w:r>
                </w:p>
              </w:tc>
              <w:tc>
                <w:tcPr>
                  <w:tcW w:w="2577" w:type="pct"/>
                </w:tcPr>
                <w:p w14:paraId="2F129315" w14:textId="20444914" w:rsidR="00B228AD" w:rsidRPr="00E11D9D" w:rsidRDefault="00B228AD" w:rsidP="005B331C">
                  <w:pPr>
                    <w:pStyle w:val="Heading2"/>
                    <w:spacing w:before="0" w:after="0" w:line="276" w:lineRule="auto"/>
                    <w:jc w:val="both"/>
                    <w:rPr>
                      <w:rFonts w:ascii="UVN Cat Bien" w:hAnsi="UVN Cat Bien"/>
                      <w:noProof/>
                      <w:sz w:val="24"/>
                      <w:szCs w:val="24"/>
                      <w:lang w:val="vi-VN"/>
                    </w:rPr>
                  </w:pPr>
                  <w:r w:rsidRPr="00E11D9D">
                    <w:rPr>
                      <w:rFonts w:ascii="UVN Cat Bien" w:hAnsi="UVN Cat Bien"/>
                      <w:noProof/>
                      <w:sz w:val="24"/>
                      <w:szCs w:val="24"/>
                    </w:rPr>
                    <w:t xml:space="preserve">pattern </w:t>
                  </w:r>
                </w:p>
                <w:p w14:paraId="24AA5402" w14:textId="77777777" w:rsidR="00AD79BA" w:rsidRDefault="00B228AD" w:rsidP="00463839">
                  <w:pPr>
                    <w:pStyle w:val="ResumeText"/>
                    <w:spacing w:before="0" w:after="0" w:line="276" w:lineRule="auto"/>
                    <w:ind w:left="264" w:right="0"/>
                    <w:jc w:val="both"/>
                    <w:rPr>
                      <w:rFonts w:ascii="UVN Cat Bien" w:hAnsi="UVN Cat Bien"/>
                      <w:noProof/>
                      <w:sz w:val="24"/>
                      <w:szCs w:val="24"/>
                    </w:rPr>
                  </w:pPr>
                  <w:r w:rsidRPr="00E11D9D">
                    <w:rPr>
                      <w:rFonts w:ascii="UVN Cat Bien" w:hAnsi="UVN Cat Bien"/>
                      <w:noProof/>
                      <w:sz w:val="24"/>
                      <w:szCs w:val="24"/>
                    </w:rPr>
                    <w:t>- Architecture pattern: MVC, Three-tier.</w:t>
                  </w:r>
                </w:p>
                <w:p w14:paraId="14767F61" w14:textId="1E431788" w:rsidR="00B271DA" w:rsidRPr="00B228AD" w:rsidRDefault="00AD79BA" w:rsidP="009347D5">
                  <w:pPr>
                    <w:pStyle w:val="ResumeText"/>
                    <w:spacing w:before="0" w:after="0" w:line="276" w:lineRule="auto"/>
                    <w:ind w:left="264" w:right="0"/>
                    <w:rPr>
                      <w:rFonts w:ascii="UVN Cat Bien" w:hAnsi="UVN Cat Bien"/>
                      <w:noProof/>
                      <w:sz w:val="24"/>
                      <w:szCs w:val="24"/>
                    </w:rPr>
                  </w:pPr>
                  <w:r>
                    <w:rPr>
                      <w:rFonts w:ascii="UVN Cat Bien" w:hAnsi="UVN Cat Bien"/>
                      <w:noProof/>
                      <w:sz w:val="24"/>
                      <w:szCs w:val="24"/>
                    </w:rPr>
                    <w:t xml:space="preserve">- </w:t>
                  </w:r>
                  <w:r w:rsidR="00B228AD" w:rsidRPr="00E11D9D">
                    <w:rPr>
                      <w:rFonts w:ascii="UVN Cat Bien" w:hAnsi="UVN Cat Bien"/>
                      <w:noProof/>
                      <w:sz w:val="24"/>
                      <w:szCs w:val="24"/>
                    </w:rPr>
                    <w:t>Design pattern: Singleton, Prototype, Builder.</w:t>
                  </w:r>
                </w:p>
              </w:tc>
            </w:tr>
            <w:tr w:rsidR="00B228AD" w14:paraId="54CC5E60" w14:textId="77777777" w:rsidTr="004B53C4">
              <w:tc>
                <w:tcPr>
                  <w:tcW w:w="2423" w:type="pct"/>
                </w:tcPr>
                <w:p w14:paraId="57B9A46D" w14:textId="77777777" w:rsidR="009347D5" w:rsidRPr="00E11D9D" w:rsidRDefault="009347D5" w:rsidP="009347D5">
                  <w:pPr>
                    <w:pStyle w:val="Heading2"/>
                    <w:spacing w:after="0" w:line="276" w:lineRule="auto"/>
                    <w:jc w:val="both"/>
                    <w:rPr>
                      <w:rFonts w:ascii="UVN Cat Bien" w:hAnsi="UVN Cat Bien"/>
                      <w:noProof/>
                      <w:sz w:val="24"/>
                      <w:szCs w:val="24"/>
                      <w:lang w:val="vi-VN"/>
                    </w:rPr>
                  </w:pPr>
                  <w:r>
                    <w:rPr>
                      <w:rFonts w:ascii="UVN Cat Bien" w:hAnsi="UVN Cat Bien"/>
                      <w:noProof/>
                      <w:sz w:val="24"/>
                      <w:szCs w:val="24"/>
                    </w:rPr>
                    <w:t>TOOLS</w:t>
                  </w:r>
                </w:p>
                <w:p w14:paraId="4F3464F5" w14:textId="07E5BF52" w:rsidR="00B228AD" w:rsidRPr="00B228AD" w:rsidRDefault="009347D5" w:rsidP="009347D5">
                  <w:pPr>
                    <w:pStyle w:val="ResumeText"/>
                    <w:spacing w:before="0" w:after="0" w:line="276" w:lineRule="auto"/>
                    <w:ind w:left="357" w:right="0"/>
                    <w:jc w:val="both"/>
                    <w:rPr>
                      <w:rFonts w:ascii="UVN Cat Bien" w:hAnsi="UVN Cat Bien"/>
                      <w:noProof/>
                      <w:sz w:val="24"/>
                      <w:szCs w:val="24"/>
                      <w:lang w:val="vi-VN"/>
                    </w:rPr>
                  </w:pPr>
                  <w:r>
                    <w:rPr>
                      <w:rFonts w:ascii="UVN Cat Bien" w:hAnsi="UVN Cat Bien"/>
                      <w:noProof/>
                      <w:sz w:val="24"/>
                      <w:szCs w:val="24"/>
                    </w:rPr>
                    <w:t>-</w:t>
                  </w:r>
                  <w:r w:rsidRPr="00E11D9D">
                    <w:rPr>
                      <w:rFonts w:ascii="UVN Cat Bien" w:hAnsi="UVN Cat Bien"/>
                      <w:noProof/>
                      <w:sz w:val="24"/>
                      <w:szCs w:val="24"/>
                    </w:rPr>
                    <w:t xml:space="preserve"> </w:t>
                  </w:r>
                  <w:r>
                    <w:rPr>
                      <w:rFonts w:ascii="UVN Cat Bien" w:hAnsi="UVN Cat Bien"/>
                      <w:noProof/>
                      <w:sz w:val="24"/>
                      <w:szCs w:val="24"/>
                    </w:rPr>
                    <w:t>Postman, Visual Studio, VS Code, Android Studio.</w:t>
                  </w:r>
                </w:p>
              </w:tc>
              <w:tc>
                <w:tcPr>
                  <w:tcW w:w="2577" w:type="pct"/>
                </w:tcPr>
                <w:p w14:paraId="72EE5324" w14:textId="1FC42784" w:rsidR="00B228AD" w:rsidRPr="00E11D9D" w:rsidRDefault="00B228AD" w:rsidP="005B331C">
                  <w:pPr>
                    <w:pStyle w:val="Heading2"/>
                    <w:spacing w:before="0" w:after="0" w:line="276" w:lineRule="auto"/>
                    <w:jc w:val="both"/>
                    <w:rPr>
                      <w:rFonts w:ascii="UVN Cat Bien" w:hAnsi="UVN Cat Bien"/>
                      <w:noProof/>
                      <w:sz w:val="24"/>
                      <w:szCs w:val="24"/>
                      <w:lang w:val="vi-VN"/>
                    </w:rPr>
                  </w:pPr>
                  <w:r>
                    <w:rPr>
                      <w:rFonts w:ascii="UVN Cat Bien" w:hAnsi="UVN Cat Bien"/>
                      <w:noProof/>
                      <w:sz w:val="24"/>
                      <w:szCs w:val="24"/>
                    </w:rPr>
                    <w:t>sou</w:t>
                  </w:r>
                  <w:r w:rsidRPr="00E11D9D">
                    <w:rPr>
                      <w:rFonts w:ascii="UVN Cat Bien" w:hAnsi="UVN Cat Bien"/>
                      <w:noProof/>
                      <w:sz w:val="24"/>
                      <w:szCs w:val="24"/>
                    </w:rPr>
                    <w:t>rce control</w:t>
                  </w:r>
                </w:p>
                <w:p w14:paraId="2811FAB9" w14:textId="44089E8D" w:rsidR="00B228AD" w:rsidRDefault="00DD2053" w:rsidP="00F64A7A">
                  <w:pPr>
                    <w:pStyle w:val="ResumeText"/>
                    <w:spacing w:before="0" w:after="0" w:line="276" w:lineRule="auto"/>
                    <w:ind w:left="264" w:right="0"/>
                    <w:jc w:val="both"/>
                  </w:pPr>
                  <w:r>
                    <w:rPr>
                      <w:rFonts w:ascii="UVN Cat Bien" w:hAnsi="UVN Cat Bien"/>
                      <w:noProof/>
                      <w:sz w:val="24"/>
                      <w:szCs w:val="24"/>
                    </w:rPr>
                    <w:t>-</w:t>
                  </w:r>
                  <w:r w:rsidR="00B228AD" w:rsidRPr="00E11D9D">
                    <w:rPr>
                      <w:rFonts w:ascii="UVN Cat Bien" w:hAnsi="UVN Cat Bien"/>
                      <w:noProof/>
                      <w:sz w:val="24"/>
                      <w:szCs w:val="24"/>
                    </w:rPr>
                    <w:t xml:space="preserve"> </w:t>
                  </w:r>
                  <w:r w:rsidR="00B228AD" w:rsidRPr="00DD2053">
                    <w:rPr>
                      <w:rFonts w:ascii="UVN Cat Bien" w:hAnsi="UVN Cat Bien"/>
                      <w:noProof/>
                      <w:sz w:val="24"/>
                      <w:szCs w:val="24"/>
                    </w:rPr>
                    <w:t>Git</w:t>
                  </w:r>
                  <w:r w:rsidR="00F64A7A">
                    <w:rPr>
                      <w:rFonts w:ascii="UVN Cat Bien" w:hAnsi="UVN Cat Bien"/>
                      <w:noProof/>
                      <w:sz w:val="24"/>
                      <w:szCs w:val="24"/>
                    </w:rPr>
                    <w:t>, Github</w:t>
                  </w:r>
                  <w:r w:rsidR="009347D5">
                    <w:rPr>
                      <w:rFonts w:ascii="UVN Cat Bien" w:hAnsi="UVN Cat Bien"/>
                      <w:noProof/>
                      <w:sz w:val="24"/>
                      <w:szCs w:val="24"/>
                    </w:rPr>
                    <w:t>, Gitlab</w:t>
                  </w:r>
                  <w:r w:rsidR="00F64A7A">
                    <w:rPr>
                      <w:rFonts w:ascii="UVN Cat Bien" w:hAnsi="UVN Cat Bien"/>
                      <w:noProof/>
                      <w:sz w:val="24"/>
                      <w:szCs w:val="24"/>
                    </w:rPr>
                    <w:t>.</w:t>
                  </w:r>
                </w:p>
              </w:tc>
            </w:tr>
          </w:tbl>
          <w:p w14:paraId="4270021A" w14:textId="7C094A52" w:rsidR="00C97DFC" w:rsidRPr="00DD2053" w:rsidRDefault="00DD2053" w:rsidP="00DD2053">
            <w:pPr>
              <w:pStyle w:val="ResumeText"/>
              <w:spacing w:before="0" w:after="0" w:line="20" w:lineRule="exact"/>
              <w:ind w:right="0"/>
              <w:contextualSpacing/>
              <w:jc w:val="center"/>
              <w:rPr>
                <w:rFonts w:ascii="UVN Cat Bien" w:hAnsi="UVN Cat Bien"/>
                <w:noProof/>
                <w:sz w:val="24"/>
                <w:szCs w:val="24"/>
                <w:lang w:val="vi-VN"/>
              </w:rPr>
            </w:pPr>
            <w:r>
              <w:rPr>
                <w:rFonts w:ascii="UVN Cat Bien" w:hAnsi="UVN Cat Bien"/>
                <w:noProof/>
                <w:sz w:val="2"/>
                <w:szCs w:val="2"/>
              </w:rPr>
              <w:t xml:space="preserve">        </w:t>
            </w:r>
          </w:p>
        </w:tc>
      </w:tr>
      <w:tr w:rsidR="007B47B8" w:rsidRPr="00E11D9D" w14:paraId="47F866DE" w14:textId="77777777" w:rsidTr="001D0AF3">
        <w:tc>
          <w:tcPr>
            <w:tcW w:w="2981" w:type="dxa"/>
          </w:tcPr>
          <w:tbl>
            <w:tblPr>
              <w:tblStyle w:val="TableGrid"/>
              <w:tblW w:w="0" w:type="auto"/>
              <w:tblBorders>
                <w:top w:val="none" w:sz="0" w:space="0" w:color="auto"/>
                <w:left w:val="single" w:sz="18" w:space="0" w:color="00B05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3"/>
            </w:tblGrid>
            <w:tr w:rsidR="00EC0798" w14:paraId="5963D2EC" w14:textId="77777777" w:rsidTr="005C702C">
              <w:tc>
                <w:tcPr>
                  <w:tcW w:w="2823" w:type="dxa"/>
                  <w:tcBorders>
                    <w:left w:val="single" w:sz="36" w:space="0" w:color="00B050"/>
                  </w:tcBorders>
                  <w:shd w:val="clear" w:color="auto" w:fill="D6FED9"/>
                </w:tcPr>
                <w:p w14:paraId="448FBD74" w14:textId="52A2DEA5" w:rsidR="00EC0798" w:rsidRDefault="00EC0798" w:rsidP="00EC0798">
                  <w:r w:rsidRPr="009C3073">
                    <w:rPr>
                      <w:rFonts w:ascii="Cambria Math" w:hAnsi="Cambria Math" w:cs="Cambria Math"/>
                      <w:b/>
                      <w:bCs/>
                      <w:noProof/>
                      <w:color w:val="0EB24A"/>
                      <w:sz w:val="24"/>
                      <w:szCs w:val="24"/>
                      <w:lang w:val="en"/>
                    </w:rPr>
                    <w:t>⋆</w:t>
                  </w:r>
                  <w:r w:rsidRPr="009C3073">
                    <w:rPr>
                      <w:rFonts w:ascii="UVN Cat Bien" w:hAnsi="UVN Cat Bien" w:cs="Cambria Math"/>
                      <w:b/>
                      <w:bCs/>
                      <w:noProof/>
                      <w:color w:val="0EB24A"/>
                      <w:sz w:val="24"/>
                      <w:szCs w:val="24"/>
                      <w:lang w:val="en"/>
                    </w:rPr>
                    <w:t xml:space="preserve"> </w:t>
                  </w:r>
                  <w:r>
                    <w:rPr>
                      <w:rFonts w:ascii="UVN Cat Bien" w:hAnsi="UVN Cat Bien"/>
                      <w:b/>
                      <w:bCs/>
                      <w:noProof/>
                      <w:color w:val="0EB24A"/>
                      <w:sz w:val="24"/>
                      <w:szCs w:val="24"/>
                    </w:rPr>
                    <w:t xml:space="preserve">SOFT </w:t>
                  </w:r>
                  <w:r w:rsidRPr="009C3073">
                    <w:rPr>
                      <w:rFonts w:ascii="UVN Cat Bien" w:hAnsi="UVN Cat Bien" w:cs="Cambria Math"/>
                      <w:b/>
                      <w:bCs/>
                      <w:noProof/>
                      <w:color w:val="0EB24A"/>
                      <w:sz w:val="24"/>
                      <w:szCs w:val="24"/>
                      <w:lang w:val="en"/>
                    </w:rPr>
                    <w:t>SKILLS</w:t>
                  </w:r>
                </w:p>
              </w:tc>
            </w:tr>
          </w:tbl>
          <w:p w14:paraId="45D8D85B" w14:textId="6D85BD15" w:rsidR="00EC0798" w:rsidRPr="00EC0798" w:rsidRDefault="00EC0798" w:rsidP="00EC0798"/>
        </w:tc>
        <w:tc>
          <w:tcPr>
            <w:tcW w:w="297" w:type="dxa"/>
          </w:tcPr>
          <w:p w14:paraId="2AF0F32D" w14:textId="12285DAC" w:rsidR="00C97DFC" w:rsidRPr="00E11D9D" w:rsidRDefault="00C97DFC" w:rsidP="009032A2">
            <w:pPr>
              <w:spacing w:before="0" w:after="0" w:line="276" w:lineRule="auto"/>
              <w:rPr>
                <w:rFonts w:ascii="UVN Cat Bien" w:hAnsi="UVN Cat Bien"/>
                <w:noProof/>
                <w:sz w:val="24"/>
                <w:szCs w:val="24"/>
                <w:lang w:val="vi-VN"/>
              </w:rPr>
            </w:pPr>
          </w:p>
        </w:tc>
        <w:tc>
          <w:tcPr>
            <w:tcW w:w="11324" w:type="dxa"/>
          </w:tcPr>
          <w:p w14:paraId="28E72EBA" w14:textId="1943C971" w:rsidR="00C97DFC" w:rsidRPr="00674228" w:rsidRDefault="00674228" w:rsidP="009032A2">
            <w:pPr>
              <w:pStyle w:val="ResumeText"/>
              <w:spacing w:before="0" w:after="0" w:line="276" w:lineRule="auto"/>
              <w:ind w:right="0"/>
              <w:jc w:val="both"/>
              <w:rPr>
                <w:rFonts w:ascii="UVN Cat Bien" w:hAnsi="UVN Cat Bien"/>
                <w:noProof/>
                <w:sz w:val="24"/>
                <w:szCs w:val="24"/>
              </w:rPr>
            </w:pPr>
            <w:r w:rsidRPr="00674228">
              <w:rPr>
                <w:rFonts w:ascii="UVN Cat Bien" w:hAnsi="UVN Cat Bien"/>
                <w:noProof/>
                <w:sz w:val="24"/>
                <w:szCs w:val="24"/>
              </w:rPr>
              <w:t>Self-study skills, independent work, teamwork, planning and problem solving skills.</w:t>
            </w:r>
          </w:p>
        </w:tc>
      </w:tr>
      <w:tr w:rsidR="00073441" w:rsidRPr="00E11D9D" w14:paraId="6C534FE2" w14:textId="77777777" w:rsidTr="001D0AF3">
        <w:tc>
          <w:tcPr>
            <w:tcW w:w="2981" w:type="dxa"/>
          </w:tcPr>
          <w:tbl>
            <w:tblPr>
              <w:tblStyle w:val="TableGrid"/>
              <w:tblW w:w="0" w:type="auto"/>
              <w:tblBorders>
                <w:top w:val="none" w:sz="0" w:space="0" w:color="auto"/>
                <w:left w:val="single" w:sz="18" w:space="0" w:color="00B05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3"/>
            </w:tblGrid>
            <w:tr w:rsidR="00EC0798" w14:paraId="15A56810" w14:textId="77777777" w:rsidTr="005C702C">
              <w:tc>
                <w:tcPr>
                  <w:tcW w:w="2823" w:type="dxa"/>
                  <w:tcBorders>
                    <w:left w:val="single" w:sz="36" w:space="0" w:color="00B050"/>
                  </w:tcBorders>
                  <w:shd w:val="clear" w:color="auto" w:fill="D6FED9"/>
                </w:tcPr>
                <w:p w14:paraId="4F8753C4" w14:textId="1D8E7352" w:rsidR="00EC0798" w:rsidRDefault="00AE723C" w:rsidP="00EC0798">
                  <w:r w:rsidRPr="00073441">
                    <w:rPr>
                      <w:rFonts w:ascii="Cambria Math" w:hAnsi="Cambria Math" w:cs="Cambria Math"/>
                      <w:b/>
                      <w:bCs/>
                      <w:noProof/>
                      <w:color w:val="0EB24A"/>
                      <w:sz w:val="24"/>
                      <w:szCs w:val="24"/>
                    </w:rPr>
                    <w:t>⋆</w:t>
                  </w:r>
                  <w:r w:rsidRPr="00073441">
                    <w:rPr>
                      <w:rFonts w:ascii="UVN Cat Bien" w:hAnsi="UVN Cat Bien"/>
                      <w:b/>
                      <w:bCs/>
                      <w:noProof/>
                      <w:color w:val="0EB24A"/>
                      <w:sz w:val="24"/>
                      <w:szCs w:val="24"/>
                    </w:rPr>
                    <w:t xml:space="preserve"> WORK EXPERIENCE</w:t>
                  </w:r>
                </w:p>
              </w:tc>
            </w:tr>
          </w:tbl>
          <w:p w14:paraId="2475151A" w14:textId="4BD1EF20" w:rsidR="00EC0798" w:rsidRPr="00EC0798" w:rsidRDefault="00EC0798" w:rsidP="00EC0798"/>
        </w:tc>
        <w:tc>
          <w:tcPr>
            <w:tcW w:w="297" w:type="dxa"/>
          </w:tcPr>
          <w:p w14:paraId="3AB75379" w14:textId="77777777" w:rsidR="00073441" w:rsidRPr="00E11D9D" w:rsidRDefault="00073441" w:rsidP="00073441">
            <w:pPr>
              <w:spacing w:before="0" w:after="0" w:line="276" w:lineRule="auto"/>
              <w:rPr>
                <w:rFonts w:ascii="UVN Cat Bien" w:hAnsi="UVN Cat Bien"/>
                <w:noProof/>
                <w:sz w:val="24"/>
                <w:szCs w:val="24"/>
                <w:lang w:val="vi-VN"/>
              </w:rPr>
            </w:pPr>
          </w:p>
        </w:tc>
        <w:tc>
          <w:tcPr>
            <w:tcW w:w="11324" w:type="dxa"/>
            <w:vAlign w:val="center"/>
          </w:tcPr>
          <w:sdt>
            <w:sdtPr>
              <w:rPr>
                <w:rFonts w:ascii="UVN Cat Bien" w:eastAsiaTheme="minorEastAsia" w:hAnsi="UVN Cat Bien" w:cstheme="minorBidi"/>
                <w:b/>
                <w:bCs/>
                <w:caps w:val="0"/>
                <w:noProof/>
                <w:color w:val="595959" w:themeColor="text1" w:themeTint="A6"/>
                <w:sz w:val="24"/>
                <w:szCs w:val="24"/>
                <w:lang w:val="vi-VN"/>
              </w:rPr>
              <w:id w:val="-159469516"/>
              <w15:repeatingSection/>
            </w:sdtPr>
            <w:sdtEndPr>
              <w:rPr>
                <w:b w:val="0"/>
                <w:bCs w:val="0"/>
                <w:sz w:val="22"/>
                <w:szCs w:val="22"/>
              </w:rPr>
            </w:sdtEndPr>
            <w:sdtContent>
              <w:sdt>
                <w:sdtPr>
                  <w:rPr>
                    <w:rFonts w:ascii="UVN Cat Bien" w:eastAsiaTheme="minorEastAsia" w:hAnsi="UVN Cat Bien" w:cstheme="minorBidi"/>
                    <w:b/>
                    <w:bCs/>
                    <w:caps w:val="0"/>
                    <w:noProof/>
                    <w:color w:val="595959" w:themeColor="text1" w:themeTint="A6"/>
                    <w:sz w:val="24"/>
                    <w:szCs w:val="24"/>
                    <w:lang w:val="vi-VN"/>
                  </w:rPr>
                  <w:id w:val="308671128"/>
                  <w:placeholder>
                    <w:docPart w:val="F92AF9BD73C740E9864165DEE01A3C7E"/>
                  </w:placeholder>
                  <w15:repeatingSectionItem/>
                </w:sdtPr>
                <w:sdtEndPr>
                  <w:rPr>
                    <w:b w:val="0"/>
                    <w:bCs w:val="0"/>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42" w:type="dxa"/>
                        <w:bottom w:w="57" w:type="dxa"/>
                        <w:right w:w="142" w:type="dxa"/>
                      </w:tblCellMar>
                      <w:tblLook w:val="04A0" w:firstRow="1" w:lastRow="0" w:firstColumn="1" w:lastColumn="0" w:noHBand="0" w:noVBand="1"/>
                    </w:tblPr>
                    <w:tblGrid>
                      <w:gridCol w:w="11201"/>
                    </w:tblGrid>
                    <w:tr w:rsidR="00C24011" w14:paraId="51843CE7" w14:textId="77777777" w:rsidTr="00AE723C">
                      <w:tc>
                        <w:tcPr>
                          <w:tcW w:w="11201" w:type="dxa"/>
                        </w:tcPr>
                        <w:p w14:paraId="2421F149" w14:textId="3C0EB90A" w:rsidR="00D33595" w:rsidRPr="002C53A2" w:rsidRDefault="00D33595" w:rsidP="00D33595">
                          <w:pPr>
                            <w:pStyle w:val="Heading1"/>
                            <w:spacing w:before="0"/>
                            <w:jc w:val="left"/>
                            <w:rPr>
                              <w:rFonts w:ascii="UVN Cat Bien" w:hAnsi="UVN Cat Bien"/>
                              <w:b/>
                              <w:bCs/>
                              <w:noProof/>
                              <w:color w:val="0EB24A"/>
                              <w:sz w:val="24"/>
                              <w:szCs w:val="24"/>
                            </w:rPr>
                          </w:pPr>
                          <w:r>
                            <w:rPr>
                              <w:rFonts w:ascii="UVN Cat Bien" w:hAnsi="UVN Cat Bien"/>
                              <w:b/>
                              <w:bCs/>
                              <w:noProof/>
                              <w:color w:val="0EB24A"/>
                              <w:sz w:val="24"/>
                              <w:szCs w:val="24"/>
                            </w:rPr>
                            <w:t>1</w:t>
                          </w:r>
                          <w:r w:rsidRPr="002C53A2">
                            <w:rPr>
                              <w:rFonts w:ascii="UVN Cat Bien" w:hAnsi="UVN Cat Bien"/>
                              <w:b/>
                              <w:bCs/>
                              <w:noProof/>
                              <w:color w:val="0EB24A"/>
                              <w:sz w:val="24"/>
                              <w:szCs w:val="24"/>
                            </w:rPr>
                            <w:t>/202</w:t>
                          </w:r>
                          <w:r>
                            <w:rPr>
                              <w:rFonts w:ascii="UVN Cat Bien" w:hAnsi="UVN Cat Bien"/>
                              <w:b/>
                              <w:bCs/>
                              <w:noProof/>
                              <w:color w:val="0EB24A"/>
                              <w:sz w:val="24"/>
                              <w:szCs w:val="24"/>
                            </w:rPr>
                            <w:t>3</w:t>
                          </w:r>
                          <w:r w:rsidRPr="002C53A2">
                            <w:rPr>
                              <w:rFonts w:ascii="UVN Cat Bien" w:hAnsi="UVN Cat Bien"/>
                              <w:b/>
                              <w:bCs/>
                              <w:noProof/>
                              <w:color w:val="0EB24A"/>
                              <w:sz w:val="24"/>
                              <w:szCs w:val="24"/>
                            </w:rPr>
                            <w:t xml:space="preserve"> - pRESENT</w:t>
                          </w:r>
                        </w:p>
                        <w:p w14:paraId="453249DF" w14:textId="7ED3AD95" w:rsidR="00D33595" w:rsidRPr="00E11D9D" w:rsidRDefault="00D33595" w:rsidP="00D33595">
                          <w:pPr>
                            <w:pStyle w:val="Heading2"/>
                            <w:spacing w:before="0" w:after="0" w:line="276" w:lineRule="auto"/>
                            <w:ind w:left="295"/>
                            <w:rPr>
                              <w:rFonts w:ascii="UVN Cat Bien" w:hAnsi="UVN Cat Bien"/>
                              <w:noProof/>
                              <w:sz w:val="24"/>
                              <w:szCs w:val="24"/>
                            </w:rPr>
                          </w:pPr>
                          <w:r>
                            <w:rPr>
                              <w:rFonts w:ascii="Cambria Math" w:hAnsi="Cambria Math" w:cs="Cambria Math"/>
                              <w:noProof/>
                              <w:sz w:val="24"/>
                              <w:szCs w:val="24"/>
                              <w:lang w:val="vi-VN"/>
                            </w:rPr>
                            <w:t>▸</w:t>
                          </w:r>
                          <w:r>
                            <w:rPr>
                              <w:rFonts w:ascii="Cambria Math" w:hAnsi="Cambria Math"/>
                              <w:noProof/>
                              <w:sz w:val="24"/>
                              <w:szCs w:val="24"/>
                            </w:rPr>
                            <w:t>UTOP</w:t>
                          </w:r>
                          <w:r w:rsidRPr="00E11D9D">
                            <w:rPr>
                              <w:rFonts w:ascii="UVN Cat Bien" w:hAnsi="UVN Cat Bien"/>
                              <w:noProof/>
                              <w:sz w:val="24"/>
                              <w:szCs w:val="24"/>
                            </w:rPr>
                            <w:t xml:space="preserve"> </w:t>
                          </w:r>
                        </w:p>
                        <w:p w14:paraId="6C43DD6E" w14:textId="3548CD60" w:rsidR="00D33595" w:rsidRPr="00D33595" w:rsidRDefault="00D33595" w:rsidP="00D33595">
                          <w:pPr>
                            <w:spacing w:before="0" w:line="276" w:lineRule="auto"/>
                            <w:ind w:left="295"/>
                            <w:rPr>
                              <w:rFonts w:ascii="UVN Cat Bien" w:hAnsi="UVN Cat Bien"/>
                              <w:noProof/>
                              <w:sz w:val="24"/>
                              <w:szCs w:val="24"/>
                            </w:rPr>
                          </w:pPr>
                          <w:r>
                            <w:rPr>
                              <w:rFonts w:ascii="UVN Cat Bien" w:hAnsi="UVN Cat Bien"/>
                              <w:noProof/>
                              <w:sz w:val="24"/>
                              <w:szCs w:val="24"/>
                            </w:rPr>
                            <w:t xml:space="preserve">Software Developer – AkaChain: </w:t>
                          </w:r>
                          <w:r w:rsidRPr="00E610D9">
                            <w:rPr>
                              <w:rFonts w:ascii="UVN Cat Bien" w:hAnsi="UVN Cat Bien"/>
                              <w:noProof/>
                              <w:sz w:val="24"/>
                              <w:szCs w:val="24"/>
                            </w:rPr>
                            <w:t>The blockchain-backed enterprise platform for Digital ID</w:t>
                          </w:r>
                          <w:r w:rsidRPr="00E11D9D">
                            <w:rPr>
                              <w:rFonts w:ascii="UVN Cat Bien" w:hAnsi="UVN Cat Bien"/>
                              <w:noProof/>
                              <w:sz w:val="24"/>
                              <w:szCs w:val="24"/>
                            </w:rPr>
                            <w:t>.</w:t>
                          </w:r>
                        </w:p>
                        <w:p w14:paraId="296DD4E5" w14:textId="481DD84D" w:rsidR="00C24011" w:rsidRPr="002C53A2" w:rsidRDefault="00C24011" w:rsidP="00C24011">
                          <w:pPr>
                            <w:pStyle w:val="Heading1"/>
                            <w:spacing w:before="0"/>
                            <w:jc w:val="left"/>
                            <w:rPr>
                              <w:rFonts w:ascii="UVN Cat Bien" w:hAnsi="UVN Cat Bien"/>
                              <w:b/>
                              <w:bCs/>
                              <w:noProof/>
                              <w:color w:val="0EB24A"/>
                              <w:sz w:val="24"/>
                              <w:szCs w:val="24"/>
                            </w:rPr>
                          </w:pPr>
                          <w:r w:rsidRPr="002C53A2">
                            <w:rPr>
                              <w:rFonts w:ascii="UVN Cat Bien" w:hAnsi="UVN Cat Bien"/>
                              <w:b/>
                              <w:bCs/>
                              <w:noProof/>
                              <w:color w:val="0EB24A"/>
                              <w:sz w:val="24"/>
                              <w:szCs w:val="24"/>
                            </w:rPr>
                            <w:t xml:space="preserve">2/2022 </w:t>
                          </w:r>
                          <w:r w:rsidR="00D33595">
                            <w:rPr>
                              <w:rFonts w:ascii="UVN Cat Bien" w:hAnsi="UVN Cat Bien"/>
                              <w:b/>
                              <w:bCs/>
                              <w:noProof/>
                              <w:color w:val="0EB24A"/>
                              <w:sz w:val="24"/>
                              <w:szCs w:val="24"/>
                            </w:rPr>
                            <w:t>–</w:t>
                          </w:r>
                          <w:r w:rsidRPr="002C53A2">
                            <w:rPr>
                              <w:rFonts w:ascii="UVN Cat Bien" w:hAnsi="UVN Cat Bien"/>
                              <w:b/>
                              <w:bCs/>
                              <w:noProof/>
                              <w:color w:val="0EB24A"/>
                              <w:sz w:val="24"/>
                              <w:szCs w:val="24"/>
                            </w:rPr>
                            <w:t xml:space="preserve"> </w:t>
                          </w:r>
                          <w:r w:rsidR="00D33595">
                            <w:rPr>
                              <w:rFonts w:ascii="UVN Cat Bien" w:hAnsi="UVN Cat Bien"/>
                              <w:b/>
                              <w:bCs/>
                              <w:noProof/>
                              <w:color w:val="0EB24A"/>
                              <w:sz w:val="24"/>
                              <w:szCs w:val="24"/>
                            </w:rPr>
                            <w:t>12/2022</w:t>
                          </w:r>
                        </w:p>
                        <w:p w14:paraId="758D14CD" w14:textId="77777777" w:rsidR="00C24011" w:rsidRPr="00E11D9D" w:rsidRDefault="00C24011" w:rsidP="00C24011">
                          <w:pPr>
                            <w:pStyle w:val="Heading2"/>
                            <w:spacing w:before="0" w:after="0" w:line="276" w:lineRule="auto"/>
                            <w:ind w:left="295"/>
                            <w:rPr>
                              <w:rFonts w:ascii="UVN Cat Bien" w:hAnsi="UVN Cat Bien"/>
                              <w:noProof/>
                              <w:sz w:val="24"/>
                              <w:szCs w:val="24"/>
                            </w:rPr>
                          </w:pPr>
                          <w:r>
                            <w:rPr>
                              <w:rFonts w:ascii="Cambria Math" w:hAnsi="Cambria Math" w:cs="Cambria Math"/>
                              <w:noProof/>
                              <w:sz w:val="24"/>
                              <w:szCs w:val="24"/>
                              <w:lang w:val="vi-VN"/>
                            </w:rPr>
                            <w:t>▸</w:t>
                          </w:r>
                          <w:r>
                            <w:rPr>
                              <w:rFonts w:ascii="Cambria Math" w:hAnsi="Cambria Math"/>
                              <w:noProof/>
                              <w:sz w:val="24"/>
                              <w:szCs w:val="24"/>
                              <w:lang w:val="vi-VN"/>
                            </w:rPr>
                            <w:t>F</w:t>
                          </w:r>
                          <w:r>
                            <w:rPr>
                              <w:rFonts w:ascii="Cambria Math" w:hAnsi="Cambria Math"/>
                              <w:noProof/>
                              <w:sz w:val="24"/>
                              <w:szCs w:val="24"/>
                            </w:rPr>
                            <w:t>PT SOFTWARE HO CHI MINH</w:t>
                          </w:r>
                          <w:r w:rsidRPr="00E11D9D">
                            <w:rPr>
                              <w:rFonts w:ascii="UVN Cat Bien" w:hAnsi="UVN Cat Bien"/>
                              <w:noProof/>
                              <w:sz w:val="24"/>
                              <w:szCs w:val="24"/>
                            </w:rPr>
                            <w:t xml:space="preserve"> </w:t>
                          </w:r>
                        </w:p>
                        <w:p w14:paraId="3A9A6E3F" w14:textId="29BDCBF8" w:rsidR="00C24011" w:rsidRPr="00C24011" w:rsidRDefault="00C24011" w:rsidP="00C24011">
                          <w:pPr>
                            <w:spacing w:before="0" w:line="276" w:lineRule="auto"/>
                            <w:ind w:left="295"/>
                            <w:rPr>
                              <w:noProof/>
                              <w:sz w:val="24"/>
                              <w:szCs w:val="24"/>
                              <w:lang w:val="vi-VN"/>
                            </w:rPr>
                          </w:pPr>
                          <w:r>
                            <w:rPr>
                              <w:rFonts w:ascii="UVN Cat Bien" w:hAnsi="UVN Cat Bien"/>
                              <w:noProof/>
                              <w:sz w:val="24"/>
                              <w:szCs w:val="24"/>
                            </w:rPr>
                            <w:t xml:space="preserve">Software </w:t>
                          </w:r>
                          <w:r w:rsidR="00D33595">
                            <w:rPr>
                              <w:rFonts w:ascii="UVN Cat Bien" w:hAnsi="UVN Cat Bien"/>
                              <w:noProof/>
                              <w:sz w:val="24"/>
                              <w:szCs w:val="24"/>
                            </w:rPr>
                            <w:t>Developer</w:t>
                          </w:r>
                          <w:r>
                            <w:rPr>
                              <w:rFonts w:ascii="UVN Cat Bien" w:hAnsi="UVN Cat Bien"/>
                              <w:noProof/>
                              <w:sz w:val="24"/>
                              <w:szCs w:val="24"/>
                            </w:rPr>
                            <w:t xml:space="preserve"> – AkaChain: </w:t>
                          </w:r>
                          <w:r w:rsidRPr="00E610D9">
                            <w:rPr>
                              <w:rFonts w:ascii="UVN Cat Bien" w:hAnsi="UVN Cat Bien"/>
                              <w:noProof/>
                              <w:sz w:val="24"/>
                              <w:szCs w:val="24"/>
                            </w:rPr>
                            <w:t>The blockchain-backed enterprise platform for Digital ID</w:t>
                          </w:r>
                          <w:r w:rsidRPr="00E11D9D">
                            <w:rPr>
                              <w:rFonts w:ascii="UVN Cat Bien" w:hAnsi="UVN Cat Bien"/>
                              <w:noProof/>
                              <w:sz w:val="24"/>
                              <w:szCs w:val="24"/>
                            </w:rPr>
                            <w:t>.</w:t>
                          </w:r>
                        </w:p>
                      </w:tc>
                    </w:tr>
                    <w:tr w:rsidR="00C24011" w14:paraId="6F33987D" w14:textId="77777777" w:rsidTr="00AE723C">
                      <w:tc>
                        <w:tcPr>
                          <w:tcW w:w="11201" w:type="dxa"/>
                        </w:tcPr>
                        <w:p w14:paraId="370F07A9" w14:textId="77777777" w:rsidR="00C24011" w:rsidRDefault="00C24011" w:rsidP="00C24011">
                          <w:pPr>
                            <w:pStyle w:val="Heading1"/>
                            <w:spacing w:before="0"/>
                            <w:jc w:val="left"/>
                            <w:rPr>
                              <w:rFonts w:ascii="UVN Cat Bien" w:hAnsi="UVN Cat Bien"/>
                              <w:b/>
                              <w:bCs/>
                              <w:caps w:val="0"/>
                              <w:noProof/>
                              <w:sz w:val="24"/>
                              <w:szCs w:val="24"/>
                            </w:rPr>
                          </w:pPr>
                          <w:r w:rsidRPr="002C53A2">
                            <w:rPr>
                              <w:rFonts w:ascii="UVN Cat Bien" w:hAnsi="UVN Cat Bien"/>
                              <w:b/>
                              <w:bCs/>
                              <w:noProof/>
                              <w:color w:val="0EB24A"/>
                              <w:sz w:val="24"/>
                              <w:szCs w:val="24"/>
                            </w:rPr>
                            <w:t>12/</w:t>
                          </w:r>
                          <w:r w:rsidRPr="004C51D3">
                            <w:rPr>
                              <w:rFonts w:ascii="UVN Cat Bien" w:hAnsi="UVN Cat Bien"/>
                              <w:b/>
                              <w:bCs/>
                              <w:noProof/>
                              <w:color w:val="0EB24A"/>
                              <w:sz w:val="24"/>
                              <w:szCs w:val="24"/>
                            </w:rPr>
                            <w:t>2021</w:t>
                          </w:r>
                          <w:r>
                            <w:rPr>
                              <w:rFonts w:ascii="UVN Cat Bien" w:hAnsi="UVN Cat Bien"/>
                              <w:b/>
                              <w:bCs/>
                              <w:noProof/>
                              <w:color w:val="0EB24A"/>
                              <w:sz w:val="24"/>
                              <w:szCs w:val="24"/>
                            </w:rPr>
                            <w:t xml:space="preserve"> – 1/2022</w:t>
                          </w:r>
                        </w:p>
                        <w:p w14:paraId="56A5B2D6" w14:textId="77777777" w:rsidR="00C24011" w:rsidRPr="00E11D9D" w:rsidRDefault="00C24011" w:rsidP="00C24011">
                          <w:pPr>
                            <w:spacing w:before="0" w:line="276" w:lineRule="auto"/>
                            <w:ind w:left="295"/>
                            <w:rPr>
                              <w:rFonts w:ascii="UVN Cat Bien" w:eastAsiaTheme="majorEastAsia" w:hAnsi="UVN Cat Bien" w:cstheme="majorBidi"/>
                              <w:b/>
                              <w:bCs/>
                              <w:caps/>
                              <w:noProof/>
                              <w:color w:val="404040" w:themeColor="text1" w:themeTint="BF"/>
                              <w:sz w:val="24"/>
                              <w:szCs w:val="24"/>
                              <w14:ligatures w14:val="standardContextual"/>
                            </w:rPr>
                          </w:pPr>
                          <w:r>
                            <w:rPr>
                              <w:rFonts w:ascii="Cambria Math" w:hAnsi="Cambria Math" w:cs="Cambria Math"/>
                              <w:b/>
                              <w:bCs/>
                              <w:noProof/>
                              <w:sz w:val="24"/>
                              <w:szCs w:val="24"/>
                              <w:lang w:val="vi-VN"/>
                            </w:rPr>
                            <w:t>▸</w:t>
                          </w:r>
                          <w:r>
                            <w:rPr>
                              <w:rFonts w:ascii="UVN Cat Bien" w:hAnsi="UVN Cat Bien"/>
                              <w:b/>
                              <w:bCs/>
                              <w:noProof/>
                              <w:sz w:val="24"/>
                              <w:szCs w:val="24"/>
                            </w:rPr>
                            <w:t>AEMI BEAUTY</w:t>
                          </w:r>
                          <w:r w:rsidRPr="00E11D9D">
                            <w:rPr>
                              <w:rFonts w:ascii="UVN Cat Bien" w:eastAsiaTheme="majorEastAsia" w:hAnsi="UVN Cat Bien" w:cstheme="majorBidi"/>
                              <w:b/>
                              <w:bCs/>
                              <w:caps/>
                              <w:noProof/>
                              <w:color w:val="404040" w:themeColor="text1" w:themeTint="BF"/>
                              <w:sz w:val="24"/>
                              <w:szCs w:val="24"/>
                              <w14:ligatures w14:val="standardContextual"/>
                            </w:rPr>
                            <w:t xml:space="preserve"> </w:t>
                          </w:r>
                        </w:p>
                        <w:p w14:paraId="592157D6" w14:textId="7303491D" w:rsidR="00C24011" w:rsidRPr="00C24011" w:rsidRDefault="00C24011" w:rsidP="00C24011">
                          <w:pPr>
                            <w:spacing w:line="276" w:lineRule="auto"/>
                            <w:ind w:left="295"/>
                            <w:rPr>
                              <w:rFonts w:ascii="UVN Cat Bien" w:hAnsi="UVN Cat Bien"/>
                              <w:noProof/>
                              <w:sz w:val="22"/>
                              <w:szCs w:val="22"/>
                              <w:lang w:val="vi-VN"/>
                            </w:rPr>
                          </w:pPr>
                          <w:r>
                            <w:rPr>
                              <w:rFonts w:ascii="UVN Cat Bien" w:hAnsi="UVN Cat Bien"/>
                              <w:noProof/>
                              <w:sz w:val="24"/>
                              <w:szCs w:val="24"/>
                            </w:rPr>
                            <w:t>Freelancer – Website Online shopping.</w:t>
                          </w:r>
                        </w:p>
                      </w:tc>
                    </w:tr>
                  </w:tbl>
                </w:sdtContent>
              </w:sdt>
            </w:sdtContent>
          </w:sdt>
          <w:p w14:paraId="260A184F" w14:textId="724715F2" w:rsidR="00073441" w:rsidRPr="00C24011" w:rsidRDefault="00073441" w:rsidP="00C24011">
            <w:pPr>
              <w:spacing w:after="0" w:line="276" w:lineRule="auto"/>
              <w:rPr>
                <w:noProof/>
                <w:lang w:val="vi-VN"/>
              </w:rPr>
            </w:pPr>
          </w:p>
        </w:tc>
      </w:tr>
      <w:tr w:rsidR="007B47B8" w:rsidRPr="00E11D9D" w14:paraId="09083314" w14:textId="77777777" w:rsidTr="001D0AF3">
        <w:tc>
          <w:tcPr>
            <w:tcW w:w="2981" w:type="dxa"/>
          </w:tcPr>
          <w:tbl>
            <w:tblPr>
              <w:tblStyle w:val="TableGrid"/>
              <w:tblW w:w="0" w:type="auto"/>
              <w:tblBorders>
                <w:top w:val="none" w:sz="0" w:space="0" w:color="auto"/>
                <w:left w:val="single" w:sz="18" w:space="0" w:color="00B05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3"/>
            </w:tblGrid>
            <w:tr w:rsidR="00AE723C" w14:paraId="6CD65277" w14:textId="77777777" w:rsidTr="005C702C">
              <w:tc>
                <w:tcPr>
                  <w:tcW w:w="2823" w:type="dxa"/>
                  <w:tcBorders>
                    <w:left w:val="single" w:sz="36" w:space="0" w:color="00B050"/>
                  </w:tcBorders>
                  <w:shd w:val="clear" w:color="auto" w:fill="D6FED9"/>
                </w:tcPr>
                <w:p w14:paraId="6792265B" w14:textId="191FF5D7" w:rsidR="00AE723C" w:rsidRDefault="00AE723C" w:rsidP="00AE723C">
                  <w:r w:rsidRPr="009C3073">
                    <w:rPr>
                      <w:rFonts w:ascii="Cambria Math" w:hAnsi="Cambria Math" w:cs="Cambria Math"/>
                      <w:b/>
                      <w:bCs/>
                      <w:noProof/>
                      <w:color w:val="0EB24A"/>
                      <w:sz w:val="23"/>
                      <w:szCs w:val="23"/>
                      <w:lang w:val="en"/>
                    </w:rPr>
                    <w:t xml:space="preserve">⋆ </w:t>
                  </w:r>
                  <w:r w:rsidRPr="00030D37">
                    <w:rPr>
                      <w:rFonts w:ascii="UVN Cat Bien" w:hAnsi="UVN Cat Bien"/>
                      <w:b/>
                      <w:bCs/>
                      <w:noProof/>
                      <w:color w:val="0EB24A"/>
                      <w:sz w:val="24"/>
                      <w:szCs w:val="24"/>
                    </w:rPr>
                    <w:t>CERTIFICATES</w:t>
                  </w:r>
                </w:p>
              </w:tc>
            </w:tr>
          </w:tbl>
          <w:p w14:paraId="73C40533" w14:textId="32B0BA7A" w:rsidR="00AE723C" w:rsidRPr="00AE723C" w:rsidRDefault="00AE723C" w:rsidP="00AE723C"/>
        </w:tc>
        <w:tc>
          <w:tcPr>
            <w:tcW w:w="297" w:type="dxa"/>
          </w:tcPr>
          <w:p w14:paraId="4208725C" w14:textId="6E186F07" w:rsidR="00C97DFC" w:rsidRPr="00E11D9D" w:rsidRDefault="00C97DFC" w:rsidP="009032A2">
            <w:pPr>
              <w:spacing w:line="276" w:lineRule="auto"/>
              <w:rPr>
                <w:rFonts w:ascii="UVN Cat Bien" w:hAnsi="UVN Cat Bien"/>
                <w:noProof/>
                <w:sz w:val="24"/>
                <w:szCs w:val="24"/>
                <w:lang w:val="vi-VN"/>
              </w:rPr>
            </w:pPr>
          </w:p>
        </w:tc>
        <w:tc>
          <w:tcPr>
            <w:tcW w:w="11324" w:type="dxa"/>
          </w:tcPr>
          <w:sdt>
            <w:sdtPr>
              <w:rPr>
                <w:rFonts w:ascii="UVN Cat Bien" w:eastAsiaTheme="minorEastAsia" w:hAnsi="UVN Cat Bien" w:cstheme="minorBidi"/>
                <w:b w:val="0"/>
                <w:bCs w:val="0"/>
                <w:caps w:val="0"/>
                <w:noProof/>
                <w:color w:val="595959" w:themeColor="text1" w:themeTint="A6"/>
                <w:sz w:val="24"/>
                <w:szCs w:val="24"/>
                <w:lang w:val="vi-VN"/>
                <w14:ligatures w14:val="none"/>
              </w:rPr>
              <w:id w:val="-691765356"/>
              <w15:repeatingSection/>
            </w:sdtPr>
            <w:sdtEndPr>
              <w:rPr>
                <w:sz w:val="28"/>
                <w:szCs w:val="28"/>
                <w:lang w:val="en-US"/>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42" w:type="dxa"/>
                    <w:bottom w:w="57" w:type="dxa"/>
                    <w:right w:w="142" w:type="dxa"/>
                  </w:tblCellMar>
                  <w:tblLook w:val="04A0" w:firstRow="1" w:lastRow="0" w:firstColumn="1" w:lastColumn="0" w:noHBand="0" w:noVBand="1"/>
                </w:tblPr>
                <w:tblGrid>
                  <w:gridCol w:w="11201"/>
                </w:tblGrid>
                <w:sdt>
                  <w:sdtPr>
                    <w:rPr>
                      <w:rFonts w:ascii="UVN Cat Bien" w:eastAsiaTheme="minorEastAsia" w:hAnsi="UVN Cat Bien" w:cstheme="minorBidi"/>
                      <w:b w:val="0"/>
                      <w:bCs w:val="0"/>
                      <w:caps w:val="0"/>
                      <w:noProof/>
                      <w:color w:val="595959" w:themeColor="text1" w:themeTint="A6"/>
                      <w:sz w:val="24"/>
                      <w:szCs w:val="24"/>
                      <w:lang w:val="vi-VN"/>
                      <w14:ligatures w14:val="none"/>
                    </w:rPr>
                    <w:id w:val="-654989194"/>
                    <w:placeholder>
                      <w:docPart w:val="F390B42A69B3443DA67709EB12BA7143"/>
                    </w:placeholder>
                    <w15:repeatingSectionItem/>
                  </w:sdtPr>
                  <w:sdtEndPr>
                    <w:rPr>
                      <w:rFonts w:eastAsiaTheme="majorEastAsia" w:cstheme="majorBidi"/>
                      <w:b/>
                      <w:bCs/>
                      <w:caps/>
                      <w:color w:val="404040" w:themeColor="text1" w:themeTint="BF"/>
                      <w:lang w:val="en-US"/>
                      <w14:ligatures w14:val="standardContextual"/>
                    </w:rPr>
                  </w:sdtEndPr>
                  <w:sdtContent>
                    <w:tr w:rsidR="001D0AF3" w14:paraId="7718A04F" w14:textId="77777777" w:rsidTr="00AE723C">
                      <w:tc>
                        <w:tcPr>
                          <w:tcW w:w="11201" w:type="dxa"/>
                        </w:tcPr>
                        <w:p w14:paraId="06395C9C" w14:textId="187C68A1" w:rsidR="001D0AF3" w:rsidRPr="00C24011" w:rsidRDefault="001D0AF3" w:rsidP="001D0AF3">
                          <w:pPr>
                            <w:pStyle w:val="Heading2"/>
                            <w:spacing w:before="0" w:after="0" w:line="276" w:lineRule="auto"/>
                            <w:rPr>
                              <w:rFonts w:ascii="UVN Cat Bien" w:hAnsi="UVN Cat Bien"/>
                              <w:noProof/>
                              <w:color w:val="0EB24A"/>
                              <w:sz w:val="24"/>
                              <w:szCs w:val="24"/>
                              <w14:ligatures w14:val="none"/>
                            </w:rPr>
                          </w:pPr>
                          <w:r w:rsidRPr="00C24011">
                            <w:rPr>
                              <w:rFonts w:ascii="UVN Cat Bien" w:hAnsi="UVN Cat Bien"/>
                              <w:noProof/>
                              <w:color w:val="0EB24A"/>
                              <w:sz w:val="24"/>
                              <w:szCs w:val="24"/>
                              <w14:ligatures w14:val="none"/>
                            </w:rPr>
                            <w:t>202</w:t>
                          </w:r>
                          <w:r w:rsidR="002F5375">
                            <w:rPr>
                              <w:rFonts w:ascii="UVN Cat Bien" w:hAnsi="UVN Cat Bien"/>
                              <w:noProof/>
                              <w:color w:val="0EB24A"/>
                              <w:sz w:val="24"/>
                              <w:szCs w:val="24"/>
                              <w14:ligatures w14:val="none"/>
                            </w:rPr>
                            <w:t>2</w:t>
                          </w:r>
                        </w:p>
                        <w:p w14:paraId="304C384D" w14:textId="721E317F" w:rsidR="001D0AF3" w:rsidRPr="002F5375" w:rsidRDefault="001D0AF3" w:rsidP="002F5375">
                          <w:pPr>
                            <w:pStyle w:val="Heading2"/>
                            <w:spacing w:before="0" w:after="0" w:line="276" w:lineRule="auto"/>
                            <w:ind w:left="336"/>
                            <w:rPr>
                              <w:rFonts w:ascii="UVN Cat Bien" w:hAnsi="UVN Cat Bien"/>
                              <w:b w:val="0"/>
                              <w:bCs w:val="0"/>
                              <w:caps w:val="0"/>
                              <w:noProof/>
                              <w:sz w:val="24"/>
                              <w:szCs w:val="24"/>
                            </w:rPr>
                          </w:pPr>
                          <w:r>
                            <w:rPr>
                              <w:rFonts w:ascii="Cambria Math" w:hAnsi="Cambria Math" w:cs="Cambria Math"/>
                              <w:noProof/>
                              <w:sz w:val="24"/>
                              <w:szCs w:val="24"/>
                              <w:lang w:val="vi-VN"/>
                            </w:rPr>
                            <w:t>▸</w:t>
                          </w:r>
                          <w:r w:rsidR="002F5375" w:rsidRPr="00065B5B">
                            <w:rPr>
                              <w:rFonts w:ascii="UVN Cat Bien" w:hAnsi="UVN Cat Bien"/>
                              <w:caps w:val="0"/>
                              <w:noProof/>
                              <w:sz w:val="24"/>
                              <w:szCs w:val="24"/>
                            </w:rPr>
                            <w:t>ENGLISH</w:t>
                          </w:r>
                          <w:r w:rsidR="002F5375">
                            <w:rPr>
                              <w:rFonts w:ascii="UVN Cat Bien" w:hAnsi="UVN Cat Bien"/>
                              <w:noProof/>
                              <w:sz w:val="24"/>
                              <w:szCs w:val="24"/>
                            </w:rPr>
                            <w:t xml:space="preserve"> </w:t>
                          </w:r>
                          <w:r w:rsidR="002F5375">
                            <w:rPr>
                              <w:rFonts w:ascii="UVN Cat Bien" w:hAnsi="UVN Cat Bien"/>
                              <w:b w:val="0"/>
                              <w:bCs w:val="0"/>
                              <w:noProof/>
                              <w:sz w:val="24"/>
                              <w:szCs w:val="24"/>
                            </w:rPr>
                            <w:t>CEFR</w:t>
                          </w:r>
                          <w:r w:rsidR="002F5375" w:rsidRPr="00D754F9">
                            <w:rPr>
                              <w:rFonts w:ascii="UVN Cat Bien" w:hAnsi="UVN Cat Bien"/>
                              <w:b w:val="0"/>
                              <w:bCs w:val="0"/>
                              <w:noProof/>
                              <w:sz w:val="24"/>
                              <w:szCs w:val="24"/>
                            </w:rPr>
                            <w:t xml:space="preserve"> </w:t>
                          </w:r>
                          <w:r w:rsidR="002F5375">
                            <w:rPr>
                              <w:rFonts w:ascii="UVN Cat Bien" w:hAnsi="UVN Cat Bien"/>
                              <w:b w:val="0"/>
                              <w:bCs w:val="0"/>
                              <w:noProof/>
                              <w:sz w:val="24"/>
                              <w:szCs w:val="24"/>
                            </w:rPr>
                            <w:t>B2</w:t>
                          </w:r>
                          <w:r w:rsidR="002F5375">
                            <w:rPr>
                              <w:rFonts w:ascii="UVN Cat Bien" w:hAnsi="UVN Cat Bien"/>
                              <w:b w:val="0"/>
                              <w:bCs w:val="0"/>
                              <w:noProof/>
                              <w:sz w:val="24"/>
                              <w:szCs w:val="24"/>
                            </w:rPr>
                            <w:t xml:space="preserve"> – </w:t>
                          </w:r>
                          <w:r w:rsidR="002F5375">
                            <w:rPr>
                              <w:rFonts w:ascii="UVN Cat Bien" w:hAnsi="UVN Cat Bien"/>
                              <w:b w:val="0"/>
                              <w:bCs w:val="0"/>
                              <w:noProof/>
                              <w:sz w:val="24"/>
                              <w:szCs w:val="24"/>
                            </w:rPr>
                            <w:t>9</w:t>
                          </w:r>
                          <w:r w:rsidR="002F5375">
                            <w:rPr>
                              <w:rFonts w:ascii="UVN Cat Bien" w:hAnsi="UVN Cat Bien"/>
                              <w:b w:val="0"/>
                              <w:bCs w:val="0"/>
                              <w:noProof/>
                              <w:sz w:val="24"/>
                              <w:szCs w:val="24"/>
                            </w:rPr>
                            <w:t>/202</w:t>
                          </w:r>
                          <w:r w:rsidR="002F5375">
                            <w:rPr>
                              <w:rFonts w:ascii="UVN Cat Bien" w:hAnsi="UVN Cat Bien"/>
                              <w:b w:val="0"/>
                              <w:bCs w:val="0"/>
                              <w:noProof/>
                              <w:sz w:val="24"/>
                              <w:szCs w:val="24"/>
                            </w:rPr>
                            <w:t>2</w:t>
                          </w:r>
                        </w:p>
                      </w:tc>
                    </w:tr>
                  </w:sdtContent>
                </w:sdt>
                <w:sdt>
                  <w:sdtPr>
                    <w:rPr>
                      <w:rFonts w:ascii="UVN Cat Bien" w:eastAsiaTheme="minorEastAsia" w:hAnsi="UVN Cat Bien" w:cstheme="minorBidi"/>
                      <w:b w:val="0"/>
                      <w:bCs w:val="0"/>
                      <w:caps w:val="0"/>
                      <w:noProof/>
                      <w:color w:val="595959" w:themeColor="text1" w:themeTint="A6"/>
                      <w:sz w:val="24"/>
                      <w:szCs w:val="24"/>
                      <w:lang w:val="vi-VN"/>
                      <w14:ligatures w14:val="none"/>
                    </w:rPr>
                    <w:id w:val="-1126388115"/>
                    <w:placeholder>
                      <w:docPart w:val="BA658D9D21D64C71A626CF8928B56172"/>
                    </w:placeholder>
                    <w15:repeatingSectionItem/>
                  </w:sdtPr>
                  <w:sdtEndPr>
                    <w:rPr>
                      <w:sz w:val="28"/>
                      <w:szCs w:val="28"/>
                      <w:lang w:val="en-US"/>
                    </w:rPr>
                  </w:sdtEndPr>
                  <w:sdtContent>
                    <w:tr w:rsidR="001D0AF3" w14:paraId="512263A3" w14:textId="77777777" w:rsidTr="00AE723C">
                      <w:tc>
                        <w:tcPr>
                          <w:tcW w:w="11201" w:type="dxa"/>
                        </w:tcPr>
                        <w:p w14:paraId="46E90D96" w14:textId="7FBAB8D1" w:rsidR="001D0AF3" w:rsidRPr="00C24011" w:rsidRDefault="001D0AF3" w:rsidP="001D0AF3">
                          <w:pPr>
                            <w:pStyle w:val="Heading2"/>
                            <w:spacing w:before="0" w:after="0" w:line="276" w:lineRule="auto"/>
                            <w:rPr>
                              <w:rFonts w:ascii="UVN Cat Bien" w:hAnsi="UVN Cat Bien"/>
                              <w:noProof/>
                              <w:color w:val="0EB24A"/>
                              <w:sz w:val="24"/>
                              <w:szCs w:val="24"/>
                              <w14:ligatures w14:val="none"/>
                            </w:rPr>
                          </w:pPr>
                          <w:r w:rsidRPr="00C24011">
                            <w:rPr>
                              <w:rFonts w:ascii="UVN Cat Bien" w:hAnsi="UVN Cat Bien"/>
                              <w:noProof/>
                              <w:color w:val="0EB24A"/>
                              <w:sz w:val="24"/>
                              <w:szCs w:val="24"/>
                              <w14:ligatures w14:val="none"/>
                            </w:rPr>
                            <w:t>2021</w:t>
                          </w:r>
                        </w:p>
                        <w:p w14:paraId="3178AE2B" w14:textId="77777777" w:rsidR="002F5375" w:rsidRDefault="001D0AF3" w:rsidP="002F5375">
                          <w:pPr>
                            <w:pStyle w:val="Heading2"/>
                            <w:spacing w:before="0" w:after="0" w:line="276" w:lineRule="auto"/>
                            <w:ind w:left="336"/>
                            <w:rPr>
                              <w:rFonts w:ascii="UVN Cat Bien" w:hAnsi="UVN Cat Bien"/>
                              <w:noProof/>
                              <w:sz w:val="24"/>
                              <w:szCs w:val="24"/>
                            </w:rPr>
                          </w:pPr>
                          <w:r>
                            <w:rPr>
                              <w:rFonts w:ascii="Cambria Math" w:hAnsi="Cambria Math" w:cs="Cambria Math"/>
                              <w:noProof/>
                              <w:sz w:val="24"/>
                              <w:szCs w:val="24"/>
                              <w:lang w:val="vi-VN"/>
                            </w:rPr>
                            <w:t>▸</w:t>
                          </w:r>
                          <w:r w:rsidRPr="00E11D9D">
                            <w:rPr>
                              <w:rFonts w:ascii="UVN Cat Bien" w:hAnsi="UVN Cat Bien"/>
                              <w:noProof/>
                              <w:sz w:val="24"/>
                              <w:szCs w:val="24"/>
                            </w:rPr>
                            <w:t xml:space="preserve">AUDIO CLASSIFICATION </w:t>
                          </w:r>
                          <w:r>
                            <w:rPr>
                              <w:rFonts w:ascii="UVN Cat Bien" w:hAnsi="UVN Cat Bien"/>
                              <w:noProof/>
                              <w:sz w:val="24"/>
                              <w:szCs w:val="24"/>
                            </w:rPr>
                            <w:t>W</w:t>
                          </w:r>
                          <w:r w:rsidRPr="00E11D9D">
                            <w:rPr>
                              <w:rFonts w:ascii="UVN Cat Bien" w:hAnsi="UVN Cat Bien"/>
                              <w:noProof/>
                              <w:sz w:val="24"/>
                              <w:szCs w:val="24"/>
                            </w:rPr>
                            <w:t>ITH TENSORFLOW</w:t>
                          </w:r>
                          <w:r>
                            <w:rPr>
                              <w:rFonts w:ascii="UVN Cat Bien" w:hAnsi="UVN Cat Bien"/>
                              <w:noProof/>
                              <w:sz w:val="24"/>
                              <w:szCs w:val="24"/>
                            </w:rPr>
                            <w:t xml:space="preserve"> – </w:t>
                          </w:r>
                          <w:r w:rsidRPr="004B53C4">
                            <w:rPr>
                              <w:rFonts w:ascii="UVN Cat Bien" w:eastAsiaTheme="minorEastAsia" w:hAnsi="UVN Cat Bien" w:cstheme="minorBidi"/>
                              <w:b w:val="0"/>
                              <w:bCs w:val="0"/>
                              <w:caps w:val="0"/>
                              <w:noProof/>
                              <w:color w:val="595959" w:themeColor="text1" w:themeTint="A6"/>
                              <w:sz w:val="28"/>
                              <w:szCs w:val="28"/>
                              <w14:ligatures w14:val="none"/>
                            </w:rPr>
                            <w:t>Coursera</w:t>
                          </w:r>
                          <w:r w:rsidRPr="00E11D9D">
                            <w:rPr>
                              <w:rFonts w:ascii="UVN Cat Bien" w:hAnsi="UVN Cat Bien"/>
                              <w:noProof/>
                              <w:sz w:val="24"/>
                              <w:szCs w:val="24"/>
                            </w:rPr>
                            <w:t xml:space="preserve"> – 6/2021</w:t>
                          </w:r>
                        </w:p>
                        <w:p w14:paraId="02E97461" w14:textId="1DBB31F8" w:rsidR="001D0AF3" w:rsidRPr="002F5375" w:rsidRDefault="001D0AF3" w:rsidP="002F5375">
                          <w:pPr>
                            <w:pStyle w:val="Heading2"/>
                            <w:spacing w:before="0" w:after="0" w:line="276" w:lineRule="auto"/>
                            <w:ind w:left="336"/>
                            <w:rPr>
                              <w:rFonts w:ascii="UVN Cat Bien" w:hAnsi="UVN Cat Bien"/>
                              <w:b w:val="0"/>
                              <w:bCs w:val="0"/>
                              <w:caps w:val="0"/>
                              <w:noProof/>
                              <w:sz w:val="24"/>
                              <w:szCs w:val="24"/>
                            </w:rPr>
                          </w:pPr>
                          <w:r>
                            <w:rPr>
                              <w:rFonts w:ascii="Cambria Math" w:hAnsi="Cambria Math" w:cs="Cambria Math"/>
                              <w:noProof/>
                              <w:sz w:val="24"/>
                              <w:szCs w:val="24"/>
                              <w:lang w:val="vi-VN"/>
                            </w:rPr>
                            <w:t>▸</w:t>
                          </w:r>
                          <w:r w:rsidRPr="00E11D9D">
                            <w:rPr>
                              <w:rFonts w:ascii="UVN Cat Bien" w:hAnsi="UVN Cat Bien"/>
                              <w:noProof/>
                              <w:sz w:val="24"/>
                              <w:szCs w:val="24"/>
                              <w:lang w:val="vi-VN"/>
                            </w:rPr>
                            <w:t>MACHINE LEARNING ONRAMP</w:t>
                          </w:r>
                          <w:r>
                            <w:rPr>
                              <w:rFonts w:ascii="UVN Cat Bien" w:hAnsi="UVN Cat Bien"/>
                              <w:noProof/>
                              <w:sz w:val="24"/>
                              <w:szCs w:val="24"/>
                            </w:rPr>
                            <w:t xml:space="preserve"> – </w:t>
                          </w:r>
                          <w:r w:rsidRPr="00E11D9D">
                            <w:rPr>
                              <w:rFonts w:ascii="UVN Cat Bien" w:hAnsi="UVN Cat Bien"/>
                              <w:noProof/>
                              <w:sz w:val="24"/>
                              <w:szCs w:val="24"/>
                            </w:rPr>
                            <w:t>MathWorks – 2/2021</w:t>
                          </w:r>
                        </w:p>
                      </w:tc>
                    </w:tr>
                    <w:tr w:rsidR="001D0AF3" w14:paraId="737CD04B" w14:textId="77777777" w:rsidTr="00AE723C">
                      <w:tc>
                        <w:tcPr>
                          <w:tcW w:w="11201" w:type="dxa"/>
                        </w:tcPr>
                        <w:p w14:paraId="241BB4E0" w14:textId="5B92D6A8" w:rsidR="001D0AF3" w:rsidRPr="00C24011" w:rsidRDefault="001D0AF3" w:rsidP="001D0AF3">
                          <w:pPr>
                            <w:spacing w:line="276" w:lineRule="auto"/>
                            <w:rPr>
                              <w:rFonts w:ascii="UVN Cat Bien" w:eastAsiaTheme="majorEastAsia" w:hAnsi="UVN Cat Bien" w:cstheme="majorBidi"/>
                              <w:b/>
                              <w:bCs/>
                              <w:caps/>
                              <w:noProof/>
                              <w:color w:val="0EB24A"/>
                              <w:sz w:val="24"/>
                              <w:szCs w:val="24"/>
                            </w:rPr>
                          </w:pPr>
                          <w:r w:rsidRPr="00C24011">
                            <w:rPr>
                              <w:rFonts w:ascii="UVN Cat Bien" w:eastAsiaTheme="majorEastAsia" w:hAnsi="UVN Cat Bien" w:cstheme="majorBidi"/>
                              <w:b/>
                              <w:bCs/>
                              <w:caps/>
                              <w:noProof/>
                              <w:color w:val="0EB24A"/>
                              <w:sz w:val="24"/>
                              <w:szCs w:val="24"/>
                            </w:rPr>
                            <w:t>2020</w:t>
                          </w:r>
                        </w:p>
                        <w:p w14:paraId="5CF6D75E" w14:textId="6D3FFA47" w:rsidR="001D0AF3" w:rsidRPr="00C24011" w:rsidRDefault="001D0AF3" w:rsidP="001D0AF3">
                          <w:pPr>
                            <w:pStyle w:val="Heading2"/>
                            <w:spacing w:before="0" w:after="0" w:line="276" w:lineRule="auto"/>
                            <w:ind w:left="336"/>
                            <w:rPr>
                              <w:rFonts w:ascii="UVN Cat Bien" w:hAnsi="UVN Cat Bien"/>
                              <w:b w:val="0"/>
                              <w:bCs w:val="0"/>
                              <w:i/>
                              <w:iCs/>
                              <w:noProof/>
                              <w:sz w:val="24"/>
                              <w:szCs w:val="24"/>
                              <w:lang w:val="vi-VN"/>
                            </w:rPr>
                          </w:pPr>
                          <w:r>
                            <w:rPr>
                              <w:rFonts w:ascii="Cambria Math" w:hAnsi="Cambria Math" w:cs="Cambria Math"/>
                              <w:noProof/>
                              <w:sz w:val="24"/>
                              <w:szCs w:val="24"/>
                              <w:lang w:val="vi-VN"/>
                            </w:rPr>
                            <w:t>▸</w:t>
                          </w:r>
                          <w:r w:rsidRPr="00065B5B">
                            <w:rPr>
                              <w:rFonts w:ascii="UVN Cat Bien" w:hAnsi="UVN Cat Bien"/>
                              <w:caps w:val="0"/>
                              <w:noProof/>
                              <w:sz w:val="24"/>
                              <w:szCs w:val="24"/>
                            </w:rPr>
                            <w:t>ENGLISH</w:t>
                          </w:r>
                          <w:r>
                            <w:rPr>
                              <w:rFonts w:ascii="UVN Cat Bien" w:hAnsi="UVN Cat Bien"/>
                              <w:noProof/>
                              <w:sz w:val="24"/>
                              <w:szCs w:val="24"/>
                            </w:rPr>
                            <w:t xml:space="preserve"> </w:t>
                          </w:r>
                          <w:r w:rsidRPr="00D754F9">
                            <w:rPr>
                              <w:rFonts w:ascii="UVN Cat Bien" w:hAnsi="UVN Cat Bien"/>
                              <w:b w:val="0"/>
                              <w:bCs w:val="0"/>
                              <w:noProof/>
                              <w:sz w:val="24"/>
                              <w:szCs w:val="24"/>
                            </w:rPr>
                            <w:t>TOEIC 625</w:t>
                          </w:r>
                          <w:r>
                            <w:rPr>
                              <w:rFonts w:ascii="UVN Cat Bien" w:hAnsi="UVN Cat Bien"/>
                              <w:b w:val="0"/>
                              <w:bCs w:val="0"/>
                              <w:noProof/>
                              <w:sz w:val="24"/>
                              <w:szCs w:val="24"/>
                            </w:rPr>
                            <w:t xml:space="preserve"> – 11/2020</w:t>
                          </w:r>
                        </w:p>
                        <w:p w14:paraId="2F55391D" w14:textId="395127F5" w:rsidR="001D0AF3" w:rsidRPr="00C24011" w:rsidRDefault="001D0AF3" w:rsidP="001D0AF3">
                          <w:pPr>
                            <w:spacing w:line="276" w:lineRule="auto"/>
                            <w:ind w:left="336"/>
                            <w:rPr>
                              <w:noProof/>
                              <w:sz w:val="24"/>
                              <w:szCs w:val="24"/>
                              <w:lang w:val="vi-VN"/>
                            </w:rPr>
                          </w:pPr>
                          <w:r>
                            <w:rPr>
                              <w:rFonts w:ascii="Cambria Math" w:hAnsi="Cambria Math" w:cs="Cambria Math"/>
                              <w:noProof/>
                              <w:sz w:val="24"/>
                              <w:szCs w:val="24"/>
                              <w:lang w:val="vi-VN"/>
                            </w:rPr>
                            <w:t>▸</w:t>
                          </w:r>
                          <w:r w:rsidRPr="00C24011">
                            <w:rPr>
                              <w:rFonts w:ascii="UVN Cat Bien" w:hAnsi="UVN Cat Bien"/>
                              <w:b/>
                              <w:bCs/>
                              <w:noProof/>
                              <w:sz w:val="24"/>
                              <w:szCs w:val="24"/>
                              <w:lang w:val="vi-VN"/>
                            </w:rPr>
                            <w:t xml:space="preserve">RETRIEVING, PROCESSING, </w:t>
                          </w:r>
                          <w:r w:rsidRPr="00C24011">
                            <w:rPr>
                              <w:rFonts w:ascii="UVN Cat Bien" w:hAnsi="UVN Cat Bien"/>
                              <w:b/>
                              <w:bCs/>
                              <w:noProof/>
                              <w:sz w:val="24"/>
                              <w:szCs w:val="24"/>
                            </w:rPr>
                            <w:t>A</w:t>
                          </w:r>
                          <w:r w:rsidRPr="00C24011">
                            <w:rPr>
                              <w:rFonts w:ascii="UVN Cat Bien" w:hAnsi="UVN Cat Bien"/>
                              <w:b/>
                              <w:bCs/>
                              <w:noProof/>
                              <w:sz w:val="24"/>
                              <w:szCs w:val="24"/>
                              <w:lang w:val="vi-VN"/>
                            </w:rPr>
                            <w:t xml:space="preserve">ND VISUALIZING DATA </w:t>
                          </w:r>
                          <w:r w:rsidRPr="00C24011">
                            <w:rPr>
                              <w:rFonts w:ascii="UVN Cat Bien" w:hAnsi="UVN Cat Bien"/>
                              <w:b/>
                              <w:bCs/>
                              <w:noProof/>
                              <w:sz w:val="24"/>
                              <w:szCs w:val="24"/>
                            </w:rPr>
                            <w:t>W</w:t>
                          </w:r>
                          <w:r w:rsidRPr="00C24011">
                            <w:rPr>
                              <w:rFonts w:ascii="UVN Cat Bien" w:hAnsi="UVN Cat Bien"/>
                              <w:b/>
                              <w:bCs/>
                              <w:noProof/>
                              <w:sz w:val="24"/>
                              <w:szCs w:val="24"/>
                              <w:lang w:val="vi-VN"/>
                            </w:rPr>
                            <w:t>ITH PYTHON</w:t>
                          </w:r>
                          <w:r w:rsidRPr="00C24011">
                            <w:rPr>
                              <w:rFonts w:ascii="UVN Cat Bien" w:eastAsiaTheme="majorEastAsia" w:hAnsi="UVN Cat Bien" w:cstheme="majorBidi"/>
                              <w:b/>
                              <w:bCs/>
                              <w:caps/>
                              <w:noProof/>
                              <w:color w:val="404040" w:themeColor="text1" w:themeTint="BF"/>
                              <w:sz w:val="28"/>
                              <w:szCs w:val="28"/>
                              <w14:ligatures w14:val="standardContextual"/>
                            </w:rPr>
                            <w:t xml:space="preserve"> – </w:t>
                          </w:r>
                          <w:r w:rsidRPr="00C24011">
                            <w:rPr>
                              <w:rFonts w:ascii="UVN Cat Bien" w:hAnsi="UVN Cat Bien"/>
                              <w:noProof/>
                              <w:sz w:val="28"/>
                              <w:szCs w:val="28"/>
                            </w:rPr>
                            <w:t>Coursera – 9/2020</w:t>
                          </w:r>
                        </w:p>
                      </w:tc>
                    </w:tr>
                  </w:sdtContent>
                </w:sdt>
              </w:tbl>
            </w:sdtContent>
          </w:sdt>
          <w:p w14:paraId="69CD6E2A" w14:textId="41339B8E" w:rsidR="00C97DFC" w:rsidRPr="00A362C4" w:rsidRDefault="00C97DFC" w:rsidP="009032A2">
            <w:pPr>
              <w:spacing w:after="0" w:line="276" w:lineRule="auto"/>
              <w:rPr>
                <w:rFonts w:ascii="UVN Cat Bien" w:eastAsiaTheme="majorEastAsia" w:hAnsi="UVN Cat Bien" w:cstheme="majorBidi"/>
                <w:b/>
                <w:bCs/>
                <w:caps/>
                <w:noProof/>
                <w:color w:val="404040" w:themeColor="text1" w:themeTint="BF"/>
                <w:sz w:val="23"/>
                <w:szCs w:val="23"/>
                <w14:ligatures w14:val="standardContextual"/>
              </w:rPr>
            </w:pPr>
          </w:p>
        </w:tc>
      </w:tr>
      <w:tr w:rsidR="007B47B8" w:rsidRPr="00E11D9D" w14:paraId="3C4D613D" w14:textId="77777777" w:rsidTr="001D0AF3">
        <w:tc>
          <w:tcPr>
            <w:tcW w:w="2981" w:type="dxa"/>
          </w:tcPr>
          <w:tbl>
            <w:tblPr>
              <w:tblStyle w:val="TableGrid"/>
              <w:tblW w:w="0" w:type="auto"/>
              <w:tblBorders>
                <w:top w:val="none" w:sz="0" w:space="0" w:color="auto"/>
                <w:left w:val="single" w:sz="18" w:space="0" w:color="00B05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3"/>
            </w:tblGrid>
            <w:tr w:rsidR="00AE723C" w14:paraId="180A2254" w14:textId="77777777" w:rsidTr="005C702C">
              <w:tc>
                <w:tcPr>
                  <w:tcW w:w="2823" w:type="dxa"/>
                  <w:tcBorders>
                    <w:left w:val="single" w:sz="36" w:space="0" w:color="00B050"/>
                  </w:tcBorders>
                  <w:shd w:val="clear" w:color="auto" w:fill="D6FED9"/>
                </w:tcPr>
                <w:p w14:paraId="548F49AC" w14:textId="685F85B3" w:rsidR="00AE723C" w:rsidRDefault="00AE723C" w:rsidP="00AE723C">
                  <w:bookmarkStart w:id="0" w:name="_Hlk128600173"/>
                  <w:r w:rsidRPr="009C3073">
                    <w:rPr>
                      <w:rFonts w:ascii="Cambria Math" w:hAnsi="Cambria Math" w:cs="Cambria Math"/>
                      <w:b/>
                      <w:bCs/>
                      <w:noProof/>
                      <w:color w:val="0EB24A"/>
                      <w:sz w:val="24"/>
                      <w:szCs w:val="24"/>
                      <w:lang w:val="en"/>
                    </w:rPr>
                    <w:t xml:space="preserve">⋆ </w:t>
                  </w:r>
                  <w:r w:rsidRPr="009C3073">
                    <w:rPr>
                      <w:rFonts w:ascii="UVN Cat Bien" w:hAnsi="UVN Cat Bien"/>
                      <w:b/>
                      <w:bCs/>
                      <w:noProof/>
                      <w:color w:val="0EB24A"/>
                      <w:sz w:val="24"/>
                      <w:szCs w:val="24"/>
                    </w:rPr>
                    <w:t>PROJECTS</w:t>
                  </w:r>
                </w:p>
              </w:tc>
            </w:tr>
            <w:bookmarkEnd w:id="0"/>
          </w:tbl>
          <w:p w14:paraId="1F745BBF" w14:textId="06F30306" w:rsidR="00AE723C" w:rsidRPr="00AE723C" w:rsidRDefault="00AE723C" w:rsidP="00AE723C"/>
        </w:tc>
        <w:tc>
          <w:tcPr>
            <w:tcW w:w="297" w:type="dxa"/>
          </w:tcPr>
          <w:p w14:paraId="4DF080CF" w14:textId="0E5164F8" w:rsidR="00C97DFC" w:rsidRPr="00E11D9D" w:rsidRDefault="00C97DFC" w:rsidP="009032A2">
            <w:pPr>
              <w:spacing w:line="276" w:lineRule="auto"/>
              <w:rPr>
                <w:rFonts w:ascii="UVN Cat Bien" w:hAnsi="UVN Cat Bien"/>
                <w:noProof/>
                <w:sz w:val="24"/>
                <w:szCs w:val="24"/>
                <w:lang w:val="vi-VN"/>
              </w:rPr>
            </w:pPr>
          </w:p>
        </w:tc>
        <w:tc>
          <w:tcPr>
            <w:tcW w:w="11324" w:type="dxa"/>
          </w:tcPr>
          <w:sdt>
            <w:sdtPr>
              <w:rPr>
                <w:rFonts w:ascii="UVN Cat Bien" w:eastAsiaTheme="minorEastAsia" w:hAnsi="UVN Cat Bien" w:cstheme="minorBidi"/>
                <w:b/>
                <w:bCs/>
                <w:caps w:val="0"/>
                <w:noProof/>
                <w:color w:val="595959" w:themeColor="text1" w:themeTint="A6"/>
                <w:sz w:val="24"/>
                <w:szCs w:val="24"/>
                <w:lang w:val="vi-VN"/>
              </w:rPr>
              <w:id w:val="-1593776210"/>
              <w15:repeatingSection/>
            </w:sdtPr>
            <w:sdtEndPr>
              <w:rPr>
                <w:b w:val="0"/>
                <w:bCs w:val="0"/>
                <w:sz w:val="22"/>
                <w:szCs w:val="22"/>
              </w:rPr>
            </w:sdtEndPr>
            <w:sdtContent>
              <w:sdt>
                <w:sdtPr>
                  <w:rPr>
                    <w:rFonts w:ascii="UVN Cat Bien" w:eastAsiaTheme="minorEastAsia" w:hAnsi="UVN Cat Bien" w:cstheme="minorBidi"/>
                    <w:b/>
                    <w:bCs/>
                    <w:caps w:val="0"/>
                    <w:noProof/>
                    <w:color w:val="595959" w:themeColor="text1" w:themeTint="A6"/>
                    <w:sz w:val="24"/>
                    <w:szCs w:val="24"/>
                    <w:lang w:val="vi-VN"/>
                  </w:rPr>
                  <w:id w:val="1649778810"/>
                  <w:placeholder>
                    <w:docPart w:val="014017476ABE4BF79F765AF23E83371F"/>
                  </w:placeholder>
                  <w15:repeatingSectionItem/>
                </w:sdtPr>
                <w:sdtEndPr>
                  <w:rPr>
                    <w:b w:val="0"/>
                    <w:bCs w:val="0"/>
                    <w:sz w:val="2"/>
                    <w:szCs w:val="2"/>
                  </w:rPr>
                </w:sdtEndPr>
                <w:sdtContent>
                  <w:p w14:paraId="5A037295" w14:textId="23725B97" w:rsidR="00C97DFC" w:rsidRPr="00E11D9D" w:rsidRDefault="00816C75" w:rsidP="008D4B86">
                    <w:pPr>
                      <w:pStyle w:val="Heading1"/>
                      <w:spacing w:before="0" w:after="0" w:line="240" w:lineRule="auto"/>
                      <w:jc w:val="left"/>
                      <w:rPr>
                        <w:rFonts w:ascii="UVN Cat Bien" w:hAnsi="UVN Cat Bien"/>
                        <w:i/>
                        <w:iCs/>
                        <w:noProof/>
                        <w:sz w:val="24"/>
                        <w:szCs w:val="24"/>
                      </w:rPr>
                    </w:pPr>
                    <w:r w:rsidRPr="004C51D3">
                      <w:rPr>
                        <w:rFonts w:ascii="UVN Cat Bien" w:hAnsi="UVN Cat Bien"/>
                        <w:b/>
                        <w:bCs/>
                        <w:noProof/>
                        <w:color w:val="0EB24A"/>
                        <w:sz w:val="24"/>
                        <w:szCs w:val="24"/>
                      </w:rPr>
                      <w:t>X2MINT</w:t>
                    </w:r>
                    <w:r w:rsidR="00A65161">
                      <w:rPr>
                        <w:rFonts w:ascii="UVN Cat Bien" w:hAnsi="UVN Cat Bien"/>
                        <w:noProof/>
                        <w:sz w:val="24"/>
                        <w:szCs w:val="24"/>
                      </w:rPr>
                      <w:t xml:space="preserve"> </w:t>
                    </w:r>
                    <w:r w:rsidR="00A65161" w:rsidRPr="004C51D3">
                      <w:rPr>
                        <w:rFonts w:ascii="UVN Cat Bien" w:eastAsiaTheme="minorEastAsia" w:hAnsi="UVN Cat Bien" w:cstheme="minorBidi"/>
                        <w:i/>
                        <w:iCs/>
                        <w:caps w:val="0"/>
                        <w:noProof/>
                        <w:color w:val="595959" w:themeColor="text1" w:themeTint="A6"/>
                        <w:sz w:val="24"/>
                        <w:szCs w:val="24"/>
                      </w:rPr>
                      <w:t xml:space="preserve">– </w:t>
                    </w:r>
                    <w:r w:rsidR="00416F55" w:rsidRPr="004C51D3">
                      <w:rPr>
                        <w:rFonts w:ascii="UVN Cat Bien" w:eastAsiaTheme="minorEastAsia" w:hAnsi="UVN Cat Bien" w:cstheme="minorBidi"/>
                        <w:i/>
                        <w:iCs/>
                        <w:caps w:val="0"/>
                        <w:noProof/>
                        <w:color w:val="595959" w:themeColor="text1" w:themeTint="A6"/>
                        <w:sz w:val="24"/>
                        <w:szCs w:val="24"/>
                      </w:rPr>
                      <w:t>Project on Software Engineering</w:t>
                    </w:r>
                    <w:r w:rsidR="00416F55" w:rsidRPr="00A65161">
                      <w:rPr>
                        <w:rFonts w:ascii="UVN Cat Bien" w:eastAsiaTheme="minorEastAsia" w:hAnsi="UVN Cat Bien" w:cstheme="minorBidi"/>
                        <w:i/>
                        <w:iCs/>
                        <w:caps w:val="0"/>
                        <w:noProof/>
                        <w:color w:val="595959" w:themeColor="text1" w:themeTint="A6"/>
                        <w:sz w:val="24"/>
                        <w:szCs w:val="24"/>
                      </w:rPr>
                      <w:t xml:space="preserve"> </w:t>
                    </w:r>
                    <w:r w:rsidR="00C97DFC" w:rsidRPr="00A65161">
                      <w:rPr>
                        <w:rFonts w:ascii="UVN Cat Bien" w:eastAsiaTheme="minorEastAsia" w:hAnsi="UVN Cat Bien" w:cstheme="minorBidi"/>
                        <w:i/>
                        <w:iCs/>
                        <w:caps w:val="0"/>
                        <w:noProof/>
                        <w:color w:val="595959" w:themeColor="text1" w:themeTint="A6"/>
                        <w:sz w:val="24"/>
                        <w:szCs w:val="24"/>
                      </w:rPr>
                      <w:t>(</w:t>
                    </w:r>
                    <w:r w:rsidR="0030543A">
                      <w:rPr>
                        <w:rFonts w:ascii="UVN Cat Bien" w:eastAsiaTheme="minorEastAsia" w:hAnsi="UVN Cat Bien" w:cstheme="minorBidi"/>
                        <w:i/>
                        <w:iCs/>
                        <w:caps w:val="0"/>
                        <w:noProof/>
                        <w:color w:val="595959" w:themeColor="text1" w:themeTint="A6"/>
                        <w:sz w:val="24"/>
                        <w:szCs w:val="24"/>
                      </w:rPr>
                      <w:t>9</w:t>
                    </w:r>
                    <w:r w:rsidR="00C97DFC" w:rsidRPr="00A65161">
                      <w:rPr>
                        <w:rFonts w:ascii="UVN Cat Bien" w:eastAsiaTheme="minorEastAsia" w:hAnsi="UVN Cat Bien" w:cstheme="minorBidi"/>
                        <w:i/>
                        <w:iCs/>
                        <w:caps w:val="0"/>
                        <w:noProof/>
                        <w:color w:val="595959" w:themeColor="text1" w:themeTint="A6"/>
                        <w:sz w:val="24"/>
                        <w:szCs w:val="24"/>
                      </w:rPr>
                      <w:t xml:space="preserve">/2021 – </w:t>
                    </w:r>
                    <w:r w:rsidR="00CF03CB" w:rsidRPr="00A65161">
                      <w:rPr>
                        <w:rFonts w:ascii="UVN Cat Bien" w:eastAsiaTheme="minorEastAsia" w:hAnsi="UVN Cat Bien" w:cstheme="minorBidi"/>
                        <w:i/>
                        <w:iCs/>
                        <w:caps w:val="0"/>
                        <w:noProof/>
                        <w:color w:val="595959" w:themeColor="text1" w:themeTint="A6"/>
                        <w:sz w:val="24"/>
                        <w:szCs w:val="24"/>
                      </w:rPr>
                      <w:t>present</w:t>
                    </w:r>
                    <w:r w:rsidR="00C97DFC" w:rsidRPr="00A65161">
                      <w:rPr>
                        <w:rFonts w:ascii="UVN Cat Bien" w:eastAsiaTheme="minorEastAsia" w:hAnsi="UVN Cat Bien" w:cstheme="minorBidi"/>
                        <w:i/>
                        <w:iCs/>
                        <w:caps w:val="0"/>
                        <w:noProof/>
                        <w:color w:val="595959" w:themeColor="text1" w:themeTint="A6"/>
                        <w:sz w:val="24"/>
                        <w:szCs w:val="24"/>
                      </w:rPr>
                      <w:t>)</w:t>
                    </w:r>
                    <w:r w:rsidR="00CA561D">
                      <w:rPr>
                        <w:rFonts w:ascii="UVN Cat Bien" w:eastAsiaTheme="minorEastAsia" w:hAnsi="UVN Cat Bien" w:cstheme="minorBidi"/>
                        <w:i/>
                        <w:iCs/>
                        <w:caps w:val="0"/>
                        <w:noProof/>
                        <w:color w:val="595959" w:themeColor="text1" w:themeTint="A6"/>
                        <w:sz w:val="24"/>
                        <w:szCs w:val="24"/>
                      </w:rPr>
                      <w:t xml:space="preserve">                   </w:t>
                    </w:r>
                    <w:r w:rsidR="00CA561D" w:rsidRPr="00CA561D">
                      <w:rPr>
                        <w:rFonts w:ascii="UVN Cat Bien" w:eastAsiaTheme="minorEastAsia" w:hAnsi="UVN Cat Bien" w:cstheme="minorBidi"/>
                        <w:i/>
                        <w:iCs/>
                        <w:caps w:val="0"/>
                        <w:noProof/>
                        <w:color w:val="595959" w:themeColor="text1" w:themeTint="A6"/>
                        <w:sz w:val="24"/>
                        <w:szCs w:val="24"/>
                      </w:rPr>
                      <w:t>Team size: 2</w:t>
                    </w:r>
                  </w:p>
                  <w:tbl>
                    <w:tblPr>
                      <w:tblStyle w:val="TableGrid"/>
                      <w:tblW w:w="5000" w:type="pct"/>
                      <w:tblBorders>
                        <w:top w:val="single" w:sz="4" w:space="0" w:color="0869B1"/>
                        <w:left w:val="single" w:sz="4" w:space="0" w:color="0869B1"/>
                        <w:bottom w:val="single" w:sz="4" w:space="0" w:color="0869B1"/>
                        <w:right w:val="single" w:sz="4" w:space="0" w:color="0869B1"/>
                        <w:insideH w:val="single" w:sz="4" w:space="0" w:color="0869B1"/>
                        <w:insideV w:val="single" w:sz="4" w:space="0" w:color="0869B1"/>
                      </w:tblBorders>
                      <w:tblLook w:val="04A0" w:firstRow="1" w:lastRow="0" w:firstColumn="1" w:lastColumn="0" w:noHBand="0" w:noVBand="1"/>
                    </w:tblPr>
                    <w:tblGrid>
                      <w:gridCol w:w="3295"/>
                      <w:gridCol w:w="7906"/>
                    </w:tblGrid>
                    <w:tr w:rsidR="00C97DFC" w:rsidRPr="00E11D9D" w14:paraId="6A307659" w14:textId="77777777" w:rsidTr="00C969D9">
                      <w:tc>
                        <w:tcPr>
                          <w:tcW w:w="1471" w:type="pct"/>
                          <w:vAlign w:val="center"/>
                        </w:tcPr>
                        <w:p w14:paraId="34CB4773" w14:textId="13C97009" w:rsidR="00C97DFC" w:rsidRPr="00E11D9D" w:rsidRDefault="008C778E" w:rsidP="009032A2">
                          <w:pPr>
                            <w:spacing w:before="0" w:line="276" w:lineRule="auto"/>
                            <w:rPr>
                              <w:rFonts w:ascii="UVN Cat Bien" w:hAnsi="UVN Cat Bien"/>
                              <w:b/>
                              <w:bCs/>
                              <w:noProof/>
                              <w:sz w:val="24"/>
                              <w:szCs w:val="24"/>
                            </w:rPr>
                          </w:pPr>
                          <w:r w:rsidRPr="00E11D9D">
                            <w:rPr>
                              <w:rFonts w:ascii="UVN Cat Bien" w:hAnsi="UVN Cat Bien"/>
                              <w:b/>
                              <w:bCs/>
                              <w:noProof/>
                              <w:sz w:val="24"/>
                              <w:szCs w:val="24"/>
                            </w:rPr>
                            <w:t>D</w:t>
                          </w:r>
                          <w:r w:rsidR="008A0075" w:rsidRPr="00E11D9D">
                            <w:rPr>
                              <w:rFonts w:ascii="UVN Cat Bien" w:hAnsi="UVN Cat Bien"/>
                              <w:b/>
                              <w:bCs/>
                              <w:noProof/>
                              <w:sz w:val="24"/>
                              <w:szCs w:val="24"/>
                            </w:rPr>
                            <w:t>escription</w:t>
                          </w:r>
                        </w:p>
                      </w:tc>
                      <w:tc>
                        <w:tcPr>
                          <w:tcW w:w="3529" w:type="pct"/>
                          <w:vAlign w:val="center"/>
                        </w:tcPr>
                        <w:p w14:paraId="45C579D1" w14:textId="77777777" w:rsidR="00C97DFC" w:rsidRDefault="00AE3AA9" w:rsidP="0084278E">
                          <w:pPr>
                            <w:spacing w:before="0" w:line="276" w:lineRule="auto"/>
                            <w:ind w:right="28"/>
                            <w:jc w:val="both"/>
                            <w:rPr>
                              <w:rFonts w:ascii="UVN Cat Bien" w:hAnsi="UVN Cat Bien"/>
                              <w:noProof/>
                              <w:sz w:val="24"/>
                              <w:szCs w:val="24"/>
                            </w:rPr>
                          </w:pPr>
                          <w:r w:rsidRPr="00AE3AA9">
                            <w:rPr>
                              <w:rFonts w:ascii="UVN Cat Bien" w:hAnsi="UVN Cat Bien"/>
                              <w:noProof/>
                              <w:sz w:val="24"/>
                              <w:szCs w:val="24"/>
                            </w:rPr>
                            <w:t>A web application that helps the organizers (teachers, lecturers ...) to create online multiple choice contests, manage contest results, share via social networks... In addition, users can can pay online through VNPay to use premium functions.</w:t>
                          </w:r>
                        </w:p>
                        <w:p w14:paraId="7580D320" w14:textId="097EC313" w:rsidR="00AE3AA9" w:rsidRPr="00E11D9D" w:rsidRDefault="00AE3AA9" w:rsidP="0084278E">
                          <w:pPr>
                            <w:spacing w:before="0" w:line="276" w:lineRule="auto"/>
                            <w:ind w:right="28"/>
                            <w:jc w:val="both"/>
                            <w:rPr>
                              <w:rFonts w:ascii="UVN Cat Bien" w:hAnsi="UVN Cat Bien"/>
                              <w:noProof/>
                              <w:sz w:val="24"/>
                              <w:szCs w:val="24"/>
                            </w:rPr>
                          </w:pPr>
                          <w:r>
                            <w:rPr>
                              <w:rFonts w:ascii="UVN Cat Bien" w:hAnsi="UVN Cat Bien"/>
                              <w:noProof/>
                              <w:sz w:val="24"/>
                              <w:szCs w:val="24"/>
                            </w:rPr>
                            <w:t xml:space="preserve">Link: </w:t>
                          </w:r>
                          <w:hyperlink r:id="rId17" w:history="1">
                            <w:r w:rsidRPr="0040225D">
                              <w:rPr>
                                <w:rStyle w:val="Hyperlink"/>
                                <w:rFonts w:ascii="UVN Cat Bien" w:hAnsi="UVN Cat Bien"/>
                                <w:noProof/>
                                <w:sz w:val="24"/>
                                <w:szCs w:val="24"/>
                              </w:rPr>
                              <w:t>https://x2mint.vercel.app/</w:t>
                            </w:r>
                          </w:hyperlink>
                          <w:r>
                            <w:rPr>
                              <w:rFonts w:ascii="UVN Cat Bien" w:hAnsi="UVN Cat Bien"/>
                              <w:noProof/>
                              <w:sz w:val="24"/>
                              <w:szCs w:val="24"/>
                            </w:rPr>
                            <w:t xml:space="preserve"> </w:t>
                          </w:r>
                        </w:p>
                      </w:tc>
                    </w:tr>
                    <w:tr w:rsidR="00C97DFC" w:rsidRPr="00E11D9D" w14:paraId="30B16FEA" w14:textId="77777777" w:rsidTr="00C969D9">
                      <w:tc>
                        <w:tcPr>
                          <w:tcW w:w="1471" w:type="pct"/>
                          <w:vAlign w:val="center"/>
                        </w:tcPr>
                        <w:p w14:paraId="1F6344A5" w14:textId="4FBB5CEC" w:rsidR="00C97DFC" w:rsidRPr="00E11D9D" w:rsidRDefault="008C778E" w:rsidP="009032A2">
                          <w:pPr>
                            <w:spacing w:before="0" w:line="276" w:lineRule="auto"/>
                            <w:rPr>
                              <w:rFonts w:ascii="UVN Cat Bien" w:hAnsi="UVN Cat Bien"/>
                              <w:b/>
                              <w:bCs/>
                              <w:noProof/>
                              <w:sz w:val="24"/>
                              <w:szCs w:val="24"/>
                            </w:rPr>
                          </w:pPr>
                          <w:r w:rsidRPr="00E11D9D">
                            <w:rPr>
                              <w:rFonts w:ascii="UVN Cat Bien" w:hAnsi="UVN Cat Bien"/>
                              <w:b/>
                              <w:bCs/>
                              <w:noProof/>
                              <w:sz w:val="24"/>
                              <w:szCs w:val="24"/>
                            </w:rPr>
                            <w:t>Responsibilities</w:t>
                          </w:r>
                        </w:p>
                      </w:tc>
                      <w:tc>
                        <w:tcPr>
                          <w:tcW w:w="3529" w:type="pct"/>
                          <w:vAlign w:val="center"/>
                        </w:tcPr>
                        <w:p w14:paraId="3E4D25D7" w14:textId="7F0EC74E" w:rsidR="00C97DFC" w:rsidRPr="00E11D9D" w:rsidRDefault="000C3EE8" w:rsidP="009032A2">
                          <w:pPr>
                            <w:spacing w:before="0" w:line="276" w:lineRule="auto"/>
                            <w:jc w:val="both"/>
                            <w:rPr>
                              <w:rFonts w:ascii="UVN Cat Bien" w:hAnsi="UVN Cat Bien"/>
                              <w:noProof/>
                              <w:sz w:val="24"/>
                              <w:szCs w:val="24"/>
                            </w:rPr>
                          </w:pPr>
                          <w:r w:rsidRPr="00E11D9D">
                            <w:rPr>
                              <w:rFonts w:ascii="UVN Cat Bien" w:hAnsi="UVN Cat Bien"/>
                              <w:noProof/>
                              <w:sz w:val="24"/>
                              <w:szCs w:val="24"/>
                            </w:rPr>
                            <w:t>System analysis and design</w:t>
                          </w:r>
                          <w:r w:rsidR="003E638F">
                            <w:rPr>
                              <w:rFonts w:ascii="UVN Cat Bien" w:hAnsi="UVN Cat Bien"/>
                              <w:noProof/>
                              <w:sz w:val="24"/>
                              <w:szCs w:val="24"/>
                            </w:rPr>
                            <w:t xml:space="preserve">, </w:t>
                          </w:r>
                          <w:r w:rsidR="00C97DFC" w:rsidRPr="00E11D9D">
                            <w:rPr>
                              <w:rFonts w:ascii="UVN Cat Bien" w:hAnsi="UVN Cat Bien"/>
                              <w:noProof/>
                              <w:sz w:val="24"/>
                              <w:szCs w:val="24"/>
                            </w:rPr>
                            <w:t>Coding</w:t>
                          </w:r>
                          <w:r w:rsidR="003E638F">
                            <w:rPr>
                              <w:rFonts w:ascii="UVN Cat Bien" w:hAnsi="UVN Cat Bien"/>
                              <w:noProof/>
                              <w:sz w:val="24"/>
                              <w:szCs w:val="24"/>
                            </w:rPr>
                            <w:t xml:space="preserve">, </w:t>
                          </w:r>
                          <w:r w:rsidR="00C97DFC" w:rsidRPr="00E11D9D">
                            <w:rPr>
                              <w:rFonts w:ascii="UVN Cat Bien" w:hAnsi="UVN Cat Bien"/>
                              <w:noProof/>
                              <w:sz w:val="24"/>
                              <w:szCs w:val="24"/>
                            </w:rPr>
                            <w:t>Testing</w:t>
                          </w:r>
                          <w:r w:rsidR="00304F2E">
                            <w:rPr>
                              <w:rFonts w:ascii="UVN Cat Bien" w:hAnsi="UVN Cat Bien"/>
                              <w:noProof/>
                              <w:sz w:val="24"/>
                              <w:szCs w:val="24"/>
                            </w:rPr>
                            <w:t>, Deploy to Heroku and Vercel.</w:t>
                          </w:r>
                        </w:p>
                      </w:tc>
                    </w:tr>
                    <w:tr w:rsidR="00C97DFC" w:rsidRPr="00E11D9D" w14:paraId="77B046D2" w14:textId="77777777" w:rsidTr="00C969D9">
                      <w:tc>
                        <w:tcPr>
                          <w:tcW w:w="1471" w:type="pct"/>
                          <w:vAlign w:val="center"/>
                        </w:tcPr>
                        <w:p w14:paraId="221F3070" w14:textId="7907603A" w:rsidR="00C97DFC" w:rsidRPr="00E11D9D" w:rsidRDefault="008C778E" w:rsidP="009032A2">
                          <w:pPr>
                            <w:spacing w:before="0" w:line="276" w:lineRule="auto"/>
                            <w:rPr>
                              <w:rFonts w:ascii="UVN Cat Bien" w:hAnsi="UVN Cat Bien"/>
                              <w:b/>
                              <w:bCs/>
                              <w:noProof/>
                              <w:sz w:val="24"/>
                              <w:szCs w:val="24"/>
                            </w:rPr>
                          </w:pPr>
                          <w:r w:rsidRPr="00E11D9D">
                            <w:rPr>
                              <w:rFonts w:ascii="UVN Cat Bien" w:hAnsi="UVN Cat Bien"/>
                              <w:b/>
                              <w:bCs/>
                              <w:noProof/>
                              <w:sz w:val="24"/>
                              <w:szCs w:val="24"/>
                            </w:rPr>
                            <w:t>Technologies used</w:t>
                          </w:r>
                        </w:p>
                      </w:tc>
                      <w:tc>
                        <w:tcPr>
                          <w:tcW w:w="3529" w:type="pct"/>
                          <w:vAlign w:val="center"/>
                        </w:tcPr>
                        <w:p w14:paraId="1CA9B511" w14:textId="73B4679D" w:rsidR="00C97DFC" w:rsidRPr="00E11D9D" w:rsidRDefault="00C97DFC" w:rsidP="009032A2">
                          <w:pPr>
                            <w:spacing w:before="0" w:line="276" w:lineRule="auto"/>
                            <w:jc w:val="both"/>
                            <w:rPr>
                              <w:rFonts w:ascii="UVN Cat Bien" w:hAnsi="UVN Cat Bien"/>
                              <w:noProof/>
                              <w:sz w:val="24"/>
                              <w:szCs w:val="24"/>
                            </w:rPr>
                          </w:pPr>
                          <w:r w:rsidRPr="00E11D9D">
                            <w:rPr>
                              <w:rFonts w:ascii="UVN Cat Bien" w:hAnsi="UVN Cat Bien"/>
                              <w:noProof/>
                              <w:sz w:val="24"/>
                              <w:szCs w:val="24"/>
                            </w:rPr>
                            <w:t xml:space="preserve">- </w:t>
                          </w:r>
                          <w:r w:rsidR="00304F2E">
                            <w:rPr>
                              <w:rFonts w:ascii="UVN Cat Bien" w:hAnsi="UVN Cat Bien"/>
                              <w:noProof/>
                              <w:sz w:val="24"/>
                              <w:szCs w:val="24"/>
                            </w:rPr>
                            <w:t>MERN Stack (MongoDB, ExpressJS, ReactJS, NodeJS)</w:t>
                          </w:r>
                          <w:r w:rsidR="00367457">
                            <w:rPr>
                              <w:rFonts w:ascii="UVN Cat Bien" w:hAnsi="UVN Cat Bien"/>
                              <w:noProof/>
                              <w:sz w:val="24"/>
                              <w:szCs w:val="24"/>
                            </w:rPr>
                            <w:t>, RestfulAPI.</w:t>
                          </w:r>
                        </w:p>
                        <w:p w14:paraId="2191F6A8" w14:textId="579CCF5A" w:rsidR="00C97DFC" w:rsidRPr="00E11D9D" w:rsidRDefault="00C97DFC" w:rsidP="009032A2">
                          <w:pPr>
                            <w:spacing w:before="0" w:line="276" w:lineRule="auto"/>
                            <w:jc w:val="both"/>
                            <w:rPr>
                              <w:rFonts w:ascii="UVN Cat Bien" w:hAnsi="UVN Cat Bien"/>
                              <w:noProof/>
                              <w:sz w:val="24"/>
                              <w:szCs w:val="24"/>
                            </w:rPr>
                          </w:pPr>
                          <w:r w:rsidRPr="00E11D9D">
                            <w:rPr>
                              <w:rFonts w:ascii="UVN Cat Bien" w:hAnsi="UVN Cat Bien"/>
                              <w:noProof/>
                              <w:sz w:val="24"/>
                              <w:szCs w:val="24"/>
                            </w:rPr>
                            <w:t xml:space="preserve">- </w:t>
                          </w:r>
                          <w:r w:rsidR="00304F2E">
                            <w:rPr>
                              <w:rFonts w:ascii="UVN Cat Bien" w:hAnsi="UVN Cat Bien"/>
                              <w:noProof/>
                              <w:sz w:val="24"/>
                              <w:szCs w:val="24"/>
                            </w:rPr>
                            <w:t>VNPay, Googl</w:t>
                          </w:r>
                          <w:r w:rsidR="00A86169">
                            <w:rPr>
                              <w:rFonts w:ascii="UVN Cat Bien" w:hAnsi="UVN Cat Bien"/>
                              <w:noProof/>
                              <w:sz w:val="24"/>
                              <w:szCs w:val="24"/>
                            </w:rPr>
                            <w:t>e OAuth 2.0, C</w:t>
                          </w:r>
                          <w:r w:rsidR="00A86169" w:rsidRPr="00A86169">
                            <w:rPr>
                              <w:rFonts w:ascii="UVN Cat Bien" w:hAnsi="UVN Cat Bien"/>
                              <w:noProof/>
                              <w:sz w:val="24"/>
                              <w:szCs w:val="24"/>
                            </w:rPr>
                            <w:t>loudinary</w:t>
                          </w:r>
                          <w:r w:rsidR="00A86169">
                            <w:rPr>
                              <w:rFonts w:ascii="UVN Cat Bien" w:hAnsi="UVN Cat Bien"/>
                              <w:noProof/>
                              <w:sz w:val="24"/>
                              <w:szCs w:val="24"/>
                            </w:rPr>
                            <w:t xml:space="preserve"> API.</w:t>
                          </w:r>
                        </w:p>
                      </w:tc>
                    </w:tr>
                  </w:tbl>
                  <w:p w14:paraId="514F9B30" w14:textId="4043B804" w:rsidR="00C97DFC" w:rsidRPr="00E11D9D" w:rsidRDefault="00000000" w:rsidP="009032A2">
                    <w:pPr>
                      <w:spacing w:before="0" w:line="276" w:lineRule="auto"/>
                      <w:jc w:val="both"/>
                      <w:rPr>
                        <w:rFonts w:ascii="UVN Cat Bien" w:hAnsi="UVN Cat Bien"/>
                        <w:noProof/>
                        <w:sz w:val="2"/>
                        <w:szCs w:val="2"/>
                        <w:lang w:val="vi-VN"/>
                      </w:rPr>
                    </w:pPr>
                  </w:p>
                </w:sdtContent>
              </w:sdt>
              <w:sdt>
                <w:sdtPr>
                  <w:rPr>
                    <w:rFonts w:ascii="UVN Cat Bien" w:eastAsiaTheme="minorEastAsia" w:hAnsi="UVN Cat Bien" w:cstheme="minorBidi"/>
                    <w:b/>
                    <w:bCs/>
                    <w:caps w:val="0"/>
                    <w:noProof/>
                    <w:color w:val="595959" w:themeColor="text1" w:themeTint="A6"/>
                    <w:sz w:val="24"/>
                    <w:szCs w:val="24"/>
                    <w:lang w:val="vi-VN"/>
                  </w:rPr>
                  <w:id w:val="1091113"/>
                  <w:placeholder>
                    <w:docPart w:val="B25082FB117C47BBAEA524F410CB5D1B"/>
                  </w:placeholder>
                  <w15:repeatingSectionItem/>
                </w:sdtPr>
                <w:sdtEndPr>
                  <w:rPr>
                    <w:b w:val="0"/>
                    <w:bCs w:val="0"/>
                    <w:sz w:val="2"/>
                    <w:szCs w:val="2"/>
                  </w:rPr>
                </w:sdtEndPr>
                <w:sdtContent>
                  <w:p w14:paraId="6C0F08F8" w14:textId="6CA64473" w:rsidR="00816C75" w:rsidRPr="00E11D9D" w:rsidRDefault="00816C75" w:rsidP="008D4B86">
                    <w:pPr>
                      <w:pStyle w:val="Heading1"/>
                      <w:spacing w:before="0" w:after="0" w:line="240" w:lineRule="auto"/>
                      <w:jc w:val="left"/>
                      <w:rPr>
                        <w:rFonts w:ascii="UVN Cat Bien" w:hAnsi="UVN Cat Bien"/>
                        <w:i/>
                        <w:iCs/>
                        <w:noProof/>
                        <w:sz w:val="24"/>
                        <w:szCs w:val="24"/>
                      </w:rPr>
                    </w:pPr>
                    <w:r w:rsidRPr="004C51D3">
                      <w:rPr>
                        <w:rFonts w:ascii="UVN Cat Bien" w:hAnsi="UVN Cat Bien"/>
                        <w:b/>
                        <w:bCs/>
                        <w:noProof/>
                        <w:color w:val="0EB24A"/>
                        <w:sz w:val="24"/>
                        <w:szCs w:val="24"/>
                      </w:rPr>
                      <w:t>VietShop</w:t>
                    </w:r>
                    <w:r>
                      <w:rPr>
                        <w:rFonts w:ascii="UVN Cat Bien" w:hAnsi="UVN Cat Bien"/>
                        <w:noProof/>
                        <w:sz w:val="24"/>
                        <w:szCs w:val="24"/>
                      </w:rPr>
                      <w:t xml:space="preserve"> – </w:t>
                    </w:r>
                    <w:r w:rsidRPr="00A65161">
                      <w:rPr>
                        <w:rFonts w:ascii="UVN Cat Bien" w:eastAsiaTheme="minorEastAsia" w:hAnsi="UVN Cat Bien" w:cstheme="minorBidi"/>
                        <w:i/>
                        <w:iCs/>
                        <w:caps w:val="0"/>
                        <w:noProof/>
                        <w:color w:val="595959" w:themeColor="text1" w:themeTint="A6"/>
                        <w:sz w:val="24"/>
                        <w:szCs w:val="24"/>
                      </w:rPr>
                      <w:t xml:space="preserve">Course project (5/2021 – </w:t>
                    </w:r>
                    <w:r w:rsidR="0030543A">
                      <w:rPr>
                        <w:rFonts w:ascii="UVN Cat Bien" w:eastAsiaTheme="minorEastAsia" w:hAnsi="UVN Cat Bien" w:cstheme="minorBidi"/>
                        <w:i/>
                        <w:iCs/>
                        <w:caps w:val="0"/>
                        <w:noProof/>
                        <w:color w:val="595959" w:themeColor="text1" w:themeTint="A6"/>
                        <w:sz w:val="24"/>
                        <w:szCs w:val="24"/>
                      </w:rPr>
                      <w:t>6/2021</w:t>
                    </w:r>
                    <w:r w:rsidRPr="00A65161">
                      <w:rPr>
                        <w:rFonts w:ascii="UVN Cat Bien" w:eastAsiaTheme="minorEastAsia" w:hAnsi="UVN Cat Bien" w:cstheme="minorBidi"/>
                        <w:i/>
                        <w:iCs/>
                        <w:caps w:val="0"/>
                        <w:noProof/>
                        <w:color w:val="595959" w:themeColor="text1" w:themeTint="A6"/>
                        <w:sz w:val="24"/>
                        <w:szCs w:val="24"/>
                      </w:rPr>
                      <w:t>)</w:t>
                    </w:r>
                  </w:p>
                  <w:tbl>
                    <w:tblPr>
                      <w:tblStyle w:val="TableGrid"/>
                      <w:tblW w:w="5000" w:type="pct"/>
                      <w:tblBorders>
                        <w:top w:val="single" w:sz="4" w:space="0" w:color="0869B1"/>
                        <w:left w:val="single" w:sz="4" w:space="0" w:color="0869B1"/>
                        <w:bottom w:val="single" w:sz="4" w:space="0" w:color="0869B1"/>
                        <w:right w:val="single" w:sz="4" w:space="0" w:color="0869B1"/>
                        <w:insideH w:val="single" w:sz="4" w:space="0" w:color="0869B1"/>
                        <w:insideV w:val="single" w:sz="4" w:space="0" w:color="0869B1"/>
                      </w:tblBorders>
                      <w:tblLook w:val="04A0" w:firstRow="1" w:lastRow="0" w:firstColumn="1" w:lastColumn="0" w:noHBand="0" w:noVBand="1"/>
                    </w:tblPr>
                    <w:tblGrid>
                      <w:gridCol w:w="3289"/>
                      <w:gridCol w:w="7912"/>
                    </w:tblGrid>
                    <w:tr w:rsidR="00816C75" w:rsidRPr="00E11D9D" w14:paraId="13A0F164" w14:textId="77777777" w:rsidTr="00C969D9">
                      <w:tc>
                        <w:tcPr>
                          <w:tcW w:w="1468" w:type="pct"/>
                          <w:vAlign w:val="center"/>
                        </w:tcPr>
                        <w:p w14:paraId="17D803D6" w14:textId="77777777" w:rsidR="00816C75" w:rsidRPr="00E11D9D" w:rsidRDefault="00816C75" w:rsidP="009032A2">
                          <w:pPr>
                            <w:spacing w:before="0" w:line="276" w:lineRule="auto"/>
                            <w:rPr>
                              <w:rFonts w:ascii="UVN Cat Bien" w:hAnsi="UVN Cat Bien"/>
                              <w:b/>
                              <w:bCs/>
                              <w:noProof/>
                              <w:sz w:val="24"/>
                              <w:szCs w:val="24"/>
                            </w:rPr>
                          </w:pPr>
                          <w:r w:rsidRPr="00E11D9D">
                            <w:rPr>
                              <w:rFonts w:ascii="UVN Cat Bien" w:hAnsi="UVN Cat Bien"/>
                              <w:b/>
                              <w:bCs/>
                              <w:noProof/>
                              <w:sz w:val="24"/>
                              <w:szCs w:val="24"/>
                            </w:rPr>
                            <w:t>Description</w:t>
                          </w:r>
                        </w:p>
                      </w:tc>
                      <w:tc>
                        <w:tcPr>
                          <w:tcW w:w="3532" w:type="pct"/>
                          <w:vAlign w:val="center"/>
                        </w:tcPr>
                        <w:p w14:paraId="5517F864" w14:textId="77777777" w:rsidR="00816C75" w:rsidRPr="00E11D9D" w:rsidRDefault="00816C75" w:rsidP="0084278E">
                          <w:pPr>
                            <w:spacing w:before="0" w:line="276" w:lineRule="auto"/>
                            <w:ind w:right="28"/>
                            <w:jc w:val="both"/>
                            <w:rPr>
                              <w:rFonts w:ascii="UVN Cat Bien" w:hAnsi="UVN Cat Bien"/>
                              <w:noProof/>
                              <w:sz w:val="24"/>
                              <w:szCs w:val="24"/>
                            </w:rPr>
                          </w:pPr>
                          <w:r w:rsidRPr="00E11D9D">
                            <w:rPr>
                              <w:rFonts w:ascii="UVN Cat Bien" w:hAnsi="UVN Cat Bien"/>
                              <w:noProof/>
                              <w:sz w:val="24"/>
                              <w:szCs w:val="24"/>
                            </w:rPr>
                            <w:t>The Android app helps customers order food, fresh food, and household items from surrounding stores.</w:t>
                          </w:r>
                        </w:p>
                      </w:tc>
                    </w:tr>
                    <w:tr w:rsidR="00816C75" w:rsidRPr="00E11D9D" w14:paraId="51A5F328" w14:textId="77777777" w:rsidTr="00C969D9">
                      <w:tc>
                        <w:tcPr>
                          <w:tcW w:w="1468" w:type="pct"/>
                          <w:vAlign w:val="center"/>
                        </w:tcPr>
                        <w:p w14:paraId="205953BC" w14:textId="77777777" w:rsidR="00816C75" w:rsidRPr="00E11D9D" w:rsidRDefault="00816C75" w:rsidP="009032A2">
                          <w:pPr>
                            <w:spacing w:before="0" w:line="276" w:lineRule="auto"/>
                            <w:rPr>
                              <w:rFonts w:ascii="UVN Cat Bien" w:hAnsi="UVN Cat Bien"/>
                              <w:b/>
                              <w:bCs/>
                              <w:noProof/>
                              <w:sz w:val="24"/>
                              <w:szCs w:val="24"/>
                            </w:rPr>
                          </w:pPr>
                          <w:r w:rsidRPr="00E11D9D">
                            <w:rPr>
                              <w:rFonts w:ascii="UVN Cat Bien" w:hAnsi="UVN Cat Bien"/>
                              <w:b/>
                              <w:bCs/>
                              <w:noProof/>
                              <w:sz w:val="24"/>
                              <w:szCs w:val="24"/>
                            </w:rPr>
                            <w:t>Responsibilities</w:t>
                          </w:r>
                        </w:p>
                      </w:tc>
                      <w:tc>
                        <w:tcPr>
                          <w:tcW w:w="3532" w:type="pct"/>
                          <w:vAlign w:val="center"/>
                        </w:tcPr>
                        <w:p w14:paraId="1DEE14F0" w14:textId="77777777" w:rsidR="00816C75" w:rsidRPr="00E11D9D" w:rsidRDefault="00816C75" w:rsidP="009032A2">
                          <w:pPr>
                            <w:spacing w:before="0" w:line="276" w:lineRule="auto"/>
                            <w:jc w:val="both"/>
                            <w:rPr>
                              <w:rFonts w:ascii="UVN Cat Bien" w:hAnsi="UVN Cat Bien"/>
                              <w:noProof/>
                              <w:sz w:val="24"/>
                              <w:szCs w:val="24"/>
                            </w:rPr>
                          </w:pPr>
                          <w:r w:rsidRPr="00E11D9D">
                            <w:rPr>
                              <w:rFonts w:ascii="UVN Cat Bien" w:hAnsi="UVN Cat Bien"/>
                              <w:noProof/>
                              <w:sz w:val="24"/>
                              <w:szCs w:val="24"/>
                            </w:rPr>
                            <w:t>System analysis and design</w:t>
                          </w:r>
                          <w:r>
                            <w:rPr>
                              <w:rFonts w:ascii="UVN Cat Bien" w:hAnsi="UVN Cat Bien"/>
                              <w:noProof/>
                              <w:sz w:val="24"/>
                              <w:szCs w:val="24"/>
                            </w:rPr>
                            <w:t xml:space="preserve">, </w:t>
                          </w:r>
                          <w:r w:rsidRPr="00E11D9D">
                            <w:rPr>
                              <w:rFonts w:ascii="UVN Cat Bien" w:hAnsi="UVN Cat Bien"/>
                              <w:noProof/>
                              <w:sz w:val="24"/>
                              <w:szCs w:val="24"/>
                            </w:rPr>
                            <w:t>Coding</w:t>
                          </w:r>
                          <w:r>
                            <w:rPr>
                              <w:rFonts w:ascii="UVN Cat Bien" w:hAnsi="UVN Cat Bien"/>
                              <w:noProof/>
                              <w:sz w:val="24"/>
                              <w:szCs w:val="24"/>
                            </w:rPr>
                            <w:t xml:space="preserve">, </w:t>
                          </w:r>
                          <w:r w:rsidRPr="00E11D9D">
                            <w:rPr>
                              <w:rFonts w:ascii="UVN Cat Bien" w:hAnsi="UVN Cat Bien"/>
                              <w:noProof/>
                              <w:sz w:val="24"/>
                              <w:szCs w:val="24"/>
                            </w:rPr>
                            <w:t>Testing.</w:t>
                          </w:r>
                        </w:p>
                      </w:tc>
                    </w:tr>
                    <w:tr w:rsidR="00816C75" w:rsidRPr="00E11D9D" w14:paraId="33C507A1" w14:textId="77777777" w:rsidTr="00C969D9">
                      <w:tc>
                        <w:tcPr>
                          <w:tcW w:w="1468" w:type="pct"/>
                          <w:vAlign w:val="center"/>
                        </w:tcPr>
                        <w:p w14:paraId="666E39AB" w14:textId="77777777" w:rsidR="00816C75" w:rsidRPr="00E11D9D" w:rsidRDefault="00816C75" w:rsidP="009032A2">
                          <w:pPr>
                            <w:spacing w:before="0" w:line="276" w:lineRule="auto"/>
                            <w:rPr>
                              <w:rFonts w:ascii="UVN Cat Bien" w:hAnsi="UVN Cat Bien"/>
                              <w:b/>
                              <w:bCs/>
                              <w:noProof/>
                              <w:sz w:val="24"/>
                              <w:szCs w:val="24"/>
                            </w:rPr>
                          </w:pPr>
                          <w:r w:rsidRPr="00E11D9D">
                            <w:rPr>
                              <w:rFonts w:ascii="UVN Cat Bien" w:hAnsi="UVN Cat Bien"/>
                              <w:b/>
                              <w:bCs/>
                              <w:noProof/>
                              <w:sz w:val="24"/>
                              <w:szCs w:val="24"/>
                            </w:rPr>
                            <w:t>Technologies used</w:t>
                          </w:r>
                        </w:p>
                      </w:tc>
                      <w:tc>
                        <w:tcPr>
                          <w:tcW w:w="3532" w:type="pct"/>
                          <w:vAlign w:val="center"/>
                        </w:tcPr>
                        <w:p w14:paraId="2DA743CB" w14:textId="77777777" w:rsidR="00816C75" w:rsidRPr="00E11D9D" w:rsidRDefault="00816C75" w:rsidP="009032A2">
                          <w:pPr>
                            <w:spacing w:before="0" w:line="276" w:lineRule="auto"/>
                            <w:jc w:val="both"/>
                            <w:rPr>
                              <w:rFonts w:ascii="UVN Cat Bien" w:hAnsi="UVN Cat Bien"/>
                              <w:noProof/>
                              <w:sz w:val="24"/>
                              <w:szCs w:val="24"/>
                            </w:rPr>
                          </w:pPr>
                          <w:r w:rsidRPr="00E11D9D">
                            <w:rPr>
                              <w:rFonts w:ascii="UVN Cat Bien" w:hAnsi="UVN Cat Bien"/>
                              <w:noProof/>
                              <w:sz w:val="24"/>
                              <w:szCs w:val="24"/>
                            </w:rPr>
                            <w:t xml:space="preserve">- </w:t>
                          </w:r>
                          <w:r>
                            <w:rPr>
                              <w:rFonts w:ascii="UVN Cat Bien" w:hAnsi="UVN Cat Bien"/>
                              <w:noProof/>
                              <w:sz w:val="24"/>
                              <w:szCs w:val="24"/>
                            </w:rPr>
                            <w:t xml:space="preserve">Java, </w:t>
                          </w:r>
                          <w:r w:rsidRPr="00E11D9D">
                            <w:rPr>
                              <w:rFonts w:ascii="UVN Cat Bien" w:hAnsi="UVN Cat Bien"/>
                              <w:noProof/>
                              <w:sz w:val="24"/>
                              <w:szCs w:val="24"/>
                            </w:rPr>
                            <w:t>Android Studio 4.1.</w:t>
                          </w:r>
                          <w:r>
                            <w:rPr>
                              <w:rFonts w:ascii="UVN Cat Bien" w:hAnsi="UVN Cat Bien"/>
                              <w:noProof/>
                              <w:sz w:val="24"/>
                              <w:szCs w:val="24"/>
                            </w:rPr>
                            <w:t xml:space="preserve">3, </w:t>
                          </w:r>
                          <w:r w:rsidRPr="008410EC">
                            <w:rPr>
                              <w:rFonts w:ascii="UVN Cat Bien" w:hAnsi="UVN Cat Bien"/>
                              <w:noProof/>
                              <w:sz w:val="24"/>
                              <w:szCs w:val="24"/>
                            </w:rPr>
                            <w:t>Material Components for Android</w:t>
                          </w:r>
                          <w:r>
                            <w:rPr>
                              <w:rFonts w:ascii="UVN Cat Bien" w:hAnsi="UVN Cat Bien"/>
                              <w:noProof/>
                              <w:sz w:val="24"/>
                              <w:szCs w:val="24"/>
                            </w:rPr>
                            <w:t>.</w:t>
                          </w:r>
                        </w:p>
                        <w:p w14:paraId="04E08117" w14:textId="77777777" w:rsidR="00816C75" w:rsidRPr="00E11D9D" w:rsidRDefault="00816C75" w:rsidP="009032A2">
                          <w:pPr>
                            <w:spacing w:before="0" w:line="276" w:lineRule="auto"/>
                            <w:jc w:val="both"/>
                            <w:rPr>
                              <w:rFonts w:ascii="UVN Cat Bien" w:hAnsi="UVN Cat Bien"/>
                              <w:noProof/>
                              <w:sz w:val="24"/>
                              <w:szCs w:val="24"/>
                            </w:rPr>
                          </w:pPr>
                          <w:r w:rsidRPr="00E11D9D">
                            <w:rPr>
                              <w:rFonts w:ascii="UVN Cat Bien" w:hAnsi="UVN Cat Bien"/>
                              <w:noProof/>
                              <w:sz w:val="24"/>
                              <w:szCs w:val="24"/>
                            </w:rPr>
                            <w:lastRenderedPageBreak/>
                            <w:t xml:space="preserve">- SQLite, </w:t>
                          </w:r>
                          <w:r>
                            <w:rPr>
                              <w:rFonts w:ascii="UVN Cat Bien" w:hAnsi="UVN Cat Bien"/>
                              <w:noProof/>
                              <w:sz w:val="24"/>
                              <w:szCs w:val="24"/>
                            </w:rPr>
                            <w:t xml:space="preserve">Google </w:t>
                          </w:r>
                          <w:r w:rsidRPr="00E11D9D">
                            <w:rPr>
                              <w:rFonts w:ascii="UVN Cat Bien" w:hAnsi="UVN Cat Bien"/>
                              <w:noProof/>
                              <w:sz w:val="24"/>
                              <w:szCs w:val="24"/>
                            </w:rPr>
                            <w:t>Firebase Realtime Database.</w:t>
                          </w:r>
                        </w:p>
                      </w:tc>
                    </w:tr>
                  </w:tbl>
                  <w:p w14:paraId="28C26EC7" w14:textId="77777777" w:rsidR="00816C75" w:rsidRPr="00E11D9D" w:rsidRDefault="00000000" w:rsidP="009032A2">
                    <w:pPr>
                      <w:spacing w:before="0" w:line="276" w:lineRule="auto"/>
                      <w:jc w:val="both"/>
                      <w:rPr>
                        <w:rFonts w:ascii="UVN Cat Bien" w:hAnsi="UVN Cat Bien"/>
                        <w:noProof/>
                        <w:sz w:val="2"/>
                        <w:szCs w:val="2"/>
                        <w:lang w:val="vi-VN"/>
                      </w:rPr>
                    </w:pPr>
                  </w:p>
                </w:sdtContent>
              </w:sdt>
              <w:sdt>
                <w:sdtPr>
                  <w:rPr>
                    <w:rFonts w:ascii="UVN Cat Bien" w:hAnsi="UVN Cat Bien"/>
                    <w:b/>
                    <w:bCs/>
                    <w:caps/>
                    <w:noProof/>
                    <w:sz w:val="2"/>
                    <w:szCs w:val="2"/>
                    <w:lang w:val="vi-VN"/>
                  </w:rPr>
                  <w:id w:val="-1059010062"/>
                  <w:placeholder>
                    <w:docPart w:val="3F0FC472F20C4CB7A2552BB9F1F6DEAD"/>
                  </w:placeholder>
                  <w15:repeatingSectionItem/>
                </w:sdtPr>
                <w:sdtEndPr>
                  <w:rPr>
                    <w:b w:val="0"/>
                    <w:bCs w:val="0"/>
                    <w:caps w:val="0"/>
                    <w:sz w:val="6"/>
                    <w:szCs w:val="6"/>
                  </w:rPr>
                </w:sdtEndPr>
                <w:sdtContent>
                  <w:p w14:paraId="3060BFE4" w14:textId="1CF30F0A" w:rsidR="00C97DFC" w:rsidRPr="00A65161" w:rsidRDefault="00C97DFC" w:rsidP="00A65161">
                    <w:pPr>
                      <w:spacing w:after="0" w:line="276" w:lineRule="auto"/>
                      <w:rPr>
                        <w:rFonts w:ascii="UVN Cat Bien" w:eastAsiaTheme="majorEastAsia" w:hAnsi="UVN Cat Bien" w:cstheme="majorBidi"/>
                        <w:b/>
                        <w:bCs/>
                        <w:caps/>
                        <w:noProof/>
                        <w:color w:val="404040" w:themeColor="text1" w:themeTint="BF"/>
                        <w:sz w:val="24"/>
                        <w:szCs w:val="24"/>
                        <w14:ligatures w14:val="standardContextual"/>
                      </w:rPr>
                    </w:pPr>
                    <w:r w:rsidRPr="004C51D3">
                      <w:rPr>
                        <w:rFonts w:ascii="UVN Cat Bien" w:eastAsiaTheme="majorEastAsia" w:hAnsi="UVN Cat Bien" w:cstheme="majorBidi"/>
                        <w:b/>
                        <w:bCs/>
                        <w:caps/>
                        <w:noProof/>
                        <w:color w:val="0EB24A"/>
                        <w:sz w:val="24"/>
                        <w:szCs w:val="24"/>
                      </w:rPr>
                      <w:t>ARTIST STYLE TRANSFER</w:t>
                    </w:r>
                    <w:r w:rsidRPr="00E11D9D">
                      <w:rPr>
                        <w:rFonts w:ascii="UVN Cat Bien" w:eastAsiaTheme="majorEastAsia" w:hAnsi="UVN Cat Bien" w:cstheme="majorBidi"/>
                        <w:b/>
                        <w:bCs/>
                        <w:caps/>
                        <w:noProof/>
                        <w:color w:val="404040" w:themeColor="text1" w:themeTint="BF"/>
                        <w:sz w:val="24"/>
                        <w:szCs w:val="24"/>
                        <w14:ligatures w14:val="standardContextual"/>
                      </w:rPr>
                      <w:t xml:space="preserve"> </w:t>
                    </w:r>
                    <w:r w:rsidR="00A65161">
                      <w:rPr>
                        <w:rFonts w:ascii="UVN Cat Bien" w:eastAsiaTheme="majorEastAsia" w:hAnsi="UVN Cat Bien" w:cstheme="majorBidi"/>
                        <w:b/>
                        <w:bCs/>
                        <w:caps/>
                        <w:noProof/>
                        <w:color w:val="404040" w:themeColor="text1" w:themeTint="BF"/>
                        <w:sz w:val="24"/>
                        <w:szCs w:val="24"/>
                        <w14:ligatures w14:val="standardContextual"/>
                      </w:rPr>
                      <w:t xml:space="preserve">– </w:t>
                    </w:r>
                    <w:r w:rsidR="00795E4B" w:rsidRPr="00E11D9D">
                      <w:rPr>
                        <w:rFonts w:ascii="UVN Cat Bien" w:hAnsi="UVN Cat Bien"/>
                        <w:i/>
                        <w:iCs/>
                        <w:noProof/>
                        <w:sz w:val="24"/>
                        <w:szCs w:val="24"/>
                      </w:rPr>
                      <w:t xml:space="preserve">Course project </w:t>
                    </w:r>
                    <w:r w:rsidRPr="00E11D9D">
                      <w:rPr>
                        <w:rFonts w:ascii="UVN Cat Bien" w:hAnsi="UVN Cat Bien"/>
                        <w:i/>
                        <w:iCs/>
                        <w:noProof/>
                        <w:sz w:val="24"/>
                        <w:szCs w:val="24"/>
                      </w:rPr>
                      <w:t xml:space="preserve">(5/2021 – </w:t>
                    </w:r>
                    <w:r w:rsidR="0030543A">
                      <w:rPr>
                        <w:rFonts w:ascii="UVN Cat Bien" w:hAnsi="UVN Cat Bien"/>
                        <w:i/>
                        <w:iCs/>
                        <w:noProof/>
                        <w:sz w:val="24"/>
                        <w:szCs w:val="24"/>
                      </w:rPr>
                      <w:t>6/2021</w:t>
                    </w:r>
                    <w:r w:rsidRPr="00E11D9D">
                      <w:rPr>
                        <w:rFonts w:ascii="UVN Cat Bien" w:hAnsi="UVN Cat Bien"/>
                        <w:i/>
                        <w:iCs/>
                        <w:noProof/>
                        <w:sz w:val="24"/>
                        <w:szCs w:val="24"/>
                      </w:rPr>
                      <w:t>)</w:t>
                    </w:r>
                    <w:r w:rsidR="006E53B8">
                      <w:rPr>
                        <w:rFonts w:ascii="UVN Cat Bien" w:hAnsi="UVN Cat Bien"/>
                        <w:i/>
                        <w:iCs/>
                        <w:noProof/>
                        <w:sz w:val="24"/>
                        <w:szCs w:val="24"/>
                      </w:rPr>
                      <w:t xml:space="preserve"> </w:t>
                    </w:r>
                    <w:r w:rsidR="00581247">
                      <w:rPr>
                        <w:rFonts w:ascii="UVN Cat Bien" w:hAnsi="UVN Cat Bien"/>
                        <w:i/>
                        <w:iCs/>
                        <w:noProof/>
                        <w:sz w:val="24"/>
                        <w:szCs w:val="24"/>
                      </w:rPr>
                      <w:t xml:space="preserve">       </w:t>
                    </w:r>
                    <w:r w:rsidR="006E53B8">
                      <w:rPr>
                        <w:rFonts w:ascii="UVN Cat Bien" w:hAnsi="UVN Cat Bien"/>
                        <w:i/>
                        <w:iCs/>
                        <w:noProof/>
                        <w:sz w:val="24"/>
                        <w:szCs w:val="24"/>
                      </w:rPr>
                      <w:t xml:space="preserve"> </w:t>
                    </w:r>
                    <w:r w:rsidR="00581247">
                      <w:rPr>
                        <w:rFonts w:ascii="UVN Cat Bien" w:hAnsi="UVN Cat Bien"/>
                        <w:i/>
                        <w:iCs/>
                        <w:noProof/>
                        <w:sz w:val="24"/>
                        <w:szCs w:val="24"/>
                      </w:rPr>
                      <w:t xml:space="preserve">        </w:t>
                    </w:r>
                    <w:r w:rsidR="006E53B8" w:rsidRPr="00581247">
                      <w:rPr>
                        <w:rFonts w:ascii="UVN Cat Bien" w:hAnsi="UVN Cat Bien"/>
                        <w:b/>
                        <w:bCs/>
                        <w:i/>
                        <w:iCs/>
                        <w:noProof/>
                        <w:sz w:val="24"/>
                        <w:szCs w:val="24"/>
                      </w:rPr>
                      <w:t>Team size:</w:t>
                    </w:r>
                    <w:r w:rsidR="006E53B8">
                      <w:rPr>
                        <w:rFonts w:ascii="UVN Cat Bien" w:hAnsi="UVN Cat Bien"/>
                        <w:i/>
                        <w:iCs/>
                        <w:noProof/>
                        <w:sz w:val="24"/>
                        <w:szCs w:val="24"/>
                      </w:rPr>
                      <w:t xml:space="preserve"> 7</w:t>
                    </w:r>
                  </w:p>
                  <w:tbl>
                    <w:tblPr>
                      <w:tblStyle w:val="TableGrid"/>
                      <w:tblW w:w="5000" w:type="pct"/>
                      <w:tblBorders>
                        <w:top w:val="single" w:sz="4" w:space="0" w:color="0869B1"/>
                        <w:left w:val="single" w:sz="4" w:space="0" w:color="0869B1"/>
                        <w:bottom w:val="single" w:sz="4" w:space="0" w:color="0869B1"/>
                        <w:right w:val="single" w:sz="4" w:space="0" w:color="0869B1"/>
                        <w:insideH w:val="single" w:sz="4" w:space="0" w:color="0869B1"/>
                        <w:insideV w:val="single" w:sz="4" w:space="0" w:color="0869B1"/>
                      </w:tblBorders>
                      <w:tblLook w:val="04A0" w:firstRow="1" w:lastRow="0" w:firstColumn="1" w:lastColumn="0" w:noHBand="0" w:noVBand="1"/>
                    </w:tblPr>
                    <w:tblGrid>
                      <w:gridCol w:w="3289"/>
                      <w:gridCol w:w="7912"/>
                    </w:tblGrid>
                    <w:tr w:rsidR="00C97DFC" w:rsidRPr="00E11D9D" w14:paraId="17269145" w14:textId="77777777" w:rsidTr="00C969D9">
                      <w:tc>
                        <w:tcPr>
                          <w:tcW w:w="1468" w:type="pct"/>
                          <w:vAlign w:val="center"/>
                        </w:tcPr>
                        <w:p w14:paraId="14BE3117" w14:textId="562C99D3" w:rsidR="00C97DFC" w:rsidRPr="00E11D9D" w:rsidRDefault="008C778E" w:rsidP="009032A2">
                          <w:pPr>
                            <w:spacing w:before="0" w:line="276" w:lineRule="auto"/>
                            <w:jc w:val="both"/>
                            <w:rPr>
                              <w:rFonts w:ascii="UVN Cat Bien" w:hAnsi="UVN Cat Bien"/>
                              <w:noProof/>
                              <w:sz w:val="22"/>
                              <w:szCs w:val="22"/>
                              <w:lang w:val="vi-VN"/>
                            </w:rPr>
                          </w:pPr>
                          <w:r w:rsidRPr="00E11D9D">
                            <w:rPr>
                              <w:rFonts w:ascii="UVN Cat Bien" w:hAnsi="UVN Cat Bien"/>
                              <w:b/>
                              <w:bCs/>
                              <w:noProof/>
                              <w:sz w:val="24"/>
                              <w:szCs w:val="24"/>
                            </w:rPr>
                            <w:t>D</w:t>
                          </w:r>
                          <w:r w:rsidR="008A0075" w:rsidRPr="00E11D9D">
                            <w:rPr>
                              <w:rFonts w:ascii="UVN Cat Bien" w:hAnsi="UVN Cat Bien"/>
                              <w:b/>
                              <w:bCs/>
                              <w:noProof/>
                              <w:sz w:val="24"/>
                              <w:szCs w:val="24"/>
                            </w:rPr>
                            <w:t>escription</w:t>
                          </w:r>
                        </w:p>
                      </w:tc>
                      <w:tc>
                        <w:tcPr>
                          <w:tcW w:w="3532" w:type="pct"/>
                          <w:vAlign w:val="center"/>
                        </w:tcPr>
                        <w:p w14:paraId="5F6DECE9" w14:textId="7AB71A01" w:rsidR="00C97DFC" w:rsidRPr="008215F6" w:rsidRDefault="000C3EE8" w:rsidP="0084278E">
                          <w:pPr>
                            <w:spacing w:before="0" w:line="276" w:lineRule="auto"/>
                            <w:ind w:right="28"/>
                            <w:jc w:val="both"/>
                            <w:rPr>
                              <w:rFonts w:ascii="UVN Cat Bien" w:hAnsi="UVN Cat Bien"/>
                              <w:noProof/>
                              <w:sz w:val="24"/>
                              <w:szCs w:val="24"/>
                            </w:rPr>
                          </w:pPr>
                          <w:r w:rsidRPr="008215F6">
                            <w:rPr>
                              <w:rFonts w:ascii="UVN Cat Bien" w:hAnsi="UVN Cat Bien"/>
                              <w:noProof/>
                              <w:sz w:val="24"/>
                              <w:szCs w:val="24"/>
                            </w:rPr>
                            <w:t>Apply CycleGAN algorithm to help users convert the regular photo into an art photo</w:t>
                          </w:r>
                          <w:r w:rsidR="000E3536">
                            <w:rPr>
                              <w:rFonts w:ascii="UVN Cat Bien" w:hAnsi="UVN Cat Bien"/>
                              <w:noProof/>
                              <w:sz w:val="24"/>
                              <w:szCs w:val="24"/>
                            </w:rPr>
                            <w:t xml:space="preserve"> or</w:t>
                          </w:r>
                          <w:r w:rsidRPr="008215F6">
                            <w:rPr>
                              <w:rFonts w:ascii="UVN Cat Bien" w:hAnsi="UVN Cat Bien"/>
                              <w:noProof/>
                              <w:sz w:val="24"/>
                              <w:szCs w:val="24"/>
                            </w:rPr>
                            <w:t xml:space="preserve"> restore old photos.</w:t>
                          </w:r>
                        </w:p>
                      </w:tc>
                    </w:tr>
                    <w:tr w:rsidR="00C97DFC" w:rsidRPr="00E11D9D" w14:paraId="3D7F52F4" w14:textId="77777777" w:rsidTr="00C969D9">
                      <w:tc>
                        <w:tcPr>
                          <w:tcW w:w="1468" w:type="pct"/>
                          <w:vAlign w:val="center"/>
                        </w:tcPr>
                        <w:p w14:paraId="57BCB43E" w14:textId="1507C8E0" w:rsidR="00C97DFC" w:rsidRPr="00E11D9D" w:rsidRDefault="008C778E" w:rsidP="009032A2">
                          <w:pPr>
                            <w:spacing w:before="0" w:line="276" w:lineRule="auto"/>
                            <w:jc w:val="both"/>
                            <w:rPr>
                              <w:rFonts w:ascii="UVN Cat Bien" w:hAnsi="UVN Cat Bien"/>
                              <w:noProof/>
                              <w:sz w:val="22"/>
                              <w:szCs w:val="22"/>
                              <w:lang w:val="vi-VN"/>
                            </w:rPr>
                          </w:pPr>
                          <w:r w:rsidRPr="00E11D9D">
                            <w:rPr>
                              <w:rFonts w:ascii="UVN Cat Bien" w:hAnsi="UVN Cat Bien"/>
                              <w:b/>
                              <w:bCs/>
                              <w:noProof/>
                              <w:sz w:val="24"/>
                              <w:szCs w:val="24"/>
                            </w:rPr>
                            <w:t>Responsibilities</w:t>
                          </w:r>
                        </w:p>
                      </w:tc>
                      <w:tc>
                        <w:tcPr>
                          <w:tcW w:w="3532" w:type="pct"/>
                          <w:vAlign w:val="center"/>
                        </w:tcPr>
                        <w:p w14:paraId="7D5B9566" w14:textId="4E074701" w:rsidR="00C97DFC" w:rsidRPr="008215F6" w:rsidRDefault="00C97DFC" w:rsidP="009032A2">
                          <w:pPr>
                            <w:spacing w:before="0" w:line="276" w:lineRule="auto"/>
                            <w:jc w:val="both"/>
                            <w:rPr>
                              <w:rFonts w:ascii="UVN Cat Bien" w:hAnsi="UVN Cat Bien"/>
                              <w:noProof/>
                              <w:sz w:val="24"/>
                              <w:szCs w:val="24"/>
                            </w:rPr>
                          </w:pPr>
                          <w:r w:rsidRPr="008215F6">
                            <w:rPr>
                              <w:rFonts w:ascii="UVN Cat Bien" w:hAnsi="UVN Cat Bien"/>
                              <w:noProof/>
                              <w:sz w:val="24"/>
                              <w:szCs w:val="24"/>
                            </w:rPr>
                            <w:t>C</w:t>
                          </w:r>
                          <w:r w:rsidR="008410EC">
                            <w:rPr>
                              <w:rFonts w:ascii="UVN Cat Bien" w:hAnsi="UVN Cat Bien"/>
                              <w:noProof/>
                              <w:sz w:val="24"/>
                              <w:szCs w:val="24"/>
                            </w:rPr>
                            <w:t>ustomize model for project problem</w:t>
                          </w:r>
                          <w:r w:rsidR="003E638F" w:rsidRPr="008215F6">
                            <w:rPr>
                              <w:rFonts w:ascii="UVN Cat Bien" w:hAnsi="UVN Cat Bien"/>
                              <w:noProof/>
                              <w:sz w:val="24"/>
                              <w:szCs w:val="24"/>
                            </w:rPr>
                            <w:t xml:space="preserve">, </w:t>
                          </w:r>
                          <w:r w:rsidRPr="008215F6">
                            <w:rPr>
                              <w:rFonts w:ascii="UVN Cat Bien" w:hAnsi="UVN Cat Bien"/>
                              <w:noProof/>
                              <w:sz w:val="24"/>
                              <w:szCs w:val="24"/>
                            </w:rPr>
                            <w:t>Training</w:t>
                          </w:r>
                          <w:r w:rsidR="003E638F" w:rsidRPr="008215F6">
                            <w:rPr>
                              <w:rFonts w:ascii="UVN Cat Bien" w:hAnsi="UVN Cat Bien"/>
                              <w:noProof/>
                              <w:sz w:val="24"/>
                              <w:szCs w:val="24"/>
                            </w:rPr>
                            <w:t xml:space="preserve">, </w:t>
                          </w:r>
                          <w:r w:rsidRPr="008215F6">
                            <w:rPr>
                              <w:rFonts w:ascii="UVN Cat Bien" w:hAnsi="UVN Cat Bien"/>
                              <w:noProof/>
                              <w:sz w:val="24"/>
                              <w:szCs w:val="24"/>
                            </w:rPr>
                            <w:t>Testing.</w:t>
                          </w:r>
                        </w:p>
                      </w:tc>
                    </w:tr>
                    <w:tr w:rsidR="00C97DFC" w:rsidRPr="00E11D9D" w14:paraId="3F5E6FD4" w14:textId="77777777" w:rsidTr="00C969D9">
                      <w:tc>
                        <w:tcPr>
                          <w:tcW w:w="1468" w:type="pct"/>
                          <w:vAlign w:val="center"/>
                        </w:tcPr>
                        <w:p w14:paraId="589E3FDE" w14:textId="752B381F" w:rsidR="00C97DFC" w:rsidRPr="00E11D9D" w:rsidRDefault="008C778E" w:rsidP="009032A2">
                          <w:pPr>
                            <w:spacing w:before="0" w:line="276" w:lineRule="auto"/>
                            <w:jc w:val="both"/>
                            <w:rPr>
                              <w:rFonts w:ascii="UVN Cat Bien" w:hAnsi="UVN Cat Bien"/>
                              <w:noProof/>
                              <w:sz w:val="22"/>
                              <w:szCs w:val="22"/>
                              <w:lang w:val="vi-VN"/>
                            </w:rPr>
                          </w:pPr>
                          <w:r w:rsidRPr="00E11D9D">
                            <w:rPr>
                              <w:rFonts w:ascii="UVN Cat Bien" w:hAnsi="UVN Cat Bien"/>
                              <w:b/>
                              <w:bCs/>
                              <w:noProof/>
                              <w:sz w:val="24"/>
                              <w:szCs w:val="24"/>
                            </w:rPr>
                            <w:t>Technologies used</w:t>
                          </w:r>
                        </w:p>
                      </w:tc>
                      <w:tc>
                        <w:tcPr>
                          <w:tcW w:w="3532" w:type="pct"/>
                          <w:vAlign w:val="center"/>
                        </w:tcPr>
                        <w:p w14:paraId="41BC3580" w14:textId="6BE554DA" w:rsidR="00C97DFC" w:rsidRPr="008215F6" w:rsidRDefault="00C97DFC" w:rsidP="009032A2">
                          <w:pPr>
                            <w:spacing w:before="0" w:line="276" w:lineRule="auto"/>
                            <w:jc w:val="both"/>
                            <w:rPr>
                              <w:rFonts w:ascii="UVN Cat Bien" w:hAnsi="UVN Cat Bien"/>
                              <w:noProof/>
                              <w:sz w:val="24"/>
                              <w:szCs w:val="24"/>
                            </w:rPr>
                          </w:pPr>
                          <w:r w:rsidRPr="008215F6">
                            <w:rPr>
                              <w:rFonts w:ascii="UVN Cat Bien" w:hAnsi="UVN Cat Bien"/>
                              <w:noProof/>
                              <w:sz w:val="24"/>
                              <w:szCs w:val="24"/>
                            </w:rPr>
                            <w:t>- Python 3.6</w:t>
                          </w:r>
                          <w:r w:rsidR="00A57D64" w:rsidRPr="008215F6">
                            <w:rPr>
                              <w:rFonts w:ascii="UVN Cat Bien" w:hAnsi="UVN Cat Bien"/>
                              <w:noProof/>
                              <w:sz w:val="24"/>
                              <w:szCs w:val="24"/>
                            </w:rPr>
                            <w:t>, PyTorch Framework</w:t>
                          </w:r>
                          <w:r w:rsidR="00FF37F2">
                            <w:rPr>
                              <w:rFonts w:ascii="UVN Cat Bien" w:hAnsi="UVN Cat Bien"/>
                              <w:noProof/>
                              <w:sz w:val="24"/>
                              <w:szCs w:val="24"/>
                            </w:rPr>
                            <w:t>, CycleGAN.</w:t>
                          </w:r>
                        </w:p>
                        <w:p w14:paraId="4A0510B3" w14:textId="33E01C9F" w:rsidR="00C97DFC" w:rsidRPr="008215F6" w:rsidRDefault="00C97DFC" w:rsidP="009032A2">
                          <w:pPr>
                            <w:spacing w:before="0" w:line="276" w:lineRule="auto"/>
                            <w:jc w:val="both"/>
                            <w:rPr>
                              <w:rFonts w:ascii="UVN Cat Bien" w:hAnsi="UVN Cat Bien"/>
                              <w:noProof/>
                              <w:sz w:val="24"/>
                              <w:szCs w:val="24"/>
                            </w:rPr>
                          </w:pPr>
                          <w:r w:rsidRPr="008215F6">
                            <w:rPr>
                              <w:rFonts w:ascii="UVN Cat Bien" w:hAnsi="UVN Cat Bien"/>
                              <w:noProof/>
                              <w:sz w:val="24"/>
                              <w:szCs w:val="24"/>
                              <w:lang w:val="vi-VN"/>
                            </w:rPr>
                            <w:t>- G</w:t>
                          </w:r>
                          <w:r w:rsidRPr="008215F6">
                            <w:rPr>
                              <w:rFonts w:ascii="UVN Cat Bien" w:hAnsi="UVN Cat Bien"/>
                              <w:noProof/>
                              <w:sz w:val="24"/>
                              <w:szCs w:val="24"/>
                            </w:rPr>
                            <w:t>oogle Colaboratory.</w:t>
                          </w:r>
                        </w:p>
                      </w:tc>
                    </w:tr>
                  </w:tbl>
                  <w:p w14:paraId="12145C21" w14:textId="6C2829ED" w:rsidR="00C97DFC" w:rsidRPr="00E11D9D" w:rsidRDefault="00000000" w:rsidP="00FE3ECA">
                    <w:pPr>
                      <w:spacing w:before="0" w:after="0" w:line="276" w:lineRule="auto"/>
                      <w:jc w:val="both"/>
                      <w:rPr>
                        <w:rFonts w:ascii="UVN Cat Bien" w:hAnsi="UVN Cat Bien"/>
                        <w:noProof/>
                        <w:sz w:val="6"/>
                        <w:szCs w:val="6"/>
                        <w:lang w:val="vi-VN"/>
                      </w:rPr>
                    </w:pPr>
                  </w:p>
                </w:sdtContent>
              </w:sdt>
              <w:sdt>
                <w:sdtPr>
                  <w:rPr>
                    <w:rFonts w:ascii="UVN Cat Bien" w:hAnsi="UVN Cat Bien"/>
                    <w:b/>
                    <w:bCs/>
                    <w:caps/>
                    <w:noProof/>
                    <w:sz w:val="6"/>
                    <w:szCs w:val="6"/>
                    <w:lang w:val="vi-VN"/>
                  </w:rPr>
                  <w:id w:val="1681774388"/>
                  <w:placeholder>
                    <w:docPart w:val="77AED74F72DF43B487B3E877C9FECDB8"/>
                  </w:placeholder>
                  <w15:repeatingSectionItem/>
                </w:sdtPr>
                <w:sdtEndPr>
                  <w:rPr>
                    <w:b w:val="0"/>
                    <w:bCs w:val="0"/>
                    <w:caps w:val="0"/>
                  </w:rPr>
                </w:sdtEndPr>
                <w:sdtContent>
                  <w:p w14:paraId="0A559314" w14:textId="32240147" w:rsidR="00C97DFC" w:rsidRPr="00A65161" w:rsidRDefault="008469F4" w:rsidP="00A65161">
                    <w:pPr>
                      <w:spacing w:after="0" w:line="276" w:lineRule="auto"/>
                      <w:rPr>
                        <w:rFonts w:ascii="UVN Cat Bien" w:eastAsiaTheme="majorEastAsia" w:hAnsi="UVN Cat Bien" w:cstheme="majorBidi"/>
                        <w:b/>
                        <w:bCs/>
                        <w:caps/>
                        <w:noProof/>
                        <w:color w:val="404040" w:themeColor="text1" w:themeTint="BF"/>
                        <w:sz w:val="24"/>
                        <w:szCs w:val="24"/>
                        <w14:ligatures w14:val="standardContextual"/>
                      </w:rPr>
                    </w:pPr>
                    <w:r w:rsidRPr="004C51D3">
                      <w:rPr>
                        <w:rFonts w:ascii="UVN Cat Bien" w:eastAsiaTheme="majorEastAsia" w:hAnsi="UVN Cat Bien" w:cstheme="majorBidi"/>
                        <w:b/>
                        <w:bCs/>
                        <w:caps/>
                        <w:noProof/>
                        <w:color w:val="0EB24A"/>
                        <w:sz w:val="24"/>
                        <w:szCs w:val="24"/>
                      </w:rPr>
                      <w:t>X4FIT</w:t>
                    </w:r>
                    <w:r w:rsidR="00C97DFC" w:rsidRPr="00E11D9D">
                      <w:rPr>
                        <w:rFonts w:ascii="UVN Cat Bien" w:eastAsiaTheme="majorEastAsia" w:hAnsi="UVN Cat Bien" w:cstheme="majorBidi"/>
                        <w:b/>
                        <w:bCs/>
                        <w:caps/>
                        <w:noProof/>
                        <w:color w:val="404040" w:themeColor="text1" w:themeTint="BF"/>
                        <w:sz w:val="24"/>
                        <w:szCs w:val="24"/>
                        <w14:ligatures w14:val="standardContextual"/>
                      </w:rPr>
                      <w:t xml:space="preserve"> </w:t>
                    </w:r>
                    <w:r w:rsidR="00A65161">
                      <w:rPr>
                        <w:rFonts w:ascii="UVN Cat Bien" w:eastAsiaTheme="majorEastAsia" w:hAnsi="UVN Cat Bien" w:cstheme="majorBidi"/>
                        <w:b/>
                        <w:bCs/>
                        <w:caps/>
                        <w:noProof/>
                        <w:color w:val="404040" w:themeColor="text1" w:themeTint="BF"/>
                        <w:sz w:val="24"/>
                        <w:szCs w:val="24"/>
                        <w14:ligatures w14:val="standardContextual"/>
                      </w:rPr>
                      <w:t xml:space="preserve">– </w:t>
                    </w:r>
                    <w:r w:rsidR="00795E4B" w:rsidRPr="00E11D9D">
                      <w:rPr>
                        <w:rFonts w:ascii="UVN Cat Bien" w:hAnsi="UVN Cat Bien"/>
                        <w:i/>
                        <w:iCs/>
                        <w:noProof/>
                        <w:sz w:val="24"/>
                        <w:szCs w:val="24"/>
                      </w:rPr>
                      <w:t>Course project</w:t>
                    </w:r>
                    <w:r w:rsidR="00C97DFC" w:rsidRPr="00E11D9D">
                      <w:rPr>
                        <w:rFonts w:ascii="UVN Cat Bien" w:hAnsi="UVN Cat Bien"/>
                        <w:i/>
                        <w:iCs/>
                        <w:noProof/>
                        <w:sz w:val="24"/>
                        <w:szCs w:val="24"/>
                      </w:rPr>
                      <w:t xml:space="preserve"> (1</w:t>
                    </w:r>
                    <w:r>
                      <w:rPr>
                        <w:rFonts w:ascii="UVN Cat Bien" w:hAnsi="UVN Cat Bien"/>
                        <w:i/>
                        <w:iCs/>
                        <w:noProof/>
                        <w:sz w:val="24"/>
                        <w:szCs w:val="24"/>
                      </w:rPr>
                      <w:t>1</w:t>
                    </w:r>
                    <w:r w:rsidR="00C97DFC" w:rsidRPr="00E11D9D">
                      <w:rPr>
                        <w:rFonts w:ascii="UVN Cat Bien" w:hAnsi="UVN Cat Bien"/>
                        <w:i/>
                        <w:iCs/>
                        <w:noProof/>
                        <w:sz w:val="24"/>
                        <w:szCs w:val="24"/>
                      </w:rPr>
                      <w:t xml:space="preserve">/2020 – </w:t>
                    </w:r>
                    <w:r>
                      <w:rPr>
                        <w:rFonts w:ascii="UVN Cat Bien" w:hAnsi="UVN Cat Bien"/>
                        <w:i/>
                        <w:iCs/>
                        <w:noProof/>
                        <w:sz w:val="24"/>
                        <w:szCs w:val="24"/>
                      </w:rPr>
                      <w:t>6</w:t>
                    </w:r>
                    <w:r w:rsidR="00C97DFC" w:rsidRPr="00E11D9D">
                      <w:rPr>
                        <w:rFonts w:ascii="UVN Cat Bien" w:hAnsi="UVN Cat Bien"/>
                        <w:i/>
                        <w:iCs/>
                        <w:noProof/>
                        <w:sz w:val="24"/>
                        <w:szCs w:val="24"/>
                      </w:rPr>
                      <w:t>/202</w:t>
                    </w:r>
                    <w:r>
                      <w:rPr>
                        <w:rFonts w:ascii="UVN Cat Bien" w:hAnsi="UVN Cat Bien"/>
                        <w:i/>
                        <w:iCs/>
                        <w:noProof/>
                        <w:sz w:val="24"/>
                        <w:szCs w:val="24"/>
                      </w:rPr>
                      <w:t>1</w:t>
                    </w:r>
                    <w:r w:rsidR="00C97DFC" w:rsidRPr="00E11D9D">
                      <w:rPr>
                        <w:rFonts w:ascii="UVN Cat Bien" w:hAnsi="UVN Cat Bien"/>
                        <w:i/>
                        <w:iCs/>
                        <w:noProof/>
                        <w:sz w:val="24"/>
                        <w:szCs w:val="24"/>
                      </w:rPr>
                      <w:t>)</w:t>
                    </w:r>
                    <w:r w:rsidR="006E53B8">
                      <w:rPr>
                        <w:rFonts w:ascii="UVN Cat Bien" w:hAnsi="UVN Cat Bien"/>
                        <w:i/>
                        <w:iCs/>
                        <w:noProof/>
                        <w:sz w:val="24"/>
                        <w:szCs w:val="24"/>
                      </w:rPr>
                      <w:t xml:space="preserve"> </w:t>
                    </w:r>
                    <w:r w:rsidR="00581247">
                      <w:rPr>
                        <w:rFonts w:ascii="UVN Cat Bien" w:hAnsi="UVN Cat Bien"/>
                        <w:i/>
                        <w:iCs/>
                        <w:noProof/>
                        <w:sz w:val="24"/>
                        <w:szCs w:val="24"/>
                      </w:rPr>
                      <w:t xml:space="preserve">                                               </w:t>
                    </w:r>
                    <w:r w:rsidR="006E53B8" w:rsidRPr="00581247">
                      <w:rPr>
                        <w:rFonts w:ascii="UVN Cat Bien" w:hAnsi="UVN Cat Bien"/>
                        <w:b/>
                        <w:bCs/>
                        <w:i/>
                        <w:iCs/>
                        <w:noProof/>
                        <w:sz w:val="24"/>
                        <w:szCs w:val="24"/>
                      </w:rPr>
                      <w:t xml:space="preserve">Team size: </w:t>
                    </w:r>
                    <w:r w:rsidR="006E53B8">
                      <w:rPr>
                        <w:rFonts w:ascii="UVN Cat Bien" w:hAnsi="UVN Cat Bien"/>
                        <w:i/>
                        <w:iCs/>
                        <w:noProof/>
                        <w:sz w:val="24"/>
                        <w:szCs w:val="24"/>
                      </w:rPr>
                      <w:t>4</w:t>
                    </w:r>
                  </w:p>
                  <w:tbl>
                    <w:tblPr>
                      <w:tblStyle w:val="TableGrid"/>
                      <w:tblW w:w="5000" w:type="pct"/>
                      <w:tblBorders>
                        <w:top w:val="single" w:sz="4" w:space="0" w:color="0869B1"/>
                        <w:left w:val="single" w:sz="4" w:space="0" w:color="0869B1"/>
                        <w:bottom w:val="single" w:sz="4" w:space="0" w:color="0869B1"/>
                        <w:right w:val="single" w:sz="4" w:space="0" w:color="0869B1"/>
                        <w:insideH w:val="single" w:sz="4" w:space="0" w:color="0869B1"/>
                        <w:insideV w:val="single" w:sz="4" w:space="0" w:color="0869B1"/>
                      </w:tblBorders>
                      <w:tblLook w:val="04A0" w:firstRow="1" w:lastRow="0" w:firstColumn="1" w:lastColumn="0" w:noHBand="0" w:noVBand="1"/>
                    </w:tblPr>
                    <w:tblGrid>
                      <w:gridCol w:w="3291"/>
                      <w:gridCol w:w="7910"/>
                    </w:tblGrid>
                    <w:tr w:rsidR="00C97DFC" w:rsidRPr="00E11D9D" w14:paraId="53716573" w14:textId="77777777" w:rsidTr="00C969D9">
                      <w:tc>
                        <w:tcPr>
                          <w:tcW w:w="1469" w:type="pct"/>
                          <w:vAlign w:val="center"/>
                        </w:tcPr>
                        <w:p w14:paraId="24FDFF34" w14:textId="52CDF866" w:rsidR="00C97DFC" w:rsidRPr="00E11D9D" w:rsidRDefault="008C778E" w:rsidP="009032A2">
                          <w:pPr>
                            <w:spacing w:before="0" w:line="276" w:lineRule="auto"/>
                            <w:jc w:val="both"/>
                            <w:rPr>
                              <w:rFonts w:ascii="UVN Cat Bien" w:hAnsi="UVN Cat Bien"/>
                              <w:noProof/>
                              <w:sz w:val="22"/>
                              <w:szCs w:val="22"/>
                              <w:lang w:val="vi-VN"/>
                            </w:rPr>
                          </w:pPr>
                          <w:r w:rsidRPr="00E11D9D">
                            <w:rPr>
                              <w:rFonts w:ascii="UVN Cat Bien" w:hAnsi="UVN Cat Bien"/>
                              <w:b/>
                              <w:bCs/>
                              <w:noProof/>
                              <w:sz w:val="24"/>
                              <w:szCs w:val="24"/>
                            </w:rPr>
                            <w:t>D</w:t>
                          </w:r>
                          <w:r w:rsidR="008A0075" w:rsidRPr="00E11D9D">
                            <w:rPr>
                              <w:rFonts w:ascii="UVN Cat Bien" w:hAnsi="UVN Cat Bien"/>
                              <w:b/>
                              <w:bCs/>
                              <w:noProof/>
                              <w:sz w:val="24"/>
                              <w:szCs w:val="24"/>
                            </w:rPr>
                            <w:t>escription</w:t>
                          </w:r>
                        </w:p>
                      </w:tc>
                      <w:tc>
                        <w:tcPr>
                          <w:tcW w:w="3531" w:type="pct"/>
                          <w:vAlign w:val="center"/>
                        </w:tcPr>
                        <w:p w14:paraId="3F344615" w14:textId="3B0D345B" w:rsidR="00C97DFC" w:rsidRPr="008215F6" w:rsidRDefault="008469F4" w:rsidP="009032A2">
                          <w:pPr>
                            <w:spacing w:before="0" w:line="276" w:lineRule="auto"/>
                            <w:jc w:val="both"/>
                            <w:rPr>
                              <w:rFonts w:ascii="UVN Cat Bien" w:hAnsi="UVN Cat Bien"/>
                              <w:noProof/>
                              <w:sz w:val="24"/>
                              <w:szCs w:val="24"/>
                            </w:rPr>
                          </w:pPr>
                          <w:r w:rsidRPr="008469F4">
                            <w:rPr>
                              <w:rFonts w:ascii="UVN Cat Bien" w:hAnsi="UVN Cat Bien"/>
                              <w:noProof/>
                              <w:sz w:val="24"/>
                              <w:szCs w:val="24"/>
                            </w:rPr>
                            <w:t>A web application that helps users post knowledge about technology, comment and share to Facebook and Zalo</w:t>
                          </w:r>
                          <w:r>
                            <w:rPr>
                              <w:rFonts w:ascii="UVN Cat Bien" w:hAnsi="UVN Cat Bien"/>
                              <w:noProof/>
                              <w:sz w:val="24"/>
                              <w:szCs w:val="24"/>
                            </w:rPr>
                            <w:t>.</w:t>
                          </w:r>
                        </w:p>
                      </w:tc>
                    </w:tr>
                    <w:tr w:rsidR="00C97DFC" w:rsidRPr="00E11D9D" w14:paraId="4EC99166" w14:textId="77777777" w:rsidTr="00C969D9">
                      <w:tc>
                        <w:tcPr>
                          <w:tcW w:w="1469" w:type="pct"/>
                          <w:vAlign w:val="center"/>
                        </w:tcPr>
                        <w:p w14:paraId="4778E97A" w14:textId="04590A7C" w:rsidR="00C97DFC" w:rsidRPr="00E11D9D" w:rsidRDefault="004B57C3" w:rsidP="009032A2">
                          <w:pPr>
                            <w:spacing w:before="0" w:line="276" w:lineRule="auto"/>
                            <w:jc w:val="both"/>
                            <w:rPr>
                              <w:rFonts w:ascii="UVN Cat Bien" w:hAnsi="UVN Cat Bien"/>
                              <w:noProof/>
                              <w:sz w:val="22"/>
                              <w:szCs w:val="22"/>
                              <w:lang w:val="vi-VN"/>
                            </w:rPr>
                          </w:pPr>
                          <w:r w:rsidRPr="00E11D9D">
                            <w:rPr>
                              <w:rFonts w:ascii="UVN Cat Bien" w:hAnsi="UVN Cat Bien"/>
                              <w:b/>
                              <w:bCs/>
                              <w:noProof/>
                              <w:sz w:val="24"/>
                              <w:szCs w:val="24"/>
                            </w:rPr>
                            <w:t>Responsibilities</w:t>
                          </w:r>
                        </w:p>
                      </w:tc>
                      <w:tc>
                        <w:tcPr>
                          <w:tcW w:w="3531" w:type="pct"/>
                          <w:vAlign w:val="center"/>
                        </w:tcPr>
                        <w:p w14:paraId="04A1D088" w14:textId="584ADB6E" w:rsidR="00C97DFC" w:rsidRPr="008215F6" w:rsidRDefault="00355FB0" w:rsidP="009032A2">
                          <w:pPr>
                            <w:spacing w:before="0" w:line="276" w:lineRule="auto"/>
                            <w:jc w:val="both"/>
                            <w:rPr>
                              <w:rFonts w:ascii="UVN Cat Bien" w:hAnsi="UVN Cat Bien"/>
                              <w:noProof/>
                              <w:sz w:val="24"/>
                              <w:szCs w:val="24"/>
                            </w:rPr>
                          </w:pPr>
                          <w:r w:rsidRPr="008215F6">
                            <w:rPr>
                              <w:rFonts w:ascii="UVN Cat Bien" w:hAnsi="UVN Cat Bien"/>
                              <w:noProof/>
                              <w:sz w:val="24"/>
                              <w:szCs w:val="24"/>
                            </w:rPr>
                            <w:t>Database analysis and design</w:t>
                          </w:r>
                          <w:r w:rsidR="003E638F" w:rsidRPr="008215F6">
                            <w:rPr>
                              <w:rFonts w:ascii="UVN Cat Bien" w:hAnsi="UVN Cat Bien"/>
                              <w:noProof/>
                              <w:sz w:val="24"/>
                              <w:szCs w:val="24"/>
                            </w:rPr>
                            <w:t xml:space="preserve">, </w:t>
                          </w:r>
                          <w:r w:rsidR="008410EC" w:rsidRPr="008410EC">
                            <w:rPr>
                              <w:rFonts w:ascii="UVN Cat Bien" w:hAnsi="UVN Cat Bien"/>
                              <w:noProof/>
                              <w:sz w:val="24"/>
                              <w:szCs w:val="24"/>
                            </w:rPr>
                            <w:t>Coding for functions related to personal post management</w:t>
                          </w:r>
                          <w:r w:rsidR="008410EC">
                            <w:rPr>
                              <w:rFonts w:ascii="UVN Cat Bien" w:hAnsi="UVN Cat Bien"/>
                              <w:noProof/>
                              <w:sz w:val="24"/>
                              <w:szCs w:val="24"/>
                            </w:rPr>
                            <w:t>, deploy webapp to Heroku.</w:t>
                          </w:r>
                        </w:p>
                      </w:tc>
                    </w:tr>
                    <w:tr w:rsidR="00C97DFC" w:rsidRPr="00E11D9D" w14:paraId="0DB28F4C" w14:textId="77777777" w:rsidTr="00C969D9">
                      <w:tc>
                        <w:tcPr>
                          <w:tcW w:w="1469" w:type="pct"/>
                          <w:vAlign w:val="center"/>
                        </w:tcPr>
                        <w:p w14:paraId="25DBE566" w14:textId="14E159AA" w:rsidR="00C97DFC" w:rsidRPr="00E11D9D" w:rsidRDefault="008C778E" w:rsidP="009032A2">
                          <w:pPr>
                            <w:spacing w:before="0" w:line="276" w:lineRule="auto"/>
                            <w:jc w:val="both"/>
                            <w:rPr>
                              <w:rFonts w:ascii="UVN Cat Bien" w:hAnsi="UVN Cat Bien"/>
                              <w:noProof/>
                              <w:sz w:val="22"/>
                              <w:szCs w:val="22"/>
                              <w:lang w:val="vi-VN"/>
                            </w:rPr>
                          </w:pPr>
                          <w:r w:rsidRPr="00E11D9D">
                            <w:rPr>
                              <w:rFonts w:ascii="UVN Cat Bien" w:hAnsi="UVN Cat Bien"/>
                              <w:b/>
                              <w:bCs/>
                              <w:noProof/>
                              <w:sz w:val="24"/>
                              <w:szCs w:val="24"/>
                            </w:rPr>
                            <w:t>Technologies used</w:t>
                          </w:r>
                        </w:p>
                      </w:tc>
                      <w:tc>
                        <w:tcPr>
                          <w:tcW w:w="3531" w:type="pct"/>
                          <w:vAlign w:val="center"/>
                        </w:tcPr>
                        <w:p w14:paraId="50E8F011" w14:textId="57DF68B3" w:rsidR="009B41AC" w:rsidRDefault="00C97DFC" w:rsidP="00285272">
                          <w:pPr>
                            <w:spacing w:before="0" w:line="276" w:lineRule="auto"/>
                            <w:jc w:val="both"/>
                            <w:rPr>
                              <w:rFonts w:ascii="UVN Cat Bien" w:hAnsi="UVN Cat Bien"/>
                              <w:noProof/>
                              <w:sz w:val="24"/>
                              <w:szCs w:val="24"/>
                            </w:rPr>
                          </w:pPr>
                          <w:r w:rsidRPr="008215F6">
                            <w:rPr>
                              <w:rFonts w:ascii="UVN Cat Bien" w:hAnsi="UVN Cat Bien"/>
                              <w:noProof/>
                              <w:sz w:val="24"/>
                              <w:szCs w:val="24"/>
                            </w:rPr>
                            <w:t xml:space="preserve">- </w:t>
                          </w:r>
                          <w:r w:rsidR="00285272">
                            <w:rPr>
                              <w:rFonts w:ascii="UVN Cat Bien" w:hAnsi="UVN Cat Bien"/>
                              <w:noProof/>
                              <w:sz w:val="24"/>
                              <w:szCs w:val="24"/>
                            </w:rPr>
                            <w:t>Java Servlet, MongoDB Atlas</w:t>
                          </w:r>
                          <w:r w:rsidR="00E77EA3">
                            <w:rPr>
                              <w:rFonts w:ascii="UVN Cat Bien" w:hAnsi="UVN Cat Bien"/>
                              <w:noProof/>
                              <w:sz w:val="24"/>
                              <w:szCs w:val="24"/>
                            </w:rPr>
                            <w:t>.</w:t>
                          </w:r>
                        </w:p>
                        <w:p w14:paraId="3D811BA5" w14:textId="77777777" w:rsidR="00C97DFC" w:rsidRDefault="009B41AC" w:rsidP="00285272">
                          <w:pPr>
                            <w:spacing w:before="0" w:line="276" w:lineRule="auto"/>
                            <w:jc w:val="both"/>
                            <w:rPr>
                              <w:rFonts w:ascii="UVN Cat Bien" w:hAnsi="UVN Cat Bien"/>
                              <w:noProof/>
                              <w:sz w:val="24"/>
                              <w:szCs w:val="24"/>
                            </w:rPr>
                          </w:pPr>
                          <w:r>
                            <w:rPr>
                              <w:rFonts w:ascii="UVN Cat Bien" w:hAnsi="UVN Cat Bien"/>
                              <w:noProof/>
                              <w:sz w:val="24"/>
                              <w:szCs w:val="24"/>
                            </w:rPr>
                            <w:t xml:space="preserve">- </w:t>
                          </w:r>
                          <w:r w:rsidR="00285272">
                            <w:rPr>
                              <w:rFonts w:ascii="UVN Cat Bien" w:hAnsi="UVN Cat Bien"/>
                              <w:noProof/>
                              <w:sz w:val="24"/>
                              <w:szCs w:val="24"/>
                            </w:rPr>
                            <w:t>Heroku</w:t>
                          </w:r>
                          <w:r>
                            <w:rPr>
                              <w:rFonts w:ascii="UVN Cat Bien" w:hAnsi="UVN Cat Bien"/>
                              <w:noProof/>
                              <w:sz w:val="24"/>
                              <w:szCs w:val="24"/>
                            </w:rPr>
                            <w:t xml:space="preserve">, </w:t>
                          </w:r>
                          <w:r w:rsidR="00FE162D">
                            <w:rPr>
                              <w:rFonts w:ascii="UVN Cat Bien" w:hAnsi="UVN Cat Bien"/>
                              <w:noProof/>
                              <w:sz w:val="24"/>
                              <w:szCs w:val="24"/>
                            </w:rPr>
                            <w:t xml:space="preserve">Bootstrap 4, </w:t>
                          </w:r>
                          <w:r w:rsidRPr="009B41AC">
                            <w:rPr>
                              <w:rFonts w:ascii="UVN Cat Bien" w:hAnsi="UVN Cat Bien"/>
                              <w:noProof/>
                              <w:sz w:val="24"/>
                              <w:szCs w:val="24"/>
                            </w:rPr>
                            <w:t xml:space="preserve">SimpleMDE </w:t>
                          </w:r>
                          <w:r>
                            <w:rPr>
                              <w:rFonts w:ascii="UVN Cat Bien" w:hAnsi="UVN Cat Bien"/>
                              <w:noProof/>
                              <w:sz w:val="24"/>
                              <w:szCs w:val="24"/>
                            </w:rPr>
                            <w:t>(</w:t>
                          </w:r>
                          <w:r w:rsidRPr="009B41AC">
                            <w:rPr>
                              <w:rFonts w:ascii="UVN Cat Bien" w:hAnsi="UVN Cat Bien"/>
                              <w:noProof/>
                              <w:sz w:val="24"/>
                              <w:szCs w:val="24"/>
                            </w:rPr>
                            <w:t>JavaScript Markdown Editor</w:t>
                          </w:r>
                          <w:r>
                            <w:rPr>
                              <w:rFonts w:ascii="UVN Cat Bien" w:hAnsi="UVN Cat Bien"/>
                              <w:noProof/>
                              <w:sz w:val="24"/>
                              <w:szCs w:val="24"/>
                            </w:rPr>
                            <w:t>).</w:t>
                          </w:r>
                        </w:p>
                        <w:p w14:paraId="7FFC50BE" w14:textId="270CEFBE" w:rsidR="00BA39D8" w:rsidRPr="008215F6" w:rsidRDefault="00BA39D8" w:rsidP="00285272">
                          <w:pPr>
                            <w:spacing w:before="0" w:line="276" w:lineRule="auto"/>
                            <w:jc w:val="both"/>
                            <w:rPr>
                              <w:rFonts w:ascii="UVN Cat Bien" w:hAnsi="UVN Cat Bien"/>
                              <w:noProof/>
                              <w:sz w:val="24"/>
                              <w:szCs w:val="24"/>
                            </w:rPr>
                          </w:pPr>
                          <w:r>
                            <w:rPr>
                              <w:rFonts w:ascii="UVN Cat Bien" w:hAnsi="UVN Cat Bien"/>
                              <w:noProof/>
                              <w:sz w:val="24"/>
                              <w:szCs w:val="24"/>
                            </w:rPr>
                            <w:t>- MV</w:t>
                          </w:r>
                          <w:r w:rsidR="009D25DE">
                            <w:rPr>
                              <w:rFonts w:ascii="UVN Cat Bien" w:hAnsi="UVN Cat Bien"/>
                              <w:noProof/>
                              <w:sz w:val="24"/>
                              <w:szCs w:val="24"/>
                            </w:rPr>
                            <w:t>C</w:t>
                          </w:r>
                          <w:r>
                            <w:rPr>
                              <w:rFonts w:ascii="UVN Cat Bien" w:hAnsi="UVN Cat Bien"/>
                              <w:noProof/>
                              <w:sz w:val="24"/>
                              <w:szCs w:val="24"/>
                            </w:rPr>
                            <w:t xml:space="preserve"> </w:t>
                          </w:r>
                          <w:r w:rsidRPr="00BA39D8">
                            <w:rPr>
                              <w:rFonts w:ascii="UVN Cat Bien" w:hAnsi="UVN Cat Bien"/>
                              <w:noProof/>
                              <w:sz w:val="24"/>
                              <w:szCs w:val="24"/>
                            </w:rPr>
                            <w:t>architecture</w:t>
                          </w:r>
                          <w:r>
                            <w:rPr>
                              <w:rFonts w:ascii="UVN Cat Bien" w:hAnsi="UVN Cat Bien"/>
                              <w:noProof/>
                              <w:sz w:val="24"/>
                              <w:szCs w:val="24"/>
                            </w:rPr>
                            <w:t>.</w:t>
                          </w:r>
                        </w:p>
                      </w:tc>
                    </w:tr>
                  </w:tbl>
                  <w:p w14:paraId="611FB675" w14:textId="1D2F1EFF" w:rsidR="00C97DFC" w:rsidRPr="00E11D9D" w:rsidRDefault="00000000" w:rsidP="009032A2">
                    <w:pPr>
                      <w:spacing w:before="0" w:after="0" w:line="276" w:lineRule="auto"/>
                      <w:jc w:val="both"/>
                      <w:rPr>
                        <w:rFonts w:ascii="UVN Cat Bien" w:hAnsi="UVN Cat Bien"/>
                        <w:noProof/>
                        <w:sz w:val="6"/>
                        <w:szCs w:val="6"/>
                        <w:lang w:val="vi-VN"/>
                      </w:rPr>
                    </w:pPr>
                  </w:p>
                </w:sdtContent>
              </w:sdt>
              <w:sdt>
                <w:sdtPr>
                  <w:rPr>
                    <w:rFonts w:ascii="UVN Cat Bien" w:hAnsi="UVN Cat Bien"/>
                    <w:b/>
                    <w:bCs/>
                    <w:caps/>
                    <w:noProof/>
                    <w:sz w:val="6"/>
                    <w:szCs w:val="6"/>
                    <w:lang w:val="vi-VN"/>
                  </w:rPr>
                  <w:id w:val="-1273474304"/>
                  <w:placeholder>
                    <w:docPart w:val="5ACBD32DA7354B958B8EDB0D5C53F67F"/>
                  </w:placeholder>
                  <w15:repeatingSectionItem/>
                </w:sdtPr>
                <w:sdtEndPr>
                  <w:rPr>
                    <w:b w:val="0"/>
                    <w:bCs w:val="0"/>
                    <w:caps w:val="0"/>
                  </w:rPr>
                </w:sdtEndPr>
                <w:sdtContent>
                  <w:p w14:paraId="44AB3E3B" w14:textId="6191D934" w:rsidR="008469F4" w:rsidRPr="00A65161" w:rsidRDefault="008469F4" w:rsidP="00581247">
                    <w:pPr>
                      <w:spacing w:after="0" w:line="276" w:lineRule="auto"/>
                      <w:rPr>
                        <w:rFonts w:ascii="UVN Cat Bien" w:eastAsiaTheme="majorEastAsia" w:hAnsi="UVN Cat Bien" w:cstheme="majorBidi"/>
                        <w:b/>
                        <w:bCs/>
                        <w:caps/>
                        <w:noProof/>
                        <w:color w:val="404040" w:themeColor="text1" w:themeTint="BF"/>
                        <w:sz w:val="24"/>
                        <w:szCs w:val="24"/>
                        <w14:ligatures w14:val="standardContextual"/>
                      </w:rPr>
                    </w:pPr>
                    <w:r w:rsidRPr="004C51D3">
                      <w:rPr>
                        <w:rFonts w:ascii="UVN Cat Bien" w:eastAsiaTheme="majorEastAsia" w:hAnsi="UVN Cat Bien" w:cstheme="majorBidi"/>
                        <w:b/>
                        <w:bCs/>
                        <w:caps/>
                        <w:noProof/>
                        <w:color w:val="0EB24A"/>
                        <w:sz w:val="24"/>
                        <w:szCs w:val="24"/>
                      </w:rPr>
                      <w:t>Dormitory ManagemenT</w:t>
                    </w:r>
                    <w:r w:rsidRPr="00E11D9D">
                      <w:rPr>
                        <w:rFonts w:ascii="UVN Cat Bien" w:eastAsiaTheme="majorEastAsia" w:hAnsi="UVN Cat Bien" w:cstheme="majorBidi"/>
                        <w:b/>
                        <w:bCs/>
                        <w:caps/>
                        <w:noProof/>
                        <w:color w:val="404040" w:themeColor="text1" w:themeTint="BF"/>
                        <w:sz w:val="24"/>
                        <w:szCs w:val="24"/>
                        <w14:ligatures w14:val="standardContextual"/>
                      </w:rPr>
                      <w:t xml:space="preserve"> </w:t>
                    </w:r>
                    <w:r>
                      <w:rPr>
                        <w:rFonts w:ascii="UVN Cat Bien" w:eastAsiaTheme="majorEastAsia" w:hAnsi="UVN Cat Bien" w:cstheme="majorBidi"/>
                        <w:b/>
                        <w:bCs/>
                        <w:caps/>
                        <w:noProof/>
                        <w:color w:val="404040" w:themeColor="text1" w:themeTint="BF"/>
                        <w:sz w:val="24"/>
                        <w:szCs w:val="24"/>
                        <w14:ligatures w14:val="standardContextual"/>
                      </w:rPr>
                      <w:t xml:space="preserve">– </w:t>
                    </w:r>
                    <w:r w:rsidRPr="00E11D9D">
                      <w:rPr>
                        <w:rFonts w:ascii="UVN Cat Bien" w:hAnsi="UVN Cat Bien"/>
                        <w:i/>
                        <w:iCs/>
                        <w:noProof/>
                        <w:sz w:val="24"/>
                        <w:szCs w:val="24"/>
                      </w:rPr>
                      <w:t>Course project (10/2020 – 12/2020)</w:t>
                    </w:r>
                    <w:r w:rsidR="006E53B8">
                      <w:rPr>
                        <w:rFonts w:ascii="UVN Cat Bien" w:hAnsi="UVN Cat Bien"/>
                        <w:i/>
                        <w:iCs/>
                        <w:noProof/>
                        <w:sz w:val="24"/>
                        <w:szCs w:val="24"/>
                      </w:rPr>
                      <w:t xml:space="preserve"> </w:t>
                    </w:r>
                    <w:r w:rsidR="00581247">
                      <w:rPr>
                        <w:rFonts w:ascii="UVN Cat Bien" w:hAnsi="UVN Cat Bien"/>
                        <w:i/>
                        <w:iCs/>
                        <w:noProof/>
                        <w:sz w:val="24"/>
                        <w:szCs w:val="24"/>
                      </w:rPr>
                      <w:t xml:space="preserve">         </w:t>
                    </w:r>
                    <w:r w:rsidR="006E53B8" w:rsidRPr="00581247">
                      <w:rPr>
                        <w:rFonts w:ascii="UVN Cat Bien" w:hAnsi="UVN Cat Bien"/>
                        <w:b/>
                        <w:bCs/>
                        <w:i/>
                        <w:iCs/>
                        <w:noProof/>
                        <w:sz w:val="24"/>
                        <w:szCs w:val="24"/>
                      </w:rPr>
                      <w:t>Team size:</w:t>
                    </w:r>
                    <w:r w:rsidR="006E53B8">
                      <w:rPr>
                        <w:rFonts w:ascii="UVN Cat Bien" w:hAnsi="UVN Cat Bien"/>
                        <w:i/>
                        <w:iCs/>
                        <w:noProof/>
                        <w:sz w:val="24"/>
                        <w:szCs w:val="24"/>
                      </w:rPr>
                      <w:t xml:space="preserve"> 4</w:t>
                    </w:r>
                  </w:p>
                  <w:tbl>
                    <w:tblPr>
                      <w:tblStyle w:val="TableGrid"/>
                      <w:tblW w:w="5000" w:type="pct"/>
                      <w:tblBorders>
                        <w:top w:val="single" w:sz="4" w:space="0" w:color="0869B1"/>
                        <w:left w:val="single" w:sz="4" w:space="0" w:color="0869B1"/>
                        <w:bottom w:val="single" w:sz="4" w:space="0" w:color="0869B1"/>
                        <w:right w:val="single" w:sz="4" w:space="0" w:color="0869B1"/>
                        <w:insideH w:val="single" w:sz="4" w:space="0" w:color="0869B1"/>
                        <w:insideV w:val="single" w:sz="4" w:space="0" w:color="0869B1"/>
                      </w:tblBorders>
                      <w:tblLook w:val="04A0" w:firstRow="1" w:lastRow="0" w:firstColumn="1" w:lastColumn="0" w:noHBand="0" w:noVBand="1"/>
                    </w:tblPr>
                    <w:tblGrid>
                      <w:gridCol w:w="3289"/>
                      <w:gridCol w:w="7912"/>
                    </w:tblGrid>
                    <w:tr w:rsidR="008469F4" w:rsidRPr="00E11D9D" w14:paraId="74B39E7E" w14:textId="77777777" w:rsidTr="00C969D9">
                      <w:tc>
                        <w:tcPr>
                          <w:tcW w:w="1468" w:type="pct"/>
                          <w:vAlign w:val="center"/>
                        </w:tcPr>
                        <w:p w14:paraId="787F3B9E" w14:textId="77777777" w:rsidR="008469F4" w:rsidRPr="00E11D9D" w:rsidRDefault="008469F4" w:rsidP="009032A2">
                          <w:pPr>
                            <w:spacing w:before="0" w:line="276" w:lineRule="auto"/>
                            <w:jc w:val="both"/>
                            <w:rPr>
                              <w:rFonts w:ascii="UVN Cat Bien" w:hAnsi="UVN Cat Bien"/>
                              <w:noProof/>
                              <w:sz w:val="22"/>
                              <w:szCs w:val="22"/>
                              <w:lang w:val="vi-VN"/>
                            </w:rPr>
                          </w:pPr>
                          <w:r w:rsidRPr="00E11D9D">
                            <w:rPr>
                              <w:rFonts w:ascii="UVN Cat Bien" w:hAnsi="UVN Cat Bien"/>
                              <w:b/>
                              <w:bCs/>
                              <w:noProof/>
                              <w:sz w:val="24"/>
                              <w:szCs w:val="24"/>
                            </w:rPr>
                            <w:t>Description</w:t>
                          </w:r>
                        </w:p>
                      </w:tc>
                      <w:tc>
                        <w:tcPr>
                          <w:tcW w:w="3532" w:type="pct"/>
                          <w:vAlign w:val="center"/>
                        </w:tcPr>
                        <w:p w14:paraId="441F029A" w14:textId="77777777" w:rsidR="008469F4" w:rsidRPr="008215F6" w:rsidRDefault="008469F4" w:rsidP="009032A2">
                          <w:pPr>
                            <w:spacing w:before="0" w:line="276" w:lineRule="auto"/>
                            <w:jc w:val="both"/>
                            <w:rPr>
                              <w:rFonts w:ascii="UVN Cat Bien" w:hAnsi="UVN Cat Bien"/>
                              <w:noProof/>
                              <w:sz w:val="24"/>
                              <w:szCs w:val="24"/>
                            </w:rPr>
                          </w:pPr>
                          <w:r>
                            <w:rPr>
                              <w:rFonts w:ascii="UVN Cat Bien" w:hAnsi="UVN Cat Bien"/>
                              <w:noProof/>
                              <w:sz w:val="24"/>
                              <w:szCs w:val="24"/>
                            </w:rPr>
                            <w:t>The d</w:t>
                          </w:r>
                          <w:r w:rsidRPr="008215F6">
                            <w:rPr>
                              <w:rFonts w:ascii="UVN Cat Bien" w:hAnsi="UVN Cat Bien"/>
                              <w:noProof/>
                              <w:sz w:val="24"/>
                              <w:szCs w:val="24"/>
                            </w:rPr>
                            <w:t>esktop app to manage student accommodation and services for the Dormitory Management Board of VNU HCM.</w:t>
                          </w:r>
                        </w:p>
                      </w:tc>
                    </w:tr>
                    <w:tr w:rsidR="008469F4" w:rsidRPr="00E11D9D" w14:paraId="167E7121" w14:textId="77777777" w:rsidTr="00C969D9">
                      <w:tc>
                        <w:tcPr>
                          <w:tcW w:w="1468" w:type="pct"/>
                          <w:vAlign w:val="center"/>
                        </w:tcPr>
                        <w:p w14:paraId="29D42BBB" w14:textId="77777777" w:rsidR="008469F4" w:rsidRPr="00E11D9D" w:rsidRDefault="008469F4" w:rsidP="009032A2">
                          <w:pPr>
                            <w:spacing w:before="0" w:line="276" w:lineRule="auto"/>
                            <w:jc w:val="both"/>
                            <w:rPr>
                              <w:rFonts w:ascii="UVN Cat Bien" w:hAnsi="UVN Cat Bien"/>
                              <w:noProof/>
                              <w:sz w:val="22"/>
                              <w:szCs w:val="22"/>
                              <w:lang w:val="vi-VN"/>
                            </w:rPr>
                          </w:pPr>
                          <w:r w:rsidRPr="00E11D9D">
                            <w:rPr>
                              <w:rFonts w:ascii="UVN Cat Bien" w:hAnsi="UVN Cat Bien"/>
                              <w:b/>
                              <w:bCs/>
                              <w:noProof/>
                              <w:sz w:val="24"/>
                              <w:szCs w:val="24"/>
                            </w:rPr>
                            <w:t>Responsibilities</w:t>
                          </w:r>
                        </w:p>
                      </w:tc>
                      <w:tc>
                        <w:tcPr>
                          <w:tcW w:w="3532" w:type="pct"/>
                          <w:vAlign w:val="center"/>
                        </w:tcPr>
                        <w:p w14:paraId="4B9E6466" w14:textId="77777777" w:rsidR="008469F4" w:rsidRPr="008215F6" w:rsidRDefault="008469F4" w:rsidP="009032A2">
                          <w:pPr>
                            <w:spacing w:before="0" w:line="276" w:lineRule="auto"/>
                            <w:jc w:val="both"/>
                            <w:rPr>
                              <w:rFonts w:ascii="UVN Cat Bien" w:hAnsi="UVN Cat Bien"/>
                              <w:noProof/>
                              <w:sz w:val="24"/>
                              <w:szCs w:val="24"/>
                            </w:rPr>
                          </w:pPr>
                          <w:r w:rsidRPr="008215F6">
                            <w:rPr>
                              <w:rFonts w:ascii="UVN Cat Bien" w:hAnsi="UVN Cat Bien"/>
                              <w:noProof/>
                              <w:sz w:val="24"/>
                              <w:szCs w:val="24"/>
                            </w:rPr>
                            <w:t>Database analysis and design, Coding the functional forms of the application.</w:t>
                          </w:r>
                        </w:p>
                      </w:tc>
                    </w:tr>
                    <w:tr w:rsidR="008469F4" w:rsidRPr="00E11D9D" w14:paraId="3DA41337" w14:textId="77777777" w:rsidTr="00C969D9">
                      <w:tc>
                        <w:tcPr>
                          <w:tcW w:w="1468" w:type="pct"/>
                          <w:vAlign w:val="center"/>
                        </w:tcPr>
                        <w:p w14:paraId="0BC6AAD3" w14:textId="77777777" w:rsidR="008469F4" w:rsidRPr="00E11D9D" w:rsidRDefault="008469F4" w:rsidP="009032A2">
                          <w:pPr>
                            <w:spacing w:before="0" w:line="276" w:lineRule="auto"/>
                            <w:jc w:val="both"/>
                            <w:rPr>
                              <w:rFonts w:ascii="UVN Cat Bien" w:hAnsi="UVN Cat Bien"/>
                              <w:noProof/>
                              <w:sz w:val="22"/>
                              <w:szCs w:val="22"/>
                              <w:lang w:val="vi-VN"/>
                            </w:rPr>
                          </w:pPr>
                          <w:r w:rsidRPr="00E11D9D">
                            <w:rPr>
                              <w:rFonts w:ascii="UVN Cat Bien" w:hAnsi="UVN Cat Bien"/>
                              <w:b/>
                              <w:bCs/>
                              <w:noProof/>
                              <w:sz w:val="24"/>
                              <w:szCs w:val="24"/>
                            </w:rPr>
                            <w:t>Technologies used</w:t>
                          </w:r>
                        </w:p>
                      </w:tc>
                      <w:tc>
                        <w:tcPr>
                          <w:tcW w:w="3532" w:type="pct"/>
                          <w:vAlign w:val="center"/>
                        </w:tcPr>
                        <w:p w14:paraId="783E2702" w14:textId="77777777" w:rsidR="008469F4" w:rsidRDefault="008469F4" w:rsidP="009032A2">
                          <w:pPr>
                            <w:spacing w:before="0" w:line="276" w:lineRule="auto"/>
                            <w:jc w:val="both"/>
                            <w:rPr>
                              <w:rFonts w:ascii="UVN Cat Bien" w:hAnsi="UVN Cat Bien"/>
                              <w:noProof/>
                              <w:sz w:val="24"/>
                              <w:szCs w:val="24"/>
                            </w:rPr>
                          </w:pPr>
                          <w:r w:rsidRPr="008215F6">
                            <w:rPr>
                              <w:rFonts w:ascii="UVN Cat Bien" w:hAnsi="UVN Cat Bien"/>
                              <w:noProof/>
                              <w:sz w:val="24"/>
                              <w:szCs w:val="24"/>
                            </w:rPr>
                            <w:t xml:space="preserve">- </w:t>
                          </w:r>
                          <w:r w:rsidR="00B67F56">
                            <w:rPr>
                              <w:rFonts w:ascii="UVN Cat Bien" w:hAnsi="UVN Cat Bien"/>
                              <w:noProof/>
                              <w:sz w:val="24"/>
                              <w:szCs w:val="24"/>
                            </w:rPr>
                            <w:t xml:space="preserve">C#, </w:t>
                          </w:r>
                          <w:r w:rsidRPr="008215F6">
                            <w:rPr>
                              <w:rFonts w:ascii="UVN Cat Bien" w:hAnsi="UVN Cat Bien"/>
                              <w:noProof/>
                              <w:sz w:val="24"/>
                              <w:szCs w:val="24"/>
                            </w:rPr>
                            <w:t>Windown Form</w:t>
                          </w:r>
                          <w:r>
                            <w:rPr>
                              <w:rFonts w:ascii="UVN Cat Bien" w:hAnsi="UVN Cat Bien"/>
                              <w:noProof/>
                              <w:sz w:val="24"/>
                              <w:szCs w:val="24"/>
                            </w:rPr>
                            <w:t xml:space="preserve"> .NET Framework</w:t>
                          </w:r>
                          <w:r w:rsidR="005146A4">
                            <w:rPr>
                              <w:rFonts w:ascii="UVN Cat Bien" w:hAnsi="UVN Cat Bien"/>
                              <w:noProof/>
                              <w:sz w:val="24"/>
                              <w:szCs w:val="24"/>
                            </w:rPr>
                            <w:t xml:space="preserve">, </w:t>
                          </w:r>
                          <w:r w:rsidRPr="008215F6">
                            <w:rPr>
                              <w:rFonts w:ascii="UVN Cat Bien" w:hAnsi="UVN Cat Bien"/>
                              <w:noProof/>
                              <w:sz w:val="24"/>
                              <w:szCs w:val="24"/>
                            </w:rPr>
                            <w:t>SQL Server 2019.</w:t>
                          </w:r>
                        </w:p>
                        <w:p w14:paraId="2828BB3E" w14:textId="77E4AC6B" w:rsidR="005146A4" w:rsidRPr="008215F6" w:rsidRDefault="005146A4" w:rsidP="009032A2">
                          <w:pPr>
                            <w:spacing w:before="0" w:line="276" w:lineRule="auto"/>
                            <w:jc w:val="both"/>
                            <w:rPr>
                              <w:rFonts w:ascii="UVN Cat Bien" w:hAnsi="UVN Cat Bien"/>
                              <w:noProof/>
                              <w:sz w:val="24"/>
                              <w:szCs w:val="24"/>
                            </w:rPr>
                          </w:pPr>
                          <w:r>
                            <w:rPr>
                              <w:rFonts w:ascii="UVN Cat Bien" w:hAnsi="UVN Cat Bien"/>
                              <w:noProof/>
                              <w:sz w:val="24"/>
                              <w:szCs w:val="24"/>
                            </w:rPr>
                            <w:t>- MVC</w:t>
                          </w:r>
                          <w:r>
                            <w:t xml:space="preserve"> </w:t>
                          </w:r>
                          <w:r w:rsidRPr="005146A4">
                            <w:rPr>
                              <w:rFonts w:ascii="UVN Cat Bien" w:hAnsi="UVN Cat Bien"/>
                              <w:noProof/>
                              <w:sz w:val="24"/>
                              <w:szCs w:val="24"/>
                            </w:rPr>
                            <w:t>architecture</w:t>
                          </w:r>
                          <w:r>
                            <w:rPr>
                              <w:rFonts w:ascii="UVN Cat Bien" w:hAnsi="UVN Cat Bien"/>
                              <w:noProof/>
                              <w:sz w:val="24"/>
                              <w:szCs w:val="24"/>
                            </w:rPr>
                            <w:t>.</w:t>
                          </w:r>
                        </w:p>
                      </w:tc>
                    </w:tr>
                  </w:tbl>
                  <w:p w14:paraId="1E8A578C" w14:textId="546CAD44" w:rsidR="00C97DFC" w:rsidRPr="008469F4" w:rsidRDefault="00000000" w:rsidP="008469F4">
                    <w:pPr>
                      <w:spacing w:before="0" w:after="0" w:line="276" w:lineRule="auto"/>
                      <w:jc w:val="both"/>
                      <w:rPr>
                        <w:rFonts w:ascii="UVN Cat Bien" w:hAnsi="UVN Cat Bien"/>
                        <w:noProof/>
                        <w:sz w:val="6"/>
                        <w:szCs w:val="6"/>
                        <w:lang w:val="vi-VN"/>
                      </w:rPr>
                    </w:pPr>
                  </w:p>
                </w:sdtContent>
              </w:sdt>
            </w:sdtContent>
          </w:sdt>
        </w:tc>
      </w:tr>
      <w:tr w:rsidR="001D0AF3" w:rsidRPr="00E11D9D" w14:paraId="45DF0EEC" w14:textId="77777777" w:rsidTr="001D0AF3">
        <w:tc>
          <w:tcPr>
            <w:tcW w:w="2981" w:type="dxa"/>
          </w:tcPr>
          <w:tbl>
            <w:tblPr>
              <w:tblStyle w:val="TableGrid"/>
              <w:tblW w:w="0" w:type="auto"/>
              <w:tblBorders>
                <w:top w:val="none" w:sz="0" w:space="0" w:color="auto"/>
                <w:left w:val="single" w:sz="18" w:space="0" w:color="00B05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3"/>
            </w:tblGrid>
            <w:tr w:rsidR="001D0AF3" w14:paraId="763FA9D3" w14:textId="77777777" w:rsidTr="001D0AF3">
              <w:tc>
                <w:tcPr>
                  <w:tcW w:w="2858" w:type="dxa"/>
                  <w:tcBorders>
                    <w:left w:val="single" w:sz="36" w:space="0" w:color="00B050"/>
                  </w:tcBorders>
                  <w:shd w:val="clear" w:color="auto" w:fill="D6FED9"/>
                </w:tcPr>
                <w:p w14:paraId="6CB4FC4B" w14:textId="3F2EE8EF" w:rsidR="001D0AF3" w:rsidRDefault="001D0AF3" w:rsidP="00142529">
                  <w:r w:rsidRPr="009C3073">
                    <w:rPr>
                      <w:rFonts w:ascii="Cambria Math" w:hAnsi="Cambria Math" w:cs="Cambria Math"/>
                      <w:b/>
                      <w:bCs/>
                      <w:noProof/>
                      <w:color w:val="0EB24A"/>
                      <w:sz w:val="24"/>
                      <w:szCs w:val="24"/>
                      <w:lang w:val="en"/>
                    </w:rPr>
                    <w:lastRenderedPageBreak/>
                    <w:t xml:space="preserve">⋆ </w:t>
                  </w:r>
                  <w:r w:rsidRPr="009C3073">
                    <w:rPr>
                      <w:rFonts w:ascii="UVN Cat Bien" w:hAnsi="UVN Cat Bien"/>
                      <w:b/>
                      <w:bCs/>
                      <w:noProof/>
                      <w:color w:val="0EB24A"/>
                      <w:sz w:val="24"/>
                      <w:szCs w:val="24"/>
                    </w:rPr>
                    <w:t>PR</w:t>
                  </w:r>
                  <w:r>
                    <w:rPr>
                      <w:rFonts w:ascii="UVN Cat Bien" w:hAnsi="UVN Cat Bien"/>
                      <w:b/>
                      <w:bCs/>
                      <w:noProof/>
                      <w:color w:val="0EB24A"/>
                      <w:sz w:val="24"/>
                      <w:szCs w:val="24"/>
                    </w:rPr>
                    <w:t>IZES</w:t>
                  </w:r>
                </w:p>
              </w:tc>
            </w:tr>
          </w:tbl>
          <w:p w14:paraId="45EDCBBF" w14:textId="1906904A" w:rsidR="001D0AF3" w:rsidRPr="001D0AF3" w:rsidRDefault="001D0AF3" w:rsidP="001D0AF3">
            <w:pPr>
              <w:spacing w:after="0" w:line="240" w:lineRule="auto"/>
            </w:pPr>
          </w:p>
        </w:tc>
        <w:tc>
          <w:tcPr>
            <w:tcW w:w="297" w:type="dxa"/>
          </w:tcPr>
          <w:p w14:paraId="4EAE2CE9" w14:textId="77777777" w:rsidR="001D0AF3" w:rsidRPr="00E11D9D" w:rsidRDefault="001D0AF3" w:rsidP="009032A2">
            <w:pPr>
              <w:spacing w:line="276" w:lineRule="auto"/>
              <w:rPr>
                <w:rFonts w:ascii="UVN Cat Bien" w:hAnsi="UVN Cat Bien"/>
                <w:noProof/>
                <w:sz w:val="24"/>
                <w:szCs w:val="24"/>
                <w:lang w:val="vi-VN"/>
              </w:rPr>
            </w:pPr>
          </w:p>
        </w:tc>
        <w:tc>
          <w:tcPr>
            <w:tcW w:w="11324" w:type="dxa"/>
          </w:tcPr>
          <w:sdt>
            <w:sdtPr>
              <w:rPr>
                <w:rFonts w:ascii="UVN Cat Bien" w:eastAsiaTheme="minorEastAsia" w:hAnsi="UVN Cat Bien" w:cstheme="minorBidi"/>
                <w:b/>
                <w:bCs/>
                <w:caps w:val="0"/>
                <w:noProof/>
                <w:color w:val="595959" w:themeColor="text1" w:themeTint="A6"/>
                <w:sz w:val="24"/>
                <w:szCs w:val="24"/>
                <w:lang w:val="vi-VN"/>
              </w:rPr>
              <w:id w:val="755569959"/>
              <w15:repeatingSection/>
            </w:sdtPr>
            <w:sdtEndPr>
              <w:rPr>
                <w:b w:val="0"/>
                <w:bCs w:val="0"/>
                <w:lang w:val="en-US"/>
              </w:rPr>
            </w:sdtEndPr>
            <w:sdtContent>
              <w:sdt>
                <w:sdtPr>
                  <w:rPr>
                    <w:rFonts w:ascii="UVN Cat Bien" w:eastAsiaTheme="minorEastAsia" w:hAnsi="UVN Cat Bien" w:cstheme="minorBidi"/>
                    <w:b/>
                    <w:bCs/>
                    <w:caps w:val="0"/>
                    <w:noProof/>
                    <w:color w:val="595959" w:themeColor="text1" w:themeTint="A6"/>
                    <w:sz w:val="24"/>
                    <w:szCs w:val="24"/>
                    <w:lang w:val="vi-VN"/>
                  </w:rPr>
                  <w:id w:val="-809547300"/>
                  <w:placeholder>
                    <w:docPart w:val="F8AC6C143C144157A9F3BBE4C7953BB9"/>
                  </w:placeholder>
                  <w15:repeatingSectionItem/>
                </w:sdtPr>
                <w:sdtEndPr>
                  <w:rPr>
                    <w:b w:val="0"/>
                    <w:bCs w:val="0"/>
                    <w:lang w:val="en-US"/>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42" w:type="dxa"/>
                        <w:bottom w:w="57" w:type="dxa"/>
                        <w:right w:w="142" w:type="dxa"/>
                      </w:tblCellMar>
                      <w:tblLook w:val="04A0" w:firstRow="1" w:lastRow="0" w:firstColumn="1" w:lastColumn="0" w:noHBand="0" w:noVBand="1"/>
                    </w:tblPr>
                    <w:tblGrid>
                      <w:gridCol w:w="11063"/>
                    </w:tblGrid>
                    <w:tr w:rsidR="001D0AF3" w14:paraId="3255B0C7" w14:textId="77777777" w:rsidTr="00142529">
                      <w:tc>
                        <w:tcPr>
                          <w:tcW w:w="11063" w:type="dxa"/>
                        </w:tcPr>
                        <w:p w14:paraId="20908355" w14:textId="77777777" w:rsidR="001D0AF3" w:rsidRPr="001947B4" w:rsidRDefault="001D0AF3" w:rsidP="001D0AF3">
                          <w:pPr>
                            <w:pStyle w:val="Heading1"/>
                            <w:spacing w:before="0"/>
                            <w:jc w:val="left"/>
                            <w:rPr>
                              <w:rFonts w:asciiTheme="minorHAnsi" w:eastAsiaTheme="minorEastAsia" w:hAnsiTheme="minorHAnsi" w:cstheme="minorBidi"/>
                              <w:b/>
                              <w:bCs/>
                              <w:caps w:val="0"/>
                              <w:noProof/>
                              <w:color w:val="595959" w:themeColor="text1" w:themeTint="A6"/>
                              <w:sz w:val="24"/>
                              <w:szCs w:val="24"/>
                            </w:rPr>
                          </w:pPr>
                          <w:r w:rsidRPr="004C51D3">
                            <w:rPr>
                              <w:rFonts w:ascii="UVN Cat Bien" w:hAnsi="UVN Cat Bien"/>
                              <w:b/>
                              <w:bCs/>
                              <w:noProof/>
                              <w:color w:val="0EB24A"/>
                              <w:sz w:val="24"/>
                              <w:szCs w:val="24"/>
                            </w:rPr>
                            <w:t>2022</w:t>
                          </w:r>
                        </w:p>
                        <w:p w14:paraId="630B23D3" w14:textId="77777777" w:rsidR="001D0AF3" w:rsidRPr="00E11D9D" w:rsidRDefault="001D0AF3" w:rsidP="001D0AF3">
                          <w:pPr>
                            <w:pStyle w:val="Heading2"/>
                            <w:spacing w:before="0" w:after="0" w:line="276" w:lineRule="auto"/>
                            <w:ind w:left="290"/>
                            <w:rPr>
                              <w:rFonts w:ascii="UVN Cat Bien" w:hAnsi="UVN Cat Bien"/>
                              <w:noProof/>
                              <w:sz w:val="24"/>
                              <w:szCs w:val="24"/>
                            </w:rPr>
                          </w:pPr>
                          <w:r>
                            <w:rPr>
                              <w:rFonts w:ascii="Cambria Math" w:hAnsi="Cambria Math" w:cs="Cambria Math"/>
                              <w:noProof/>
                              <w:sz w:val="24"/>
                              <w:szCs w:val="24"/>
                              <w:lang w:val="vi-VN"/>
                            </w:rPr>
                            <w:t>▸</w:t>
                          </w:r>
                          <w:r w:rsidRPr="00E11D9D">
                            <w:rPr>
                              <w:rFonts w:ascii="UVN Cat Bien" w:hAnsi="UVN Cat Bien"/>
                              <w:caps w:val="0"/>
                              <w:noProof/>
                              <w:sz w:val="24"/>
                              <w:szCs w:val="24"/>
                            </w:rPr>
                            <w:t xml:space="preserve">STUDENT </w:t>
                          </w:r>
                          <w:r>
                            <w:rPr>
                              <w:rFonts w:ascii="UVN Cat Bien" w:hAnsi="UVN Cat Bien"/>
                              <w:caps w:val="0"/>
                              <w:noProof/>
                              <w:sz w:val="24"/>
                              <w:szCs w:val="24"/>
                            </w:rPr>
                            <w:t>W</w:t>
                          </w:r>
                          <w:r w:rsidRPr="00E11D9D">
                            <w:rPr>
                              <w:rFonts w:ascii="UVN Cat Bien" w:hAnsi="UVN Cat Bien"/>
                              <w:caps w:val="0"/>
                              <w:noProof/>
                              <w:sz w:val="24"/>
                              <w:szCs w:val="24"/>
                            </w:rPr>
                            <w:t xml:space="preserve">ITH </w:t>
                          </w:r>
                          <w:r>
                            <w:rPr>
                              <w:rFonts w:ascii="UVN Cat Bien" w:hAnsi="UVN Cat Bien"/>
                              <w:caps w:val="0"/>
                              <w:noProof/>
                              <w:sz w:val="24"/>
                              <w:szCs w:val="24"/>
                            </w:rPr>
                            <w:t>5</w:t>
                          </w:r>
                          <w:r w:rsidRPr="00E11D9D">
                            <w:rPr>
                              <w:rFonts w:ascii="UVN Cat Bien" w:hAnsi="UVN Cat Bien"/>
                              <w:caps w:val="0"/>
                              <w:noProof/>
                              <w:sz w:val="24"/>
                              <w:szCs w:val="24"/>
                            </w:rPr>
                            <w:t xml:space="preserve"> MERITS (UNIVERSITY </w:t>
                          </w:r>
                          <w:r>
                            <w:rPr>
                              <w:rFonts w:ascii="UVN Cat Bien" w:hAnsi="UVN Cat Bien"/>
                              <w:caps w:val="0"/>
                              <w:noProof/>
                              <w:sz w:val="24"/>
                              <w:szCs w:val="24"/>
                            </w:rPr>
                            <w:t>L</w:t>
                          </w:r>
                          <w:r w:rsidRPr="00E11D9D">
                            <w:rPr>
                              <w:rFonts w:ascii="UVN Cat Bien" w:hAnsi="UVN Cat Bien"/>
                              <w:caps w:val="0"/>
                              <w:noProof/>
                              <w:sz w:val="24"/>
                              <w:szCs w:val="24"/>
                            </w:rPr>
                            <w:t xml:space="preserve">EVEL) </w:t>
                          </w:r>
                          <w:r>
                            <w:rPr>
                              <w:rFonts w:ascii="UVN Cat Bien" w:hAnsi="UVN Cat Bien"/>
                              <w:caps w:val="0"/>
                              <w:noProof/>
                              <w:sz w:val="24"/>
                              <w:szCs w:val="24"/>
                            </w:rPr>
                            <w:t>2020 - 2021</w:t>
                          </w:r>
                          <w:r w:rsidRPr="00E11D9D">
                            <w:rPr>
                              <w:rFonts w:ascii="UVN Cat Bien" w:hAnsi="UVN Cat Bien"/>
                              <w:noProof/>
                              <w:sz w:val="24"/>
                              <w:szCs w:val="24"/>
                            </w:rPr>
                            <w:t xml:space="preserve"> </w:t>
                          </w:r>
                        </w:p>
                        <w:p w14:paraId="3D6A4E96" w14:textId="77777777" w:rsidR="001D0AF3" w:rsidRPr="003A08DD" w:rsidRDefault="001D0AF3" w:rsidP="001D0AF3">
                          <w:pPr>
                            <w:spacing w:before="0" w:line="276" w:lineRule="auto"/>
                            <w:ind w:left="290"/>
                            <w:rPr>
                              <w:noProof/>
                              <w:sz w:val="24"/>
                              <w:szCs w:val="24"/>
                              <w:lang w:val="vi-VN"/>
                            </w:rPr>
                          </w:pPr>
                          <w:r w:rsidRPr="00166327">
                            <w:rPr>
                              <w:rFonts w:ascii="UVN Cat Bien" w:hAnsi="UVN Cat Bien"/>
                              <w:noProof/>
                              <w:sz w:val="24"/>
                              <w:szCs w:val="24"/>
                            </w:rPr>
                            <w:t>Certificate of Merit</w:t>
                          </w:r>
                          <w:r w:rsidRPr="00E11D9D">
                            <w:rPr>
                              <w:rFonts w:ascii="UVN Cat Bien" w:hAnsi="UVN Cat Bien"/>
                              <w:noProof/>
                              <w:sz w:val="24"/>
                              <w:szCs w:val="24"/>
                            </w:rPr>
                            <w:t xml:space="preserve"> – HCMUTE –</w:t>
                          </w:r>
                          <w:r>
                            <w:rPr>
                              <w:rFonts w:ascii="UVN Cat Bien" w:hAnsi="UVN Cat Bien"/>
                              <w:noProof/>
                              <w:sz w:val="24"/>
                              <w:szCs w:val="24"/>
                            </w:rPr>
                            <w:t xml:space="preserve"> 1/2022</w:t>
                          </w:r>
                          <w:r w:rsidRPr="00E11D9D">
                            <w:rPr>
                              <w:rFonts w:ascii="UVN Cat Bien" w:hAnsi="UVN Cat Bien"/>
                              <w:noProof/>
                              <w:sz w:val="24"/>
                              <w:szCs w:val="24"/>
                            </w:rPr>
                            <w:t>.</w:t>
                          </w:r>
                        </w:p>
                      </w:tc>
                    </w:tr>
                    <w:tr w:rsidR="001D0AF3" w14:paraId="0F64CE7F" w14:textId="77777777" w:rsidTr="00142529">
                      <w:tc>
                        <w:tcPr>
                          <w:tcW w:w="11063" w:type="dxa"/>
                        </w:tcPr>
                        <w:p w14:paraId="1C6B856E" w14:textId="77777777" w:rsidR="001D0AF3" w:rsidRDefault="001D0AF3" w:rsidP="001D0AF3">
                          <w:pPr>
                            <w:pStyle w:val="Heading1"/>
                            <w:spacing w:before="0"/>
                            <w:jc w:val="left"/>
                            <w:rPr>
                              <w:rFonts w:ascii="UVN Cat Bien" w:hAnsi="UVN Cat Bien"/>
                              <w:b/>
                              <w:bCs/>
                              <w:caps w:val="0"/>
                              <w:noProof/>
                              <w:sz w:val="24"/>
                              <w:szCs w:val="24"/>
                            </w:rPr>
                          </w:pPr>
                          <w:r w:rsidRPr="004C51D3">
                            <w:rPr>
                              <w:rFonts w:ascii="UVN Cat Bien" w:hAnsi="UVN Cat Bien"/>
                              <w:b/>
                              <w:bCs/>
                              <w:noProof/>
                              <w:color w:val="0EB24A"/>
                              <w:sz w:val="24"/>
                              <w:szCs w:val="24"/>
                            </w:rPr>
                            <w:t>2021</w:t>
                          </w:r>
                        </w:p>
                        <w:p w14:paraId="63EA9D35" w14:textId="77777777" w:rsidR="001D0AF3" w:rsidRPr="00E11D9D" w:rsidRDefault="001D0AF3" w:rsidP="001D0AF3">
                          <w:pPr>
                            <w:spacing w:line="276" w:lineRule="auto"/>
                            <w:ind w:left="336"/>
                            <w:rPr>
                              <w:rFonts w:ascii="UVN Cat Bien" w:eastAsiaTheme="majorEastAsia" w:hAnsi="UVN Cat Bien" w:cstheme="majorBidi"/>
                              <w:b/>
                              <w:bCs/>
                              <w:caps/>
                              <w:noProof/>
                              <w:color w:val="404040" w:themeColor="text1" w:themeTint="BF"/>
                              <w:sz w:val="24"/>
                              <w:szCs w:val="24"/>
                              <w14:ligatures w14:val="standardContextual"/>
                            </w:rPr>
                          </w:pPr>
                          <w:r>
                            <w:rPr>
                              <w:rFonts w:ascii="Cambria Math" w:hAnsi="Cambria Math" w:cs="Cambria Math"/>
                              <w:b/>
                              <w:bCs/>
                              <w:noProof/>
                              <w:sz w:val="24"/>
                              <w:szCs w:val="24"/>
                              <w:lang w:val="vi-VN"/>
                            </w:rPr>
                            <w:t>▸</w:t>
                          </w:r>
                          <w:r>
                            <w:rPr>
                              <w:rFonts w:ascii="UVN Cat Bien" w:hAnsi="UVN Cat Bien"/>
                              <w:b/>
                              <w:bCs/>
                              <w:noProof/>
                              <w:sz w:val="24"/>
                              <w:szCs w:val="24"/>
                            </w:rPr>
                            <w:t>E</w:t>
                          </w:r>
                          <w:r w:rsidRPr="00E11D9D">
                            <w:rPr>
                              <w:rFonts w:ascii="UVN Cat Bien" w:hAnsi="UVN Cat Bien"/>
                              <w:b/>
                              <w:bCs/>
                              <w:noProof/>
                              <w:sz w:val="24"/>
                              <w:szCs w:val="24"/>
                            </w:rPr>
                            <w:t xml:space="preserve">XCELLENT STUDENTS </w:t>
                          </w:r>
                          <w:r w:rsidRPr="00E11D9D">
                            <w:rPr>
                              <w:rFonts w:ascii="UVN Cat Bien" w:eastAsiaTheme="majorEastAsia" w:hAnsi="UVN Cat Bien" w:cstheme="majorBidi"/>
                              <w:b/>
                              <w:bCs/>
                              <w:noProof/>
                              <w:color w:val="404040" w:themeColor="text1" w:themeTint="BF"/>
                              <w:sz w:val="24"/>
                              <w:szCs w:val="24"/>
                              <w14:ligatures w14:val="standardContextual"/>
                            </w:rPr>
                            <w:t>20</w:t>
                          </w:r>
                          <w:r>
                            <w:rPr>
                              <w:rFonts w:ascii="UVN Cat Bien" w:eastAsiaTheme="majorEastAsia" w:hAnsi="UVN Cat Bien" w:cstheme="majorBidi"/>
                              <w:b/>
                              <w:bCs/>
                              <w:noProof/>
                              <w:color w:val="404040" w:themeColor="text1" w:themeTint="BF"/>
                              <w:sz w:val="24"/>
                              <w:szCs w:val="24"/>
                              <w14:ligatures w14:val="standardContextual"/>
                            </w:rPr>
                            <w:t>20</w:t>
                          </w:r>
                          <w:r w:rsidRPr="00E11D9D">
                            <w:rPr>
                              <w:rFonts w:ascii="UVN Cat Bien" w:eastAsiaTheme="majorEastAsia" w:hAnsi="UVN Cat Bien" w:cstheme="majorBidi"/>
                              <w:b/>
                              <w:bCs/>
                              <w:noProof/>
                              <w:color w:val="404040" w:themeColor="text1" w:themeTint="BF"/>
                              <w:sz w:val="24"/>
                              <w:szCs w:val="24"/>
                              <w14:ligatures w14:val="standardContextual"/>
                            </w:rPr>
                            <w:t xml:space="preserve"> – 202</w:t>
                          </w:r>
                          <w:r>
                            <w:rPr>
                              <w:rFonts w:ascii="UVN Cat Bien" w:eastAsiaTheme="majorEastAsia" w:hAnsi="UVN Cat Bien" w:cstheme="majorBidi"/>
                              <w:b/>
                              <w:bCs/>
                              <w:noProof/>
                              <w:color w:val="404040" w:themeColor="text1" w:themeTint="BF"/>
                              <w:sz w:val="24"/>
                              <w:szCs w:val="24"/>
                              <w14:ligatures w14:val="standardContextual"/>
                            </w:rPr>
                            <w:t>1</w:t>
                          </w:r>
                          <w:r w:rsidRPr="00E11D9D">
                            <w:rPr>
                              <w:rFonts w:ascii="UVN Cat Bien" w:eastAsiaTheme="majorEastAsia" w:hAnsi="UVN Cat Bien" w:cstheme="majorBidi"/>
                              <w:b/>
                              <w:bCs/>
                              <w:caps/>
                              <w:noProof/>
                              <w:color w:val="404040" w:themeColor="text1" w:themeTint="BF"/>
                              <w:sz w:val="24"/>
                              <w:szCs w:val="24"/>
                              <w14:ligatures w14:val="standardContextual"/>
                            </w:rPr>
                            <w:t xml:space="preserve"> </w:t>
                          </w:r>
                        </w:p>
                        <w:p w14:paraId="3A9DE8B3" w14:textId="77777777" w:rsidR="001D0AF3" w:rsidRDefault="001D0AF3" w:rsidP="001D0AF3">
                          <w:pPr>
                            <w:spacing w:before="0" w:line="276" w:lineRule="auto"/>
                            <w:ind w:left="295"/>
                            <w:rPr>
                              <w:rFonts w:ascii="UVN Cat Bien" w:hAnsi="UVN Cat Bien"/>
                              <w:b/>
                              <w:bCs/>
                              <w:caps/>
                              <w:noProof/>
                              <w:sz w:val="24"/>
                              <w:szCs w:val="24"/>
                            </w:rPr>
                          </w:pPr>
                          <w:r w:rsidRPr="00166327">
                            <w:rPr>
                              <w:rFonts w:ascii="UVN Cat Bien" w:hAnsi="UVN Cat Bien"/>
                              <w:noProof/>
                              <w:sz w:val="24"/>
                              <w:szCs w:val="24"/>
                            </w:rPr>
                            <w:t>Certificate of Merit</w:t>
                          </w:r>
                          <w:r w:rsidRPr="00E11D9D">
                            <w:rPr>
                              <w:rFonts w:ascii="UVN Cat Bien" w:hAnsi="UVN Cat Bien"/>
                              <w:noProof/>
                              <w:sz w:val="24"/>
                              <w:szCs w:val="24"/>
                            </w:rPr>
                            <w:t xml:space="preserve"> – HCMUTE – 12/202</w:t>
                          </w:r>
                          <w:r>
                            <w:rPr>
                              <w:rFonts w:ascii="UVN Cat Bien" w:hAnsi="UVN Cat Bien"/>
                              <w:noProof/>
                              <w:sz w:val="24"/>
                              <w:szCs w:val="24"/>
                            </w:rPr>
                            <w:t>1</w:t>
                          </w:r>
                          <w:r w:rsidRPr="00E11D9D">
                            <w:rPr>
                              <w:rFonts w:ascii="UVN Cat Bien" w:hAnsi="UVN Cat Bien"/>
                              <w:noProof/>
                              <w:sz w:val="24"/>
                              <w:szCs w:val="24"/>
                            </w:rPr>
                            <w:t>.</w:t>
                          </w:r>
                        </w:p>
                        <w:p w14:paraId="56F4EAD3" w14:textId="77777777" w:rsidR="001D0AF3" w:rsidRPr="00E11D9D" w:rsidRDefault="001D0AF3" w:rsidP="001D0AF3">
                          <w:pPr>
                            <w:spacing w:line="276" w:lineRule="auto"/>
                            <w:ind w:left="336"/>
                            <w:rPr>
                              <w:rFonts w:ascii="UVN Cat Bien" w:eastAsiaTheme="majorEastAsia" w:hAnsi="UVN Cat Bien" w:cstheme="majorBidi"/>
                              <w:b/>
                              <w:bCs/>
                              <w:caps/>
                              <w:noProof/>
                              <w:color w:val="404040" w:themeColor="text1" w:themeTint="BF"/>
                              <w:sz w:val="24"/>
                              <w:szCs w:val="24"/>
                              <w14:ligatures w14:val="standardContextual"/>
                            </w:rPr>
                          </w:pPr>
                          <w:r>
                            <w:rPr>
                              <w:rFonts w:ascii="Cambria Math" w:hAnsi="Cambria Math" w:cs="Cambria Math"/>
                              <w:b/>
                              <w:bCs/>
                              <w:noProof/>
                              <w:sz w:val="24"/>
                              <w:szCs w:val="24"/>
                              <w:lang w:val="vi-VN"/>
                            </w:rPr>
                            <w:t>▸</w:t>
                          </w:r>
                          <w:r w:rsidRPr="00E11D9D">
                            <w:rPr>
                              <w:rFonts w:ascii="UVN Cat Bien" w:hAnsi="UVN Cat Bien"/>
                              <w:b/>
                              <w:bCs/>
                              <w:noProof/>
                              <w:sz w:val="24"/>
                              <w:szCs w:val="24"/>
                            </w:rPr>
                            <w:t xml:space="preserve">ASEAN STUDENT CONTEST </w:t>
                          </w:r>
                          <w:r>
                            <w:rPr>
                              <w:rFonts w:ascii="UVN Cat Bien" w:hAnsi="UVN Cat Bien"/>
                              <w:b/>
                              <w:bCs/>
                              <w:noProof/>
                              <w:sz w:val="24"/>
                              <w:szCs w:val="24"/>
                            </w:rPr>
                            <w:t>O</w:t>
                          </w:r>
                          <w:r w:rsidRPr="00E11D9D">
                            <w:rPr>
                              <w:rFonts w:ascii="UVN Cat Bien" w:hAnsi="UVN Cat Bien"/>
                              <w:b/>
                              <w:bCs/>
                              <w:noProof/>
                              <w:sz w:val="24"/>
                              <w:szCs w:val="24"/>
                            </w:rPr>
                            <w:t>N INFORMATION SECURITY</w:t>
                          </w:r>
                          <w:r>
                            <w:rPr>
                              <w:rFonts w:ascii="UVN Cat Bien" w:hAnsi="UVN Cat Bien"/>
                              <w:b/>
                              <w:bCs/>
                              <w:noProof/>
                              <w:sz w:val="24"/>
                              <w:szCs w:val="24"/>
                            </w:rPr>
                            <w:t xml:space="preserve"> 2021</w:t>
                          </w:r>
                        </w:p>
                        <w:p w14:paraId="0CE18BA7" w14:textId="77777777" w:rsidR="001D0AF3" w:rsidRDefault="001D0AF3" w:rsidP="001D0AF3">
                          <w:pPr>
                            <w:spacing w:before="0" w:line="276" w:lineRule="auto"/>
                            <w:ind w:left="295"/>
                            <w:rPr>
                              <w:rFonts w:ascii="UVN Cat Bien" w:hAnsi="UVN Cat Bien"/>
                              <w:noProof/>
                              <w:sz w:val="24"/>
                              <w:szCs w:val="24"/>
                            </w:rPr>
                          </w:pPr>
                          <w:r w:rsidRPr="00166327">
                            <w:rPr>
                              <w:rFonts w:ascii="UVN Cat Bien" w:hAnsi="UVN Cat Bien"/>
                              <w:noProof/>
                              <w:sz w:val="24"/>
                              <w:szCs w:val="24"/>
                            </w:rPr>
                            <w:t>Certificate</w:t>
                          </w:r>
                          <w:r w:rsidRPr="00E11D9D">
                            <w:rPr>
                              <w:rFonts w:ascii="UVN Cat Bien" w:hAnsi="UVN Cat Bien"/>
                              <w:noProof/>
                              <w:sz w:val="24"/>
                              <w:szCs w:val="24"/>
                            </w:rPr>
                            <w:t xml:space="preserve"> – Vietnam Information Security Association VNISA</w:t>
                          </w:r>
                          <w:r>
                            <w:rPr>
                              <w:rFonts w:ascii="UVN Cat Bien" w:hAnsi="UVN Cat Bien"/>
                              <w:noProof/>
                              <w:sz w:val="24"/>
                              <w:szCs w:val="24"/>
                            </w:rPr>
                            <w:t xml:space="preserve"> – 11/2021.</w:t>
                          </w:r>
                        </w:p>
                        <w:p w14:paraId="43B747D4" w14:textId="77777777" w:rsidR="001D0AF3" w:rsidRPr="00E11D9D" w:rsidRDefault="001D0AF3" w:rsidP="001D0AF3">
                          <w:pPr>
                            <w:spacing w:line="276" w:lineRule="auto"/>
                            <w:ind w:left="336"/>
                            <w:rPr>
                              <w:rFonts w:ascii="UVN Cat Bien" w:hAnsi="UVN Cat Bien"/>
                              <w:noProof/>
                              <w:sz w:val="24"/>
                              <w:szCs w:val="24"/>
                            </w:rPr>
                          </w:pPr>
                          <w:r>
                            <w:rPr>
                              <w:rFonts w:ascii="Cambria Math" w:hAnsi="Cambria Math" w:cs="Cambria Math"/>
                              <w:noProof/>
                              <w:sz w:val="24"/>
                              <w:szCs w:val="24"/>
                              <w:lang w:val="vi-VN"/>
                            </w:rPr>
                            <w:t>▸</w:t>
                          </w:r>
                          <w:r w:rsidRPr="006E0DC2">
                            <w:rPr>
                              <w:rFonts w:ascii="UVN Cat Bien" w:hAnsi="UVN Cat Bien"/>
                              <w:b/>
                              <w:bCs/>
                              <w:noProof/>
                              <w:sz w:val="24"/>
                              <w:szCs w:val="24"/>
                            </w:rPr>
                            <w:t>STUDENT</w:t>
                          </w:r>
                          <w:r w:rsidRPr="00E11D9D">
                            <w:rPr>
                              <w:rFonts w:ascii="UVN Cat Bien" w:hAnsi="UVN Cat Bien"/>
                              <w:noProof/>
                              <w:sz w:val="24"/>
                              <w:szCs w:val="24"/>
                            </w:rPr>
                            <w:t xml:space="preserve"> </w:t>
                          </w:r>
                          <w:r>
                            <w:rPr>
                              <w:rFonts w:ascii="UVN Cat Bien" w:hAnsi="UVN Cat Bien"/>
                              <w:noProof/>
                              <w:sz w:val="24"/>
                              <w:szCs w:val="24"/>
                            </w:rPr>
                            <w:t>W</w:t>
                          </w:r>
                          <w:r w:rsidRPr="00E11D9D">
                            <w:rPr>
                              <w:rFonts w:ascii="UVN Cat Bien" w:hAnsi="UVN Cat Bien"/>
                              <w:noProof/>
                              <w:sz w:val="24"/>
                              <w:szCs w:val="24"/>
                            </w:rPr>
                            <w:t xml:space="preserve">ITH </w:t>
                          </w:r>
                          <w:r>
                            <w:rPr>
                              <w:rFonts w:ascii="UVN Cat Bien" w:hAnsi="UVN Cat Bien"/>
                              <w:noProof/>
                              <w:sz w:val="24"/>
                              <w:szCs w:val="24"/>
                            </w:rPr>
                            <w:t>5</w:t>
                          </w:r>
                          <w:r w:rsidRPr="00E11D9D">
                            <w:rPr>
                              <w:rFonts w:ascii="UVN Cat Bien" w:hAnsi="UVN Cat Bien"/>
                              <w:noProof/>
                              <w:sz w:val="24"/>
                              <w:szCs w:val="24"/>
                            </w:rPr>
                            <w:t xml:space="preserve"> MERITS (UNIVERSITY </w:t>
                          </w:r>
                          <w:r>
                            <w:rPr>
                              <w:rFonts w:ascii="UVN Cat Bien" w:hAnsi="UVN Cat Bien"/>
                              <w:noProof/>
                              <w:sz w:val="24"/>
                              <w:szCs w:val="24"/>
                            </w:rPr>
                            <w:t>L</w:t>
                          </w:r>
                          <w:r w:rsidRPr="00E11D9D">
                            <w:rPr>
                              <w:rFonts w:ascii="UVN Cat Bien" w:hAnsi="UVN Cat Bien"/>
                              <w:noProof/>
                              <w:sz w:val="24"/>
                              <w:szCs w:val="24"/>
                            </w:rPr>
                            <w:t xml:space="preserve">EVEL) 2019 – 2020 </w:t>
                          </w:r>
                        </w:p>
                        <w:p w14:paraId="694B78C3" w14:textId="77777777" w:rsidR="001D0AF3" w:rsidRPr="003A08DD" w:rsidRDefault="001D0AF3" w:rsidP="001D0AF3">
                          <w:pPr>
                            <w:spacing w:before="0" w:line="276" w:lineRule="auto"/>
                            <w:ind w:left="295"/>
                            <w:rPr>
                              <w:noProof/>
                              <w:sz w:val="24"/>
                              <w:szCs w:val="24"/>
                              <w:lang w:val="vi-VN"/>
                            </w:rPr>
                          </w:pPr>
                          <w:r w:rsidRPr="00166327">
                            <w:rPr>
                              <w:rFonts w:ascii="UVN Cat Bien" w:hAnsi="UVN Cat Bien"/>
                              <w:noProof/>
                              <w:sz w:val="24"/>
                              <w:szCs w:val="24"/>
                            </w:rPr>
                            <w:t>Certificate of Merit</w:t>
                          </w:r>
                          <w:r w:rsidRPr="00E11D9D">
                            <w:rPr>
                              <w:rFonts w:ascii="UVN Cat Bien" w:hAnsi="UVN Cat Bien"/>
                              <w:noProof/>
                              <w:sz w:val="24"/>
                              <w:szCs w:val="24"/>
                            </w:rPr>
                            <w:t xml:space="preserve"> – HCMUTE – 1/2021.</w:t>
                          </w:r>
                        </w:p>
                      </w:tc>
                    </w:tr>
                    <w:tr w:rsidR="001D0AF3" w14:paraId="1C79DD12" w14:textId="77777777" w:rsidTr="00142529">
                      <w:tc>
                        <w:tcPr>
                          <w:tcW w:w="11063" w:type="dxa"/>
                        </w:tcPr>
                        <w:p w14:paraId="2952A911" w14:textId="77777777" w:rsidR="001D0AF3" w:rsidRDefault="001D0AF3" w:rsidP="001D0AF3">
                          <w:pPr>
                            <w:pStyle w:val="Heading1"/>
                            <w:spacing w:before="0"/>
                            <w:jc w:val="left"/>
                            <w:rPr>
                              <w:rFonts w:ascii="UVN Cat Bien" w:hAnsi="UVN Cat Bien"/>
                              <w:b/>
                              <w:bCs/>
                              <w:caps w:val="0"/>
                              <w:noProof/>
                              <w:sz w:val="24"/>
                              <w:szCs w:val="24"/>
                            </w:rPr>
                          </w:pPr>
                          <w:r w:rsidRPr="004C51D3">
                            <w:rPr>
                              <w:rFonts w:ascii="UVN Cat Bien" w:hAnsi="UVN Cat Bien"/>
                              <w:b/>
                              <w:bCs/>
                              <w:noProof/>
                              <w:color w:val="0EB24A"/>
                              <w:sz w:val="24"/>
                              <w:szCs w:val="24"/>
                            </w:rPr>
                            <w:t>2020</w:t>
                          </w:r>
                        </w:p>
                        <w:p w14:paraId="632CBD3A" w14:textId="77777777" w:rsidR="001D0AF3" w:rsidRPr="00E11D9D" w:rsidRDefault="001D0AF3" w:rsidP="001D0AF3">
                          <w:pPr>
                            <w:spacing w:line="276" w:lineRule="auto"/>
                            <w:ind w:left="336"/>
                            <w:rPr>
                              <w:rFonts w:ascii="UVN Cat Bien" w:eastAsiaTheme="majorEastAsia" w:hAnsi="UVN Cat Bien" w:cstheme="majorBidi"/>
                              <w:b/>
                              <w:bCs/>
                              <w:caps/>
                              <w:noProof/>
                              <w:color w:val="404040" w:themeColor="text1" w:themeTint="BF"/>
                              <w:sz w:val="24"/>
                              <w:szCs w:val="24"/>
                              <w14:ligatures w14:val="standardContextual"/>
                            </w:rPr>
                          </w:pPr>
                          <w:r>
                            <w:rPr>
                              <w:rFonts w:ascii="Cambria Math" w:hAnsi="Cambria Math" w:cs="Cambria Math"/>
                              <w:b/>
                              <w:bCs/>
                              <w:noProof/>
                              <w:sz w:val="24"/>
                              <w:szCs w:val="24"/>
                              <w:lang w:val="vi-VN"/>
                            </w:rPr>
                            <w:t>▸</w:t>
                          </w:r>
                          <w:r>
                            <w:rPr>
                              <w:rFonts w:ascii="UVN Cat Bien" w:hAnsi="UVN Cat Bien"/>
                              <w:b/>
                              <w:bCs/>
                              <w:noProof/>
                              <w:sz w:val="24"/>
                              <w:szCs w:val="24"/>
                            </w:rPr>
                            <w:t>E</w:t>
                          </w:r>
                          <w:r w:rsidRPr="00E11D9D">
                            <w:rPr>
                              <w:rFonts w:ascii="UVN Cat Bien" w:hAnsi="UVN Cat Bien"/>
                              <w:b/>
                              <w:bCs/>
                              <w:noProof/>
                              <w:sz w:val="24"/>
                              <w:szCs w:val="24"/>
                            </w:rPr>
                            <w:t xml:space="preserve">XCELLENT STUDENTS </w:t>
                          </w:r>
                          <w:r w:rsidRPr="00E11D9D">
                            <w:rPr>
                              <w:rFonts w:ascii="UVN Cat Bien" w:eastAsiaTheme="majorEastAsia" w:hAnsi="UVN Cat Bien" w:cstheme="majorBidi"/>
                              <w:b/>
                              <w:bCs/>
                              <w:noProof/>
                              <w:color w:val="404040" w:themeColor="text1" w:themeTint="BF"/>
                              <w:sz w:val="24"/>
                              <w:szCs w:val="24"/>
                              <w14:ligatures w14:val="standardContextual"/>
                            </w:rPr>
                            <w:t>2019 – 2020</w:t>
                          </w:r>
                          <w:r w:rsidRPr="00E11D9D">
                            <w:rPr>
                              <w:rFonts w:ascii="UVN Cat Bien" w:eastAsiaTheme="majorEastAsia" w:hAnsi="UVN Cat Bien" w:cstheme="majorBidi"/>
                              <w:b/>
                              <w:bCs/>
                              <w:caps/>
                              <w:noProof/>
                              <w:color w:val="404040" w:themeColor="text1" w:themeTint="BF"/>
                              <w:sz w:val="24"/>
                              <w:szCs w:val="24"/>
                              <w14:ligatures w14:val="standardContextual"/>
                            </w:rPr>
                            <w:t xml:space="preserve"> </w:t>
                          </w:r>
                        </w:p>
                        <w:p w14:paraId="466441EC" w14:textId="77777777" w:rsidR="001D0AF3" w:rsidRDefault="001D0AF3" w:rsidP="001D0AF3">
                          <w:pPr>
                            <w:spacing w:before="0" w:line="276" w:lineRule="auto"/>
                            <w:ind w:left="295"/>
                            <w:rPr>
                              <w:rFonts w:ascii="UVN Cat Bien" w:hAnsi="UVN Cat Bien"/>
                              <w:b/>
                              <w:bCs/>
                              <w:caps/>
                              <w:noProof/>
                              <w:sz w:val="24"/>
                              <w:szCs w:val="24"/>
                            </w:rPr>
                          </w:pPr>
                          <w:r w:rsidRPr="00166327">
                            <w:rPr>
                              <w:rFonts w:ascii="UVN Cat Bien" w:hAnsi="UVN Cat Bien"/>
                              <w:noProof/>
                              <w:sz w:val="24"/>
                              <w:szCs w:val="24"/>
                            </w:rPr>
                            <w:t>Certificate of Merit</w:t>
                          </w:r>
                          <w:r w:rsidRPr="00E11D9D">
                            <w:rPr>
                              <w:rFonts w:ascii="UVN Cat Bien" w:hAnsi="UVN Cat Bien"/>
                              <w:noProof/>
                              <w:sz w:val="24"/>
                              <w:szCs w:val="24"/>
                            </w:rPr>
                            <w:t xml:space="preserve"> – HCMUTE – 12/2020.</w:t>
                          </w:r>
                        </w:p>
                        <w:p w14:paraId="0F41CB23" w14:textId="77777777" w:rsidR="001D0AF3" w:rsidRPr="00E11D9D" w:rsidRDefault="001D0AF3" w:rsidP="001D0AF3">
                          <w:pPr>
                            <w:spacing w:line="276" w:lineRule="auto"/>
                            <w:ind w:left="336"/>
                            <w:rPr>
                              <w:rFonts w:ascii="UVN Cat Bien" w:eastAsiaTheme="majorEastAsia" w:hAnsi="UVN Cat Bien" w:cstheme="majorBidi"/>
                              <w:b/>
                              <w:bCs/>
                              <w:caps/>
                              <w:noProof/>
                              <w:color w:val="404040" w:themeColor="text1" w:themeTint="BF"/>
                              <w:sz w:val="24"/>
                              <w:szCs w:val="24"/>
                              <w14:ligatures w14:val="standardContextual"/>
                            </w:rPr>
                          </w:pPr>
                          <w:r>
                            <w:rPr>
                              <w:rFonts w:ascii="Cambria Math" w:hAnsi="Cambria Math" w:cs="Cambria Math"/>
                              <w:b/>
                              <w:bCs/>
                              <w:noProof/>
                              <w:sz w:val="24"/>
                              <w:szCs w:val="24"/>
                              <w:lang w:val="vi-VN"/>
                            </w:rPr>
                            <w:t>▸</w:t>
                          </w:r>
                          <w:r w:rsidRPr="00E11D9D">
                            <w:rPr>
                              <w:rFonts w:ascii="UVN Cat Bien" w:hAnsi="UVN Cat Bien"/>
                              <w:b/>
                              <w:bCs/>
                              <w:noProof/>
                              <w:sz w:val="24"/>
                              <w:szCs w:val="24"/>
                            </w:rPr>
                            <w:t xml:space="preserve">ASEAN STUDENT CONTEST </w:t>
                          </w:r>
                          <w:r>
                            <w:rPr>
                              <w:rFonts w:ascii="UVN Cat Bien" w:hAnsi="UVN Cat Bien"/>
                              <w:b/>
                              <w:bCs/>
                              <w:noProof/>
                              <w:sz w:val="24"/>
                              <w:szCs w:val="24"/>
                            </w:rPr>
                            <w:t>O</w:t>
                          </w:r>
                          <w:r w:rsidRPr="00E11D9D">
                            <w:rPr>
                              <w:rFonts w:ascii="UVN Cat Bien" w:hAnsi="UVN Cat Bien"/>
                              <w:b/>
                              <w:bCs/>
                              <w:noProof/>
                              <w:sz w:val="24"/>
                              <w:szCs w:val="24"/>
                            </w:rPr>
                            <w:t>N INFORMATION SECURITY 2020</w:t>
                          </w:r>
                        </w:p>
                        <w:p w14:paraId="6A1AAD5E" w14:textId="77777777" w:rsidR="001D0AF3" w:rsidRPr="003A08DD" w:rsidRDefault="001D0AF3" w:rsidP="001D0AF3">
                          <w:pPr>
                            <w:spacing w:before="0" w:line="276" w:lineRule="auto"/>
                            <w:ind w:left="295"/>
                            <w:rPr>
                              <w:rFonts w:ascii="UVN Cat Bien" w:hAnsi="UVN Cat Bien"/>
                              <w:noProof/>
                              <w:sz w:val="24"/>
                              <w:szCs w:val="24"/>
                            </w:rPr>
                          </w:pPr>
                          <w:r w:rsidRPr="00166327">
                            <w:rPr>
                              <w:rFonts w:ascii="UVN Cat Bien" w:hAnsi="UVN Cat Bien"/>
                              <w:noProof/>
                              <w:sz w:val="24"/>
                              <w:szCs w:val="24"/>
                            </w:rPr>
                            <w:t>Certificate</w:t>
                          </w:r>
                          <w:r w:rsidRPr="00E11D9D">
                            <w:rPr>
                              <w:rFonts w:ascii="UVN Cat Bien" w:hAnsi="UVN Cat Bien"/>
                              <w:noProof/>
                              <w:sz w:val="24"/>
                              <w:szCs w:val="24"/>
                            </w:rPr>
                            <w:t xml:space="preserve"> – Vietnam Information Security Association VNISA</w:t>
                          </w:r>
                          <w:r>
                            <w:rPr>
                              <w:rFonts w:ascii="UVN Cat Bien" w:hAnsi="UVN Cat Bien"/>
                              <w:noProof/>
                              <w:sz w:val="24"/>
                              <w:szCs w:val="24"/>
                            </w:rPr>
                            <w:t xml:space="preserve"> – 10/2020.</w:t>
                          </w:r>
                        </w:p>
                      </w:tc>
                    </w:tr>
                    <w:tr w:rsidR="001D0AF3" w14:paraId="4DB8DE28" w14:textId="77777777" w:rsidTr="00142529">
                      <w:tc>
                        <w:tcPr>
                          <w:tcW w:w="11063" w:type="dxa"/>
                        </w:tcPr>
                        <w:p w14:paraId="0A22C0ED" w14:textId="77777777" w:rsidR="001D0AF3" w:rsidRPr="001947B4" w:rsidRDefault="001D0AF3" w:rsidP="001D0AF3">
                          <w:pPr>
                            <w:pStyle w:val="Heading1"/>
                            <w:spacing w:before="0"/>
                            <w:jc w:val="left"/>
                            <w:rPr>
                              <w:b/>
                              <w:bCs/>
                              <w:caps w:val="0"/>
                              <w:noProof/>
                              <w:sz w:val="24"/>
                              <w:szCs w:val="24"/>
                            </w:rPr>
                          </w:pPr>
                          <w:r w:rsidRPr="004C51D3">
                            <w:rPr>
                              <w:rFonts w:ascii="UVN Cat Bien" w:hAnsi="UVN Cat Bien"/>
                              <w:b/>
                              <w:bCs/>
                              <w:noProof/>
                              <w:color w:val="0EB24A"/>
                              <w:sz w:val="24"/>
                              <w:szCs w:val="24"/>
                            </w:rPr>
                            <w:t>2019</w:t>
                          </w:r>
                        </w:p>
                        <w:p w14:paraId="724FFF37" w14:textId="77777777" w:rsidR="001D0AF3" w:rsidRPr="00E11D9D" w:rsidRDefault="001D0AF3" w:rsidP="001D0AF3">
                          <w:pPr>
                            <w:spacing w:before="0" w:line="276" w:lineRule="auto"/>
                            <w:ind w:left="295"/>
                            <w:rPr>
                              <w:rFonts w:ascii="UVN Cat Bien" w:eastAsiaTheme="majorEastAsia" w:hAnsi="UVN Cat Bien" w:cstheme="majorBidi"/>
                              <w:b/>
                              <w:bCs/>
                              <w:caps/>
                              <w:noProof/>
                              <w:color w:val="404040" w:themeColor="text1" w:themeTint="BF"/>
                              <w:sz w:val="24"/>
                              <w:szCs w:val="24"/>
                              <w14:ligatures w14:val="standardContextual"/>
                            </w:rPr>
                          </w:pPr>
                          <w:r>
                            <w:rPr>
                              <w:rFonts w:ascii="Cambria Math" w:hAnsi="Cambria Math" w:cs="Cambria Math"/>
                              <w:b/>
                              <w:bCs/>
                              <w:noProof/>
                              <w:sz w:val="24"/>
                              <w:szCs w:val="24"/>
                              <w:lang w:val="vi-VN"/>
                            </w:rPr>
                            <w:t>▸</w:t>
                          </w:r>
                          <w:r w:rsidRPr="00E11D9D">
                            <w:rPr>
                              <w:rFonts w:ascii="UVN Cat Bien" w:hAnsi="UVN Cat Bien"/>
                              <w:b/>
                              <w:bCs/>
                              <w:noProof/>
                              <w:sz w:val="24"/>
                              <w:szCs w:val="24"/>
                            </w:rPr>
                            <w:t>MASTERING IT 2019</w:t>
                          </w:r>
                        </w:p>
                        <w:p w14:paraId="01FEC6E3" w14:textId="77777777" w:rsidR="001D0AF3" w:rsidRDefault="001D0AF3" w:rsidP="001D0AF3">
                          <w:pPr>
                            <w:spacing w:before="0" w:line="276" w:lineRule="auto"/>
                            <w:ind w:left="295"/>
                            <w:rPr>
                              <w:rFonts w:ascii="UVN Cat Bien" w:hAnsi="UVN Cat Bien"/>
                              <w:noProof/>
                              <w:sz w:val="24"/>
                              <w:szCs w:val="24"/>
                            </w:rPr>
                          </w:pPr>
                          <w:r w:rsidRPr="00E11D9D">
                            <w:rPr>
                              <w:rFonts w:ascii="UVN Cat Bien" w:hAnsi="UVN Cat Bien"/>
                              <w:noProof/>
                              <w:sz w:val="24"/>
                              <w:szCs w:val="24"/>
                            </w:rPr>
                            <w:t>2nd prize (specialized grade) – HCMUTE – 5/2019.</w:t>
                          </w:r>
                        </w:p>
                        <w:p w14:paraId="2620A724" w14:textId="77777777" w:rsidR="001D0AF3" w:rsidRPr="003A08DD" w:rsidRDefault="001D0AF3" w:rsidP="001D0AF3">
                          <w:pPr>
                            <w:spacing w:before="0" w:line="276" w:lineRule="auto"/>
                            <w:ind w:left="295"/>
                            <w:rPr>
                              <w:noProof/>
                              <w:sz w:val="22"/>
                              <w:szCs w:val="22"/>
                              <w:lang w:val="vi-VN"/>
                            </w:rPr>
                          </w:pPr>
                        </w:p>
                      </w:tc>
                    </w:tr>
                  </w:tbl>
                </w:sdtContent>
              </w:sdt>
            </w:sdtContent>
          </w:sdt>
          <w:p w14:paraId="0AFDCE46" w14:textId="77777777" w:rsidR="001D0AF3" w:rsidRPr="001D0AF3" w:rsidRDefault="001D0AF3" w:rsidP="008D4B86">
            <w:pPr>
              <w:pStyle w:val="Heading1"/>
              <w:spacing w:before="0" w:after="0" w:line="240" w:lineRule="auto"/>
              <w:jc w:val="left"/>
              <w:rPr>
                <w:rFonts w:asciiTheme="minorHAnsi" w:eastAsiaTheme="minorEastAsia" w:hAnsiTheme="minorHAnsi" w:cstheme="minorBidi"/>
                <w:b/>
                <w:bCs/>
                <w:caps w:val="0"/>
                <w:noProof/>
                <w:color w:val="595959" w:themeColor="text1" w:themeTint="A6"/>
                <w:sz w:val="24"/>
                <w:szCs w:val="24"/>
                <w:lang w:val="vi-VN"/>
              </w:rPr>
            </w:pPr>
          </w:p>
        </w:tc>
      </w:tr>
      <w:tr w:rsidR="007B47B8" w:rsidRPr="00E11D9D" w14:paraId="293360EA" w14:textId="77777777" w:rsidTr="001D0AF3">
        <w:tc>
          <w:tcPr>
            <w:tcW w:w="2981" w:type="dxa"/>
          </w:tcPr>
          <w:tbl>
            <w:tblPr>
              <w:tblStyle w:val="TableGrid"/>
              <w:tblW w:w="0" w:type="auto"/>
              <w:tblBorders>
                <w:top w:val="none" w:sz="0" w:space="0" w:color="auto"/>
                <w:left w:val="single" w:sz="18" w:space="0" w:color="00B05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3"/>
            </w:tblGrid>
            <w:tr w:rsidR="00AE723C" w14:paraId="2DA2F6B4" w14:textId="77777777" w:rsidTr="005C702C">
              <w:tc>
                <w:tcPr>
                  <w:tcW w:w="2823" w:type="dxa"/>
                  <w:tcBorders>
                    <w:left w:val="single" w:sz="36" w:space="0" w:color="00B050"/>
                  </w:tcBorders>
                  <w:shd w:val="clear" w:color="auto" w:fill="D6FED9"/>
                </w:tcPr>
                <w:p w14:paraId="562D9466" w14:textId="2AEA7584" w:rsidR="00AE723C" w:rsidRDefault="00AE723C" w:rsidP="00AE723C">
                  <w:r w:rsidRPr="009C3073">
                    <w:rPr>
                      <w:rFonts w:ascii="Cambria Math" w:hAnsi="Cambria Math" w:cs="Cambria Math"/>
                      <w:b/>
                      <w:bCs/>
                      <w:noProof/>
                      <w:color w:val="0EB24A"/>
                      <w:sz w:val="24"/>
                      <w:szCs w:val="24"/>
                      <w:lang w:val="en"/>
                    </w:rPr>
                    <w:t xml:space="preserve">⋆ </w:t>
                  </w:r>
                  <w:r w:rsidRPr="009C3073">
                    <w:rPr>
                      <w:rFonts w:ascii="UVN Cat Bien" w:hAnsi="UVN Cat Bien"/>
                      <w:b/>
                      <w:bCs/>
                      <w:noProof/>
                      <w:color w:val="0EB24A"/>
                      <w:sz w:val="24"/>
                      <w:szCs w:val="24"/>
                    </w:rPr>
                    <w:t>ACTIVITIES</w:t>
                  </w:r>
                </w:p>
              </w:tc>
            </w:tr>
          </w:tbl>
          <w:p w14:paraId="04EFD6A2" w14:textId="387C7AA2" w:rsidR="00AE723C" w:rsidRPr="00AE723C" w:rsidRDefault="00AE723C" w:rsidP="00AE723C"/>
        </w:tc>
        <w:tc>
          <w:tcPr>
            <w:tcW w:w="297" w:type="dxa"/>
          </w:tcPr>
          <w:p w14:paraId="0009C080" w14:textId="5650429D" w:rsidR="00C97DFC" w:rsidRPr="00E11D9D" w:rsidRDefault="00C97DFC" w:rsidP="009032A2">
            <w:pPr>
              <w:spacing w:line="276" w:lineRule="auto"/>
              <w:rPr>
                <w:rFonts w:ascii="UVN Cat Bien" w:hAnsi="UVN Cat Bien"/>
                <w:noProof/>
                <w:sz w:val="24"/>
                <w:szCs w:val="24"/>
                <w:lang w:val="vi-VN"/>
              </w:rPr>
            </w:pPr>
          </w:p>
        </w:tc>
        <w:tc>
          <w:tcPr>
            <w:tcW w:w="11324" w:type="dxa"/>
          </w:tcPr>
          <w:sdt>
            <w:sdtPr>
              <w:rPr>
                <w:rFonts w:ascii="UVN Cat Bien" w:eastAsiaTheme="minorEastAsia" w:hAnsi="UVN Cat Bien" w:cstheme="minorBidi"/>
                <w:b w:val="0"/>
                <w:bCs w:val="0"/>
                <w:caps w:val="0"/>
                <w:noProof/>
                <w:color w:val="595959" w:themeColor="text1" w:themeTint="A6"/>
                <w:sz w:val="24"/>
                <w:szCs w:val="24"/>
                <w:lang w:val="vi-VN"/>
                <w14:ligatures w14:val="none"/>
              </w:rPr>
              <w:id w:val="-2088768797"/>
              <w15:repeatingSection/>
            </w:sdtPr>
            <w:sdtEndPr>
              <w:rPr>
                <w:sz w:val="22"/>
                <w:szCs w:val="22"/>
              </w:rPr>
            </w:sdtEndPr>
            <w:sdtContent>
              <w:sdt>
                <w:sdtPr>
                  <w:rPr>
                    <w:rFonts w:ascii="UVN Cat Bien" w:eastAsiaTheme="minorEastAsia" w:hAnsi="UVN Cat Bien" w:cstheme="minorBidi"/>
                    <w:b w:val="0"/>
                    <w:bCs w:val="0"/>
                    <w:caps w:val="0"/>
                    <w:noProof/>
                    <w:color w:val="595959" w:themeColor="text1" w:themeTint="A6"/>
                    <w:sz w:val="24"/>
                    <w:szCs w:val="24"/>
                    <w:lang w:val="vi-VN"/>
                    <w14:ligatures w14:val="none"/>
                  </w:rPr>
                  <w:id w:val="-494333812"/>
                  <w:placeholder>
                    <w:docPart w:val="568DC189C1764BB2AD7A8A9B2499240F"/>
                  </w:placeholder>
                  <w15:repeatingSectionItem/>
                </w:sdtPr>
                <w:sdtEndPr>
                  <w:rPr>
                    <w:sz w:val="22"/>
                    <w:szCs w:val="22"/>
                  </w:rPr>
                </w:sdtEndPr>
                <w:sdtContent>
                  <w:tbl>
                    <w:tblPr>
                      <w:tblStyle w:val="TableGrid"/>
                      <w:tblW w:w="0" w:type="auto"/>
                      <w:tblCellSpacing w:w="56" w:type="dxa"/>
                      <w:tblInd w:w="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firstRow="1" w:lastRow="0" w:firstColumn="1" w:lastColumn="0" w:noHBand="0" w:noVBand="1"/>
                    </w:tblPr>
                    <w:tblGrid>
                      <w:gridCol w:w="10992"/>
                    </w:tblGrid>
                    <w:tr w:rsidR="00656FCF" w14:paraId="6594390C" w14:textId="77777777" w:rsidTr="00574DAA">
                      <w:trPr>
                        <w:tblCellSpacing w:w="56" w:type="dxa"/>
                      </w:trPr>
                      <w:tc>
                        <w:tcPr>
                          <w:tcW w:w="10768" w:type="dxa"/>
                        </w:tcPr>
                        <w:p w14:paraId="48CF355A" w14:textId="2A6FE4B6" w:rsidR="00656FCF" w:rsidRDefault="00656FCF" w:rsidP="00656FCF">
                          <w:pPr>
                            <w:pStyle w:val="Heading2"/>
                            <w:spacing w:before="0" w:after="0"/>
                            <w:jc w:val="both"/>
                            <w:rPr>
                              <w:rFonts w:asciiTheme="minorHAnsi" w:eastAsiaTheme="minorEastAsia" w:hAnsiTheme="minorHAnsi" w:cstheme="minorBidi"/>
                              <w:b w:val="0"/>
                              <w:bCs w:val="0"/>
                              <w:caps w:val="0"/>
                              <w:noProof/>
                              <w:color w:val="595959" w:themeColor="text1" w:themeTint="A6"/>
                              <w:sz w:val="24"/>
                              <w:szCs w:val="24"/>
                              <w:lang w:val="vi-VN"/>
                              <w14:ligatures w14:val="none"/>
                            </w:rPr>
                          </w:pPr>
                          <w:r w:rsidRPr="0004169C">
                            <w:rPr>
                              <w:rFonts w:ascii="UVN Cat Bien" w:hAnsi="UVN Cat Bien"/>
                              <w:noProof/>
                              <w:color w:val="0EB24A"/>
                              <w:sz w:val="24"/>
                              <w:szCs w:val="24"/>
                              <w14:ligatures w14:val="none"/>
                            </w:rPr>
                            <w:t>8/2021 – Present</w:t>
                          </w:r>
                        </w:p>
                        <w:p w14:paraId="503EA6F8" w14:textId="77777777" w:rsidR="00656FCF" w:rsidRDefault="00656FCF" w:rsidP="00656FCF">
                          <w:pPr>
                            <w:pStyle w:val="Heading2"/>
                            <w:spacing w:before="0" w:after="0"/>
                            <w:ind w:left="154"/>
                            <w:jc w:val="both"/>
                            <w:rPr>
                              <w:rFonts w:ascii="UVN Cat Bien" w:hAnsi="UVN Cat Bien"/>
                              <w:noProof/>
                              <w:sz w:val="24"/>
                              <w:szCs w:val="24"/>
                            </w:rPr>
                          </w:pPr>
                          <w:r>
                            <w:rPr>
                              <w:rFonts w:ascii="Cambria Math" w:hAnsi="Cambria Math" w:cs="Cambria Math"/>
                              <w:b w:val="0"/>
                              <w:bCs w:val="0"/>
                              <w:noProof/>
                              <w:sz w:val="24"/>
                              <w:szCs w:val="24"/>
                              <w:lang w:val="vi-VN"/>
                            </w:rPr>
                            <w:t>▸</w:t>
                          </w:r>
                          <w:r>
                            <w:rPr>
                              <w:rFonts w:ascii="UVN Cat Bien" w:hAnsi="UVN Cat Bien"/>
                              <w:noProof/>
                              <w:sz w:val="23"/>
                              <w:szCs w:val="23"/>
                            </w:rPr>
                            <w:t>GOOGLE DEVELOPER STUDENT CLUBS – HO CHI MINH CITY UNIVERSITY OF TECHNOLOGY AND EDUCATION</w:t>
                          </w:r>
                          <w:r w:rsidRPr="00E11D9D">
                            <w:rPr>
                              <w:rFonts w:ascii="UVN Cat Bien" w:hAnsi="UVN Cat Bien"/>
                              <w:noProof/>
                              <w:sz w:val="24"/>
                              <w:szCs w:val="24"/>
                            </w:rPr>
                            <w:t xml:space="preserve"> </w:t>
                          </w:r>
                        </w:p>
                        <w:p w14:paraId="0E9859CE" w14:textId="77777777" w:rsidR="00656FCF" w:rsidRPr="00515A73" w:rsidRDefault="00656FCF" w:rsidP="00656FCF">
                          <w:pPr>
                            <w:pStyle w:val="Heading2"/>
                            <w:spacing w:before="0" w:after="0"/>
                            <w:ind w:left="295"/>
                            <w:jc w:val="both"/>
                            <w:rPr>
                              <w:rFonts w:ascii="UVN Cat Bien" w:eastAsiaTheme="minorEastAsia" w:hAnsi="UVN Cat Bien" w:cstheme="minorBidi"/>
                              <w:b w:val="0"/>
                              <w:bCs w:val="0"/>
                              <w:i/>
                              <w:iCs/>
                              <w:caps w:val="0"/>
                              <w:noProof/>
                              <w:color w:val="595959" w:themeColor="text1" w:themeTint="A6"/>
                              <w:sz w:val="24"/>
                              <w:szCs w:val="24"/>
                              <w14:ligatures w14:val="none"/>
                            </w:rPr>
                          </w:pPr>
                          <w:r>
                            <w:rPr>
                              <w:rFonts w:ascii="UVN Cat Bien" w:hAnsi="UVN Cat Bien"/>
                              <w:noProof/>
                              <w:sz w:val="24"/>
                              <w:szCs w:val="24"/>
                            </w:rPr>
                            <w:t xml:space="preserve">– </w:t>
                          </w:r>
                          <w:r>
                            <w:rPr>
                              <w:rFonts w:ascii="UVN Cat Bien" w:eastAsiaTheme="minorEastAsia" w:hAnsi="UVN Cat Bien" w:cstheme="minorBidi"/>
                              <w:b w:val="0"/>
                              <w:bCs w:val="0"/>
                              <w:i/>
                              <w:iCs/>
                              <w:caps w:val="0"/>
                              <w:noProof/>
                              <w:color w:val="595959" w:themeColor="text1" w:themeTint="A6"/>
                              <w:sz w:val="24"/>
                              <w:szCs w:val="24"/>
                              <w14:ligatures w14:val="none"/>
                            </w:rPr>
                            <w:t>Vice Leader</w:t>
                          </w:r>
                        </w:p>
                        <w:p w14:paraId="24EAFA62" w14:textId="210C1046" w:rsidR="00656FCF" w:rsidRPr="00574DAA" w:rsidRDefault="00656FCF" w:rsidP="00574DAA">
                          <w:pPr>
                            <w:ind w:left="295"/>
                            <w:jc w:val="both"/>
                            <w:rPr>
                              <w:noProof/>
                              <w:sz w:val="22"/>
                              <w:szCs w:val="22"/>
                              <w:lang w:val="vi-VN"/>
                            </w:rPr>
                          </w:pPr>
                          <w:r>
                            <w:rPr>
                              <w:rFonts w:ascii="UVN Cat Bien" w:hAnsi="UVN Cat Bien"/>
                              <w:noProof/>
                              <w:sz w:val="24"/>
                              <w:szCs w:val="24"/>
                            </w:rPr>
                            <w:t xml:space="preserve">– </w:t>
                          </w:r>
                          <w:r w:rsidRPr="008111C0">
                            <w:rPr>
                              <w:rFonts w:ascii="UVN Cat Bien" w:hAnsi="UVN Cat Bien"/>
                              <w:noProof/>
                              <w:sz w:val="24"/>
                              <w:szCs w:val="24"/>
                            </w:rPr>
                            <w:t>Organize technology and programming knowledge sharing activities and organize academic competitions.</w:t>
                          </w:r>
                        </w:p>
                      </w:tc>
                    </w:tr>
                    <w:tr w:rsidR="00656FCF" w14:paraId="54E1E9C8" w14:textId="77777777" w:rsidTr="00574DAA">
                      <w:trPr>
                        <w:tblCellSpacing w:w="56" w:type="dxa"/>
                      </w:trPr>
                      <w:tc>
                        <w:tcPr>
                          <w:tcW w:w="10768" w:type="dxa"/>
                        </w:tcPr>
                        <w:p w14:paraId="2F96A107" w14:textId="77777777" w:rsidR="00574DAA" w:rsidRDefault="00574DAA" w:rsidP="00574DAA">
                          <w:pPr>
                            <w:pStyle w:val="Heading2"/>
                            <w:spacing w:before="0" w:after="0"/>
                            <w:jc w:val="both"/>
                            <w:rPr>
                              <w:rFonts w:asciiTheme="minorHAnsi" w:eastAsiaTheme="minorEastAsia" w:hAnsiTheme="minorHAnsi" w:cstheme="minorBidi"/>
                              <w:b w:val="0"/>
                              <w:bCs w:val="0"/>
                              <w:caps w:val="0"/>
                              <w:noProof/>
                              <w:color w:val="595959" w:themeColor="text1" w:themeTint="A6"/>
                              <w:sz w:val="24"/>
                              <w:szCs w:val="24"/>
                              <w:lang w:val="vi-VN"/>
                              <w14:ligatures w14:val="none"/>
                            </w:rPr>
                          </w:pPr>
                          <w:r w:rsidRPr="0004169C">
                            <w:rPr>
                              <w:rFonts w:ascii="UVN Cat Bien" w:hAnsi="UVN Cat Bien"/>
                              <w:noProof/>
                              <w:color w:val="0EB24A"/>
                              <w:sz w:val="24"/>
                              <w:szCs w:val="24"/>
                              <w14:ligatures w14:val="none"/>
                            </w:rPr>
                            <w:t>6/2020 – 11/2021</w:t>
                          </w:r>
                        </w:p>
                        <w:p w14:paraId="40AC5D2A" w14:textId="77777777" w:rsidR="00574DAA" w:rsidRDefault="00574DAA" w:rsidP="00574DAA">
                          <w:pPr>
                            <w:pStyle w:val="Heading2"/>
                            <w:spacing w:before="0" w:after="0"/>
                            <w:ind w:left="154"/>
                            <w:jc w:val="both"/>
                            <w:rPr>
                              <w:rFonts w:ascii="UVN Cat Bien" w:hAnsi="UVN Cat Bien"/>
                              <w:noProof/>
                              <w:sz w:val="24"/>
                              <w:szCs w:val="24"/>
                            </w:rPr>
                          </w:pPr>
                          <w:r>
                            <w:rPr>
                              <w:rFonts w:ascii="Cambria Math" w:hAnsi="Cambria Math" w:cs="Cambria Math"/>
                              <w:b w:val="0"/>
                              <w:bCs w:val="0"/>
                              <w:noProof/>
                              <w:sz w:val="24"/>
                              <w:szCs w:val="24"/>
                              <w:lang w:val="vi-VN"/>
                            </w:rPr>
                            <w:t>▸</w:t>
                          </w:r>
                          <w:r w:rsidRPr="00510810">
                            <w:rPr>
                              <w:rFonts w:ascii="UVN Cat Bien" w:hAnsi="UVN Cat Bien"/>
                              <w:noProof/>
                              <w:sz w:val="23"/>
                              <w:szCs w:val="23"/>
                            </w:rPr>
                            <w:t>The Associated Organ of Vietnamese Students’ Association</w:t>
                          </w:r>
                          <w:r w:rsidRPr="00510810">
                            <w:rPr>
                              <w:rFonts w:ascii="UVN Cat Bien" w:hAnsi="UVN Cat Bien"/>
                              <w:b w:val="0"/>
                              <w:bCs w:val="0"/>
                              <w:caps w:val="0"/>
                              <w:noProof/>
                              <w:sz w:val="23"/>
                              <w:szCs w:val="23"/>
                            </w:rPr>
                            <w:t xml:space="preserve">, </w:t>
                          </w:r>
                          <w:r w:rsidRPr="00510810">
                            <w:rPr>
                              <w:rFonts w:ascii="UVN Cat Bien" w:hAnsi="UVN Cat Bien"/>
                              <w:noProof/>
                              <w:sz w:val="23"/>
                              <w:szCs w:val="23"/>
                            </w:rPr>
                            <w:t>faculty of information technology</w:t>
                          </w:r>
                        </w:p>
                        <w:p w14:paraId="2F7EE302" w14:textId="77777777" w:rsidR="00574DAA" w:rsidRPr="00515A73" w:rsidRDefault="00574DAA" w:rsidP="00574DAA">
                          <w:pPr>
                            <w:pStyle w:val="Heading2"/>
                            <w:spacing w:before="0" w:after="0"/>
                            <w:ind w:left="295"/>
                            <w:jc w:val="both"/>
                            <w:rPr>
                              <w:rFonts w:ascii="UVN Cat Bien" w:eastAsiaTheme="minorEastAsia" w:hAnsi="UVN Cat Bien" w:cstheme="minorBidi"/>
                              <w:b w:val="0"/>
                              <w:bCs w:val="0"/>
                              <w:i/>
                              <w:iCs/>
                              <w:caps w:val="0"/>
                              <w:noProof/>
                              <w:color w:val="595959" w:themeColor="text1" w:themeTint="A6"/>
                              <w:sz w:val="24"/>
                              <w:szCs w:val="24"/>
                              <w14:ligatures w14:val="none"/>
                            </w:rPr>
                          </w:pPr>
                          <w:r>
                            <w:rPr>
                              <w:rFonts w:ascii="UVN Cat Bien" w:hAnsi="UVN Cat Bien"/>
                              <w:noProof/>
                              <w:sz w:val="24"/>
                              <w:szCs w:val="24"/>
                            </w:rPr>
                            <w:t xml:space="preserve">– </w:t>
                          </w:r>
                          <w:r w:rsidRPr="00515A73">
                            <w:rPr>
                              <w:rFonts w:ascii="UVN Cat Bien" w:eastAsiaTheme="minorEastAsia" w:hAnsi="UVN Cat Bien" w:cstheme="minorBidi"/>
                              <w:b w:val="0"/>
                              <w:bCs w:val="0"/>
                              <w:i/>
                              <w:iCs/>
                              <w:caps w:val="0"/>
                              <w:noProof/>
                              <w:color w:val="595959" w:themeColor="text1" w:themeTint="A6"/>
                              <w:sz w:val="24"/>
                              <w:szCs w:val="24"/>
                              <w14:ligatures w14:val="none"/>
                            </w:rPr>
                            <w:t>Member of the Executive Committee</w:t>
                          </w:r>
                        </w:p>
                        <w:p w14:paraId="025D6B16" w14:textId="2A020751" w:rsidR="00656FCF" w:rsidRPr="00574DAA" w:rsidRDefault="00574DAA" w:rsidP="00574DAA">
                          <w:pPr>
                            <w:ind w:left="295"/>
                            <w:jc w:val="both"/>
                            <w:rPr>
                              <w:noProof/>
                              <w:sz w:val="22"/>
                              <w:szCs w:val="22"/>
                              <w:lang w:val="vi-VN"/>
                            </w:rPr>
                          </w:pPr>
                          <w:r>
                            <w:rPr>
                              <w:rFonts w:ascii="UVN Cat Bien" w:hAnsi="UVN Cat Bien"/>
                              <w:noProof/>
                              <w:sz w:val="24"/>
                              <w:szCs w:val="24"/>
                            </w:rPr>
                            <w:t xml:space="preserve">– </w:t>
                          </w:r>
                          <w:r w:rsidRPr="00557488">
                            <w:rPr>
                              <w:rFonts w:ascii="UVN Cat Bien" w:hAnsi="UVN Cat Bien"/>
                              <w:noProof/>
                              <w:sz w:val="24"/>
                              <w:szCs w:val="24"/>
                            </w:rPr>
                            <w:t>Organize activities, volunteer programs and academic competitions for students to participate in.</w:t>
                          </w:r>
                        </w:p>
                      </w:tc>
                    </w:tr>
                    <w:tr w:rsidR="00656FCF" w14:paraId="1B7B5D97" w14:textId="77777777" w:rsidTr="00574DAA">
                      <w:trPr>
                        <w:tblCellSpacing w:w="56" w:type="dxa"/>
                      </w:trPr>
                      <w:tc>
                        <w:tcPr>
                          <w:tcW w:w="10768" w:type="dxa"/>
                        </w:tcPr>
                        <w:p w14:paraId="66D90FE4" w14:textId="77777777" w:rsidR="00574DAA" w:rsidRPr="0004169C" w:rsidRDefault="00574DAA" w:rsidP="00574DAA">
                          <w:pPr>
                            <w:spacing w:before="0"/>
                            <w:jc w:val="both"/>
                            <w:rPr>
                              <w:rFonts w:ascii="UVN Cat Bien" w:eastAsiaTheme="majorEastAsia" w:hAnsi="UVN Cat Bien" w:cstheme="majorBidi"/>
                              <w:b/>
                              <w:bCs/>
                              <w:caps/>
                              <w:noProof/>
                              <w:color w:val="0EB24A"/>
                              <w:sz w:val="24"/>
                              <w:szCs w:val="24"/>
                            </w:rPr>
                          </w:pPr>
                          <w:r w:rsidRPr="0004169C">
                            <w:rPr>
                              <w:rFonts w:ascii="UVN Cat Bien" w:eastAsiaTheme="majorEastAsia" w:hAnsi="UVN Cat Bien" w:cstheme="majorBidi"/>
                              <w:b/>
                              <w:bCs/>
                              <w:caps/>
                              <w:noProof/>
                              <w:color w:val="0EB24A"/>
                              <w:sz w:val="24"/>
                              <w:szCs w:val="24"/>
                            </w:rPr>
                            <w:t>8/2020 – 9/2020</w:t>
                          </w:r>
                        </w:p>
                        <w:p w14:paraId="30438797" w14:textId="77777777" w:rsidR="00574DAA" w:rsidRDefault="00574DAA" w:rsidP="00574DAA">
                          <w:pPr>
                            <w:spacing w:before="0"/>
                            <w:ind w:left="154"/>
                            <w:jc w:val="both"/>
                            <w:rPr>
                              <w:rFonts w:ascii="UVN Cat Bien" w:hAnsi="UVN Cat Bien"/>
                              <w:b/>
                              <w:bCs/>
                              <w:caps/>
                              <w:noProof/>
                              <w:sz w:val="24"/>
                              <w:szCs w:val="24"/>
                            </w:rPr>
                          </w:pPr>
                          <w:r>
                            <w:rPr>
                              <w:rFonts w:ascii="Cambria Math" w:hAnsi="Cambria Math" w:cs="Cambria Math"/>
                              <w:b/>
                              <w:bCs/>
                              <w:noProof/>
                              <w:sz w:val="24"/>
                              <w:szCs w:val="24"/>
                              <w:lang w:val="vi-VN"/>
                            </w:rPr>
                            <w:t>▸</w:t>
                          </w:r>
                          <w:r w:rsidRPr="009E6A6F">
                            <w:rPr>
                              <w:rFonts w:ascii="UVN Cat Bien" w:hAnsi="UVN Cat Bien"/>
                              <w:b/>
                              <w:bCs/>
                              <w:caps/>
                              <w:noProof/>
                              <w:sz w:val="24"/>
                              <w:szCs w:val="24"/>
                              <w:lang w:val="vi-VN"/>
                            </w:rPr>
                            <w:t>Vietnamese Students’ Association of</w:t>
                          </w:r>
                          <w:r>
                            <w:rPr>
                              <w:rFonts w:ascii="UVN Cat Bien" w:hAnsi="UVN Cat Bien"/>
                              <w:b/>
                              <w:bCs/>
                              <w:caps/>
                              <w:noProof/>
                              <w:sz w:val="24"/>
                              <w:szCs w:val="24"/>
                            </w:rPr>
                            <w:t xml:space="preserve"> HCMC UNIVERSITY OF TECHNOLOGY AND EDUCATION</w:t>
                          </w:r>
                          <w:r w:rsidRPr="00E11D9D">
                            <w:rPr>
                              <w:rFonts w:ascii="UVN Cat Bien" w:hAnsi="UVN Cat Bien"/>
                              <w:b/>
                              <w:bCs/>
                              <w:caps/>
                              <w:noProof/>
                              <w:sz w:val="24"/>
                              <w:szCs w:val="24"/>
                            </w:rPr>
                            <w:t xml:space="preserve"> </w:t>
                          </w:r>
                        </w:p>
                        <w:p w14:paraId="29B58147" w14:textId="77777777" w:rsidR="00574DAA" w:rsidRPr="00515A73" w:rsidRDefault="00574DAA" w:rsidP="00574DAA">
                          <w:pPr>
                            <w:spacing w:before="0"/>
                            <w:ind w:left="295"/>
                            <w:jc w:val="both"/>
                            <w:rPr>
                              <w:rFonts w:ascii="UVN Cat Bien" w:eastAsiaTheme="majorEastAsia" w:hAnsi="UVN Cat Bien" w:cstheme="majorBidi"/>
                              <w:b/>
                              <w:bCs/>
                              <w:caps/>
                              <w:noProof/>
                              <w:color w:val="404040" w:themeColor="text1" w:themeTint="BF"/>
                              <w:sz w:val="24"/>
                              <w:szCs w:val="24"/>
                              <w14:ligatures w14:val="standardContextual"/>
                            </w:rPr>
                          </w:pPr>
                          <w:r>
                            <w:rPr>
                              <w:rFonts w:ascii="UVN Cat Bien" w:hAnsi="UVN Cat Bien"/>
                              <w:b/>
                              <w:bCs/>
                              <w:caps/>
                              <w:noProof/>
                              <w:sz w:val="24"/>
                              <w:szCs w:val="24"/>
                            </w:rPr>
                            <w:t xml:space="preserve">– </w:t>
                          </w:r>
                          <w:r>
                            <w:rPr>
                              <w:rFonts w:ascii="UVN Cat Bien" w:hAnsi="UVN Cat Bien"/>
                              <w:i/>
                              <w:iCs/>
                              <w:noProof/>
                              <w:sz w:val="24"/>
                              <w:szCs w:val="24"/>
                            </w:rPr>
                            <w:t>Volunteer</w:t>
                          </w:r>
                        </w:p>
                        <w:p w14:paraId="79D27FBD" w14:textId="4497F3C1" w:rsidR="00656FCF" w:rsidRPr="00574DAA" w:rsidRDefault="00574DAA" w:rsidP="00574DAA">
                          <w:pPr>
                            <w:ind w:left="295"/>
                            <w:jc w:val="both"/>
                            <w:rPr>
                              <w:noProof/>
                              <w:sz w:val="22"/>
                              <w:szCs w:val="22"/>
                              <w:lang w:val="vi-VN"/>
                            </w:rPr>
                          </w:pPr>
                          <w:r>
                            <w:rPr>
                              <w:rFonts w:ascii="UVN Cat Bien" w:hAnsi="UVN Cat Bien"/>
                              <w:noProof/>
                              <w:sz w:val="24"/>
                              <w:szCs w:val="24"/>
                            </w:rPr>
                            <w:t xml:space="preserve">– </w:t>
                          </w:r>
                          <w:r w:rsidRPr="009D6B5D">
                            <w:rPr>
                              <w:rFonts w:ascii="UVN Cat Bien" w:hAnsi="UVN Cat Bien"/>
                              <w:noProof/>
                              <w:sz w:val="22"/>
                              <w:szCs w:val="22"/>
                              <w:lang w:val="vi-VN"/>
                            </w:rPr>
                            <w:t xml:space="preserve">Participating in the </w:t>
                          </w:r>
                          <w:r w:rsidRPr="00327543">
                            <w:rPr>
                              <w:rFonts w:ascii="UVN Cat Bien" w:hAnsi="UVN Cat Bien"/>
                              <w:b/>
                              <w:bCs/>
                              <w:i/>
                              <w:iCs/>
                              <w:noProof/>
                              <w:sz w:val="22"/>
                              <w:szCs w:val="22"/>
                              <w:lang w:val="vi-VN"/>
                            </w:rPr>
                            <w:t xml:space="preserve">Entrance </w:t>
                          </w:r>
                          <w:r w:rsidRPr="00327543">
                            <w:rPr>
                              <w:rFonts w:ascii="UVN Cat Bien" w:hAnsi="UVN Cat Bien"/>
                              <w:b/>
                              <w:bCs/>
                              <w:i/>
                              <w:iCs/>
                              <w:noProof/>
                              <w:sz w:val="22"/>
                              <w:szCs w:val="22"/>
                            </w:rPr>
                            <w:t>E</w:t>
                          </w:r>
                          <w:r w:rsidRPr="00327543">
                            <w:rPr>
                              <w:rFonts w:ascii="UVN Cat Bien" w:hAnsi="UVN Cat Bien"/>
                              <w:b/>
                              <w:bCs/>
                              <w:i/>
                              <w:iCs/>
                              <w:noProof/>
                              <w:sz w:val="22"/>
                              <w:szCs w:val="22"/>
                              <w:lang w:val="vi-VN"/>
                            </w:rPr>
                            <w:t xml:space="preserve">xam </w:t>
                          </w:r>
                          <w:r w:rsidRPr="00327543">
                            <w:rPr>
                              <w:rFonts w:ascii="UVN Cat Bien" w:hAnsi="UVN Cat Bien"/>
                              <w:b/>
                              <w:bCs/>
                              <w:i/>
                              <w:iCs/>
                              <w:noProof/>
                              <w:sz w:val="22"/>
                              <w:szCs w:val="22"/>
                            </w:rPr>
                            <w:t>S</w:t>
                          </w:r>
                          <w:r w:rsidRPr="00327543">
                            <w:rPr>
                              <w:rFonts w:ascii="UVN Cat Bien" w:hAnsi="UVN Cat Bien"/>
                              <w:b/>
                              <w:bCs/>
                              <w:i/>
                              <w:iCs/>
                              <w:noProof/>
                              <w:sz w:val="22"/>
                              <w:szCs w:val="22"/>
                              <w:lang w:val="vi-VN"/>
                            </w:rPr>
                            <w:t xml:space="preserve">upport </w:t>
                          </w:r>
                          <w:r w:rsidRPr="00327543">
                            <w:rPr>
                              <w:rFonts w:ascii="UVN Cat Bien" w:hAnsi="UVN Cat Bien"/>
                              <w:b/>
                              <w:bCs/>
                              <w:i/>
                              <w:iCs/>
                              <w:noProof/>
                              <w:sz w:val="22"/>
                              <w:szCs w:val="22"/>
                            </w:rPr>
                            <w:t>P</w:t>
                          </w:r>
                          <w:r w:rsidRPr="00327543">
                            <w:rPr>
                              <w:rFonts w:ascii="UVN Cat Bien" w:hAnsi="UVN Cat Bien"/>
                              <w:b/>
                              <w:bCs/>
                              <w:i/>
                              <w:iCs/>
                              <w:noProof/>
                              <w:sz w:val="22"/>
                              <w:szCs w:val="22"/>
                              <w:lang w:val="vi-VN"/>
                            </w:rPr>
                            <w:t xml:space="preserve">rogram </w:t>
                          </w:r>
                          <w:r w:rsidRPr="00327543">
                            <w:rPr>
                              <w:rFonts w:ascii="UVN Cat Bien" w:hAnsi="UVN Cat Bien"/>
                              <w:b/>
                              <w:bCs/>
                              <w:i/>
                              <w:iCs/>
                              <w:noProof/>
                              <w:sz w:val="22"/>
                              <w:szCs w:val="22"/>
                            </w:rPr>
                            <w:t>2020</w:t>
                          </w:r>
                          <w:r>
                            <w:rPr>
                              <w:rFonts w:ascii="UVN Cat Bien" w:hAnsi="UVN Cat Bien"/>
                              <w:noProof/>
                              <w:sz w:val="22"/>
                              <w:szCs w:val="22"/>
                            </w:rPr>
                            <w:t xml:space="preserve"> </w:t>
                          </w:r>
                          <w:r w:rsidRPr="009D6B5D">
                            <w:rPr>
                              <w:rFonts w:ascii="UVN Cat Bien" w:hAnsi="UVN Cat Bien"/>
                              <w:noProof/>
                              <w:sz w:val="22"/>
                              <w:szCs w:val="22"/>
                              <w:lang w:val="vi-VN"/>
                            </w:rPr>
                            <w:t xml:space="preserve">and assisting </w:t>
                          </w:r>
                          <w:r w:rsidRPr="00327543">
                            <w:rPr>
                              <w:rFonts w:ascii="UVN Cat Bien" w:hAnsi="UVN Cat Bien"/>
                              <w:noProof/>
                              <w:sz w:val="22"/>
                              <w:szCs w:val="22"/>
                              <w:lang w:val="vi-VN"/>
                            </w:rPr>
                            <w:t xml:space="preserve">First-Year Student </w:t>
                          </w:r>
                          <w:r w:rsidRPr="009D6B5D">
                            <w:rPr>
                              <w:rFonts w:ascii="UVN Cat Bien" w:hAnsi="UVN Cat Bien"/>
                              <w:noProof/>
                              <w:sz w:val="22"/>
                              <w:szCs w:val="22"/>
                              <w:lang w:val="vi-VN"/>
                            </w:rPr>
                            <w:t>with the admission procedures</w:t>
                          </w:r>
                          <w:r>
                            <w:rPr>
                              <w:rFonts w:ascii="UVN Cat Bien" w:hAnsi="UVN Cat Bien"/>
                              <w:noProof/>
                              <w:sz w:val="22"/>
                              <w:szCs w:val="22"/>
                            </w:rPr>
                            <w:t>.</w:t>
                          </w:r>
                          <w:r>
                            <w:rPr>
                              <w:rFonts w:ascii="UVN Cat Bien" w:hAnsi="UVN Cat Bien"/>
                              <w:noProof/>
                              <w:sz w:val="22"/>
                              <w:szCs w:val="22"/>
                              <w:lang w:val="vi-VN"/>
                            </w:rPr>
                            <w:t xml:space="preserve"> </w:t>
                          </w:r>
                        </w:p>
                      </w:tc>
                    </w:tr>
                  </w:tbl>
                </w:sdtContent>
              </w:sdt>
            </w:sdtContent>
          </w:sdt>
          <w:p w14:paraId="112A9218" w14:textId="4B5A48A1" w:rsidR="00C97DFC" w:rsidRPr="00E11D9D" w:rsidRDefault="00C97DFC" w:rsidP="0004169C">
            <w:pPr>
              <w:spacing w:after="0" w:line="240" w:lineRule="auto"/>
              <w:ind w:left="295"/>
              <w:jc w:val="both"/>
              <w:rPr>
                <w:rFonts w:ascii="UVN Cat Bien" w:hAnsi="UVN Cat Bien"/>
                <w:noProof/>
                <w:sz w:val="24"/>
                <w:szCs w:val="24"/>
              </w:rPr>
            </w:pPr>
          </w:p>
        </w:tc>
      </w:tr>
      <w:tr w:rsidR="001D0AF3" w:rsidRPr="00E11D9D" w14:paraId="7812E08C" w14:textId="77777777" w:rsidTr="001D0AF3">
        <w:tc>
          <w:tcPr>
            <w:tcW w:w="2981" w:type="dxa"/>
          </w:tcPr>
          <w:p w14:paraId="2B7855D0" w14:textId="4B5AF90A" w:rsidR="001D0AF3" w:rsidRPr="009C3073" w:rsidRDefault="001D0AF3" w:rsidP="00AE723C">
            <w:pPr>
              <w:rPr>
                <w:rFonts w:ascii="Cambria Math" w:hAnsi="Cambria Math" w:cs="Cambria Math"/>
                <w:b/>
                <w:bCs/>
                <w:noProof/>
                <w:color w:val="0EB24A"/>
                <w:sz w:val="24"/>
                <w:szCs w:val="24"/>
                <w:lang w:val="en"/>
              </w:rPr>
            </w:pPr>
          </w:p>
        </w:tc>
        <w:tc>
          <w:tcPr>
            <w:tcW w:w="297" w:type="dxa"/>
          </w:tcPr>
          <w:p w14:paraId="4280D4B8" w14:textId="77777777" w:rsidR="001D0AF3" w:rsidRPr="00E11D9D" w:rsidRDefault="001D0AF3" w:rsidP="009032A2">
            <w:pPr>
              <w:spacing w:line="276" w:lineRule="auto"/>
              <w:rPr>
                <w:rFonts w:ascii="UVN Cat Bien" w:hAnsi="UVN Cat Bien"/>
                <w:noProof/>
                <w:sz w:val="24"/>
                <w:szCs w:val="24"/>
                <w:lang w:val="vi-VN"/>
              </w:rPr>
            </w:pPr>
          </w:p>
        </w:tc>
        <w:tc>
          <w:tcPr>
            <w:tcW w:w="11324" w:type="dxa"/>
          </w:tcPr>
          <w:p w14:paraId="636D6D9C" w14:textId="77777777" w:rsidR="001D0AF3" w:rsidRDefault="001D0AF3" w:rsidP="00656FCF">
            <w:pPr>
              <w:pStyle w:val="Heading2"/>
              <w:spacing w:before="0" w:after="0"/>
              <w:jc w:val="both"/>
              <w:rPr>
                <w:rFonts w:ascii="UVN Cat Bien" w:eastAsiaTheme="minorEastAsia" w:hAnsi="UVN Cat Bien" w:cstheme="minorBidi"/>
                <w:b w:val="0"/>
                <w:bCs w:val="0"/>
                <w:caps w:val="0"/>
                <w:noProof/>
                <w:color w:val="595959" w:themeColor="text1" w:themeTint="A6"/>
                <w:sz w:val="24"/>
                <w:szCs w:val="24"/>
                <w:lang w:val="vi-VN"/>
                <w14:ligatures w14:val="none"/>
              </w:rPr>
            </w:pPr>
          </w:p>
        </w:tc>
      </w:tr>
    </w:tbl>
    <w:p w14:paraId="051E1905" w14:textId="77777777" w:rsidR="008A032B" w:rsidRPr="00CE2F46" w:rsidRDefault="008A032B" w:rsidP="009032A2">
      <w:pPr>
        <w:spacing w:line="276" w:lineRule="auto"/>
        <w:rPr>
          <w:sz w:val="24"/>
          <w:szCs w:val="24"/>
        </w:rPr>
      </w:pPr>
    </w:p>
    <w:sectPr w:rsidR="008A032B" w:rsidRPr="00CE2F46" w:rsidSect="00345E04">
      <w:footerReference w:type="default" r:id="rId18"/>
      <w:footerReference w:type="first" r:id="rId19"/>
      <w:pgSz w:w="15840" w:h="24480" w:orient="landscape" w:code="4"/>
      <w:pgMar w:top="720" w:right="720" w:bottom="720" w:left="720"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830A2" w14:textId="77777777" w:rsidR="00257AC0" w:rsidRDefault="00257AC0">
      <w:pPr>
        <w:spacing w:before="0" w:after="0" w:line="240" w:lineRule="auto"/>
      </w:pPr>
      <w:r>
        <w:separator/>
      </w:r>
    </w:p>
  </w:endnote>
  <w:endnote w:type="continuationSeparator" w:id="0">
    <w:p w14:paraId="097BB253" w14:textId="77777777" w:rsidR="00257AC0" w:rsidRDefault="00257A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VN Chim Bien Nang">
    <w:panose1 w:val="0209080305050A020404"/>
    <w:charset w:val="00"/>
    <w:family w:val="roman"/>
    <w:pitch w:val="variable"/>
    <w:sig w:usb0="00000087" w:usb1="00000000" w:usb2="00000000" w:usb3="00000000" w:csb0="0000001B" w:csb1="00000000"/>
  </w:font>
  <w:font w:name="UVN Cat Bien">
    <w:panose1 w:val="02090603050305020704"/>
    <w:charset w:val="00"/>
    <w:family w:val="roman"/>
    <w:pitch w:val="variable"/>
    <w:sig w:usb0="00000087" w:usb1="00000000" w:usb2="00000000" w:usb3="00000000" w:csb0="0000001B"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4"/>
      <w:tblW w:w="5000" w:type="pct"/>
      <w:tblLook w:val="04A0" w:firstRow="1" w:lastRow="0" w:firstColumn="1" w:lastColumn="0" w:noHBand="0" w:noVBand="1"/>
      <w:tblDescription w:val="Footer table"/>
    </w:tblPr>
    <w:tblGrid>
      <w:gridCol w:w="6791"/>
      <w:gridCol w:w="7609"/>
    </w:tblGrid>
    <w:tr w:rsidR="00C97DFC" w:rsidRPr="008A032B" w14:paraId="3B479218" w14:textId="77777777" w:rsidTr="00126F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pct"/>
        </w:tcPr>
        <w:p w14:paraId="50A38E27" w14:textId="70C504B1" w:rsidR="00C97DFC" w:rsidRPr="008A032B" w:rsidRDefault="00C97DFC">
          <w:pPr>
            <w:pStyle w:val="Footer"/>
            <w:rPr>
              <w:rFonts w:ascii="UVN Cat Bien" w:hAnsi="UVN Cat Bien"/>
            </w:rPr>
          </w:pPr>
        </w:p>
      </w:tc>
      <w:tc>
        <w:tcPr>
          <w:tcW w:w="2642" w:type="pct"/>
        </w:tcPr>
        <w:p w14:paraId="2D9153C6" w14:textId="5151F196" w:rsidR="00C97DFC" w:rsidRPr="00802DF4" w:rsidRDefault="00DC39DC">
          <w:pPr>
            <w:pStyle w:val="Footer"/>
            <w:jc w:val="right"/>
            <w:cnfStyle w:val="100000000000" w:firstRow="1" w:lastRow="0" w:firstColumn="0" w:lastColumn="0" w:oddVBand="0" w:evenVBand="0" w:oddHBand="0" w:evenHBand="0" w:firstRowFirstColumn="0" w:firstRowLastColumn="0" w:lastRowFirstColumn="0" w:lastRowLastColumn="0"/>
            <w:rPr>
              <w:rFonts w:ascii="UVN Cat Bien" w:hAnsi="UVN Cat Bien"/>
            </w:rPr>
          </w:pPr>
          <w:r>
            <w:rPr>
              <w:rFonts w:ascii="UVN Cat Bien" w:hAnsi="UVN Cat Bien"/>
            </w:rPr>
            <w:t>Page</w:t>
          </w:r>
          <w:r w:rsidRPr="008A032B">
            <w:rPr>
              <w:rFonts w:ascii="UVN Cat Bien" w:hAnsi="UVN Cat Bien"/>
            </w:rPr>
            <w:t xml:space="preserve"> | </w:t>
          </w:r>
          <w:r w:rsidRPr="008A032B">
            <w:rPr>
              <w:rFonts w:ascii="UVN Cat Bien" w:hAnsi="UVN Cat Bien"/>
            </w:rPr>
            <w:fldChar w:fldCharType="begin"/>
          </w:r>
          <w:r w:rsidRPr="008A032B">
            <w:rPr>
              <w:rFonts w:ascii="UVN Cat Bien" w:hAnsi="UVN Cat Bien"/>
            </w:rPr>
            <w:instrText xml:space="preserve"> PAGE   \* MERGEFORMAT </w:instrText>
          </w:r>
          <w:r w:rsidRPr="008A032B">
            <w:rPr>
              <w:rFonts w:ascii="UVN Cat Bien" w:hAnsi="UVN Cat Bien"/>
            </w:rPr>
            <w:fldChar w:fldCharType="separate"/>
          </w:r>
          <w:r>
            <w:rPr>
              <w:rFonts w:ascii="UVN Cat Bien" w:hAnsi="UVN Cat Bien"/>
            </w:rPr>
            <w:t>2</w:t>
          </w:r>
          <w:r w:rsidRPr="008A032B">
            <w:rPr>
              <w:rFonts w:ascii="UVN Cat Bien" w:hAnsi="UVN Cat Bien"/>
            </w:rPr>
            <w:fldChar w:fldCharType="end"/>
          </w:r>
        </w:p>
      </w:tc>
    </w:tr>
  </w:tbl>
  <w:p w14:paraId="43BC8147" w14:textId="77777777" w:rsidR="00C97DFC" w:rsidRPr="008A032B" w:rsidRDefault="00C97DFC">
    <w:pPr>
      <w:pStyle w:val="Footer"/>
      <w:rPr>
        <w:rFonts w:ascii="UVN Cat Bien" w:hAnsi="UVN Cat Bie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56369" w14:textId="3299B97E" w:rsidR="00D2268A" w:rsidRDefault="00D2268A" w:rsidP="006740A4">
    <w:pPr>
      <w:pStyle w:val="Footer"/>
      <w:jc w:val="right"/>
    </w:pPr>
    <w:r>
      <w:rPr>
        <w:rFonts w:ascii="UVN Cat Bien" w:hAnsi="UVN Cat Bien"/>
      </w:rPr>
      <w:t>Page</w:t>
    </w:r>
    <w:r w:rsidRPr="008A032B">
      <w:rPr>
        <w:rFonts w:ascii="UVN Cat Bien" w:hAnsi="UVN Cat Bien"/>
      </w:rPr>
      <w:t xml:space="preserve"> | </w:t>
    </w:r>
    <w:r w:rsidRPr="008A032B">
      <w:rPr>
        <w:rFonts w:ascii="UVN Cat Bien" w:hAnsi="UVN Cat Bien"/>
      </w:rPr>
      <w:fldChar w:fldCharType="begin"/>
    </w:r>
    <w:r w:rsidRPr="008A032B">
      <w:rPr>
        <w:rFonts w:ascii="UVN Cat Bien" w:hAnsi="UVN Cat Bien"/>
      </w:rPr>
      <w:instrText xml:space="preserve"> PAGE   \* MERGEFORMAT </w:instrText>
    </w:r>
    <w:r w:rsidRPr="008A032B">
      <w:rPr>
        <w:rFonts w:ascii="UVN Cat Bien" w:hAnsi="UVN Cat Bien"/>
      </w:rPr>
      <w:fldChar w:fldCharType="separate"/>
    </w:r>
    <w:r>
      <w:rPr>
        <w:rFonts w:ascii="UVN Cat Bien" w:hAnsi="UVN Cat Bien"/>
      </w:rPr>
      <w:t>2</w:t>
    </w:r>
    <w:r w:rsidRPr="008A032B">
      <w:rPr>
        <w:rFonts w:ascii="UVN Cat Bien" w:hAnsi="UVN Cat Bi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F8D7F" w14:textId="77777777" w:rsidR="00257AC0" w:rsidRDefault="00257AC0">
      <w:pPr>
        <w:spacing w:before="0" w:after="0" w:line="240" w:lineRule="auto"/>
      </w:pPr>
      <w:r>
        <w:separator/>
      </w:r>
    </w:p>
  </w:footnote>
  <w:footnote w:type="continuationSeparator" w:id="0">
    <w:p w14:paraId="165DB056" w14:textId="77777777" w:rsidR="00257AC0" w:rsidRDefault="00257AC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B3911"/>
    <w:multiLevelType w:val="hybridMultilevel"/>
    <w:tmpl w:val="C69E1EBA"/>
    <w:lvl w:ilvl="0" w:tplc="F1D4D960">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477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21"/>
    <w:rsid w:val="00001689"/>
    <w:rsid w:val="0000614D"/>
    <w:rsid w:val="0001300A"/>
    <w:rsid w:val="000205D5"/>
    <w:rsid w:val="00025E03"/>
    <w:rsid w:val="00030D37"/>
    <w:rsid w:val="00034E97"/>
    <w:rsid w:val="0004169C"/>
    <w:rsid w:val="00045BEC"/>
    <w:rsid w:val="000537D6"/>
    <w:rsid w:val="00054AD2"/>
    <w:rsid w:val="0006267B"/>
    <w:rsid w:val="00065B5B"/>
    <w:rsid w:val="00073441"/>
    <w:rsid w:val="000766D2"/>
    <w:rsid w:val="00080174"/>
    <w:rsid w:val="000814AA"/>
    <w:rsid w:val="00090FE7"/>
    <w:rsid w:val="00094529"/>
    <w:rsid w:val="000A6738"/>
    <w:rsid w:val="000A7AE2"/>
    <w:rsid w:val="000C3EE8"/>
    <w:rsid w:val="000C6990"/>
    <w:rsid w:val="000D55B3"/>
    <w:rsid w:val="000D6156"/>
    <w:rsid w:val="000E19FB"/>
    <w:rsid w:val="000E3536"/>
    <w:rsid w:val="000F384F"/>
    <w:rsid w:val="000F7B18"/>
    <w:rsid w:val="00113596"/>
    <w:rsid w:val="00126F22"/>
    <w:rsid w:val="00127B39"/>
    <w:rsid w:val="00130243"/>
    <w:rsid w:val="00143BF0"/>
    <w:rsid w:val="00147EE7"/>
    <w:rsid w:val="001601F0"/>
    <w:rsid w:val="00166327"/>
    <w:rsid w:val="00166F71"/>
    <w:rsid w:val="00167997"/>
    <w:rsid w:val="001727E9"/>
    <w:rsid w:val="001947B4"/>
    <w:rsid w:val="00194BE0"/>
    <w:rsid w:val="001B6EB0"/>
    <w:rsid w:val="001D0AF3"/>
    <w:rsid w:val="001E4846"/>
    <w:rsid w:val="001E7B3B"/>
    <w:rsid w:val="00206B62"/>
    <w:rsid w:val="00207817"/>
    <w:rsid w:val="00224D50"/>
    <w:rsid w:val="00235060"/>
    <w:rsid w:val="0023658E"/>
    <w:rsid w:val="00246221"/>
    <w:rsid w:val="0024780A"/>
    <w:rsid w:val="00253D9A"/>
    <w:rsid w:val="00257AC0"/>
    <w:rsid w:val="00273DB0"/>
    <w:rsid w:val="002813FA"/>
    <w:rsid w:val="00283286"/>
    <w:rsid w:val="00284B78"/>
    <w:rsid w:val="00285272"/>
    <w:rsid w:val="00293CC9"/>
    <w:rsid w:val="00293CEB"/>
    <w:rsid w:val="002C046D"/>
    <w:rsid w:val="002C0A6A"/>
    <w:rsid w:val="002C53A2"/>
    <w:rsid w:val="002C7A19"/>
    <w:rsid w:val="002E5A9E"/>
    <w:rsid w:val="002F5375"/>
    <w:rsid w:val="002F678C"/>
    <w:rsid w:val="00303726"/>
    <w:rsid w:val="003041F0"/>
    <w:rsid w:val="00304F2E"/>
    <w:rsid w:val="0030543A"/>
    <w:rsid w:val="00312428"/>
    <w:rsid w:val="00327543"/>
    <w:rsid w:val="003316D9"/>
    <w:rsid w:val="00332A04"/>
    <w:rsid w:val="00345E04"/>
    <w:rsid w:val="003506C4"/>
    <w:rsid w:val="00352F2D"/>
    <w:rsid w:val="00355FB0"/>
    <w:rsid w:val="00367457"/>
    <w:rsid w:val="00381AFB"/>
    <w:rsid w:val="003838D9"/>
    <w:rsid w:val="003A08DD"/>
    <w:rsid w:val="003D2C1D"/>
    <w:rsid w:val="003D4467"/>
    <w:rsid w:val="003E638F"/>
    <w:rsid w:val="003F1B9B"/>
    <w:rsid w:val="003F321F"/>
    <w:rsid w:val="00404854"/>
    <w:rsid w:val="00414C55"/>
    <w:rsid w:val="00416F55"/>
    <w:rsid w:val="00425375"/>
    <w:rsid w:val="004578A9"/>
    <w:rsid w:val="00463839"/>
    <w:rsid w:val="00474405"/>
    <w:rsid w:val="00487A3F"/>
    <w:rsid w:val="004A3869"/>
    <w:rsid w:val="004B201F"/>
    <w:rsid w:val="004B53C4"/>
    <w:rsid w:val="004B57C3"/>
    <w:rsid w:val="004C4EB0"/>
    <w:rsid w:val="004C51D3"/>
    <w:rsid w:val="004E0535"/>
    <w:rsid w:val="004E194D"/>
    <w:rsid w:val="004F0B6C"/>
    <w:rsid w:val="00504282"/>
    <w:rsid w:val="00510810"/>
    <w:rsid w:val="005146A4"/>
    <w:rsid w:val="00515A73"/>
    <w:rsid w:val="00537F7C"/>
    <w:rsid w:val="00543B78"/>
    <w:rsid w:val="00557488"/>
    <w:rsid w:val="00562128"/>
    <w:rsid w:val="0056312F"/>
    <w:rsid w:val="0056318B"/>
    <w:rsid w:val="00574DAA"/>
    <w:rsid w:val="00581247"/>
    <w:rsid w:val="00585600"/>
    <w:rsid w:val="00596F4C"/>
    <w:rsid w:val="005A0AA6"/>
    <w:rsid w:val="005A1E3E"/>
    <w:rsid w:val="005B331C"/>
    <w:rsid w:val="005B41DD"/>
    <w:rsid w:val="005E0CD0"/>
    <w:rsid w:val="005F4C70"/>
    <w:rsid w:val="006135E4"/>
    <w:rsid w:val="00620490"/>
    <w:rsid w:val="006240BD"/>
    <w:rsid w:val="00625624"/>
    <w:rsid w:val="00631417"/>
    <w:rsid w:val="00656FCF"/>
    <w:rsid w:val="006740A4"/>
    <w:rsid w:val="00674228"/>
    <w:rsid w:val="00676540"/>
    <w:rsid w:val="006A30E4"/>
    <w:rsid w:val="006C0630"/>
    <w:rsid w:val="006C19AC"/>
    <w:rsid w:val="006C3627"/>
    <w:rsid w:val="006D1633"/>
    <w:rsid w:val="006E0AD8"/>
    <w:rsid w:val="006E0DC2"/>
    <w:rsid w:val="006E423B"/>
    <w:rsid w:val="006E53B8"/>
    <w:rsid w:val="006F0F86"/>
    <w:rsid w:val="006F6E37"/>
    <w:rsid w:val="00712A92"/>
    <w:rsid w:val="00715DB1"/>
    <w:rsid w:val="00716D65"/>
    <w:rsid w:val="00723704"/>
    <w:rsid w:val="00734397"/>
    <w:rsid w:val="00734780"/>
    <w:rsid w:val="0074531B"/>
    <w:rsid w:val="00745FEA"/>
    <w:rsid w:val="00755645"/>
    <w:rsid w:val="007647F9"/>
    <w:rsid w:val="00773CC5"/>
    <w:rsid w:val="00795E4B"/>
    <w:rsid w:val="007B47B8"/>
    <w:rsid w:val="007B75ED"/>
    <w:rsid w:val="007C5B4D"/>
    <w:rsid w:val="007C7B26"/>
    <w:rsid w:val="007D04F4"/>
    <w:rsid w:val="00802DF4"/>
    <w:rsid w:val="00806DB3"/>
    <w:rsid w:val="008111C0"/>
    <w:rsid w:val="008157A6"/>
    <w:rsid w:val="00816C75"/>
    <w:rsid w:val="008215F6"/>
    <w:rsid w:val="00827D61"/>
    <w:rsid w:val="008308FC"/>
    <w:rsid w:val="008410EC"/>
    <w:rsid w:val="008414E3"/>
    <w:rsid w:val="0084278E"/>
    <w:rsid w:val="008469F4"/>
    <w:rsid w:val="00875D62"/>
    <w:rsid w:val="00880A90"/>
    <w:rsid w:val="00887AC8"/>
    <w:rsid w:val="008A0075"/>
    <w:rsid w:val="008A032B"/>
    <w:rsid w:val="008C0EDA"/>
    <w:rsid w:val="008C778E"/>
    <w:rsid w:val="008D22BF"/>
    <w:rsid w:val="008D4B86"/>
    <w:rsid w:val="008F1815"/>
    <w:rsid w:val="008F2E70"/>
    <w:rsid w:val="008F7017"/>
    <w:rsid w:val="009032A2"/>
    <w:rsid w:val="009142A2"/>
    <w:rsid w:val="009154F8"/>
    <w:rsid w:val="00924B3B"/>
    <w:rsid w:val="009347D5"/>
    <w:rsid w:val="009347FC"/>
    <w:rsid w:val="00943885"/>
    <w:rsid w:val="00946526"/>
    <w:rsid w:val="009547C8"/>
    <w:rsid w:val="009637C0"/>
    <w:rsid w:val="00977D06"/>
    <w:rsid w:val="00990C85"/>
    <w:rsid w:val="009917FF"/>
    <w:rsid w:val="009B41AC"/>
    <w:rsid w:val="009C3073"/>
    <w:rsid w:val="009C3137"/>
    <w:rsid w:val="009D25DE"/>
    <w:rsid w:val="009D3255"/>
    <w:rsid w:val="009D6B5D"/>
    <w:rsid w:val="009E6A6F"/>
    <w:rsid w:val="009F0A67"/>
    <w:rsid w:val="00A135F0"/>
    <w:rsid w:val="00A32192"/>
    <w:rsid w:val="00A362C4"/>
    <w:rsid w:val="00A36C43"/>
    <w:rsid w:val="00A55B66"/>
    <w:rsid w:val="00A57D64"/>
    <w:rsid w:val="00A65161"/>
    <w:rsid w:val="00A70665"/>
    <w:rsid w:val="00A86169"/>
    <w:rsid w:val="00A86B3C"/>
    <w:rsid w:val="00A951A4"/>
    <w:rsid w:val="00AB272D"/>
    <w:rsid w:val="00AC315C"/>
    <w:rsid w:val="00AC72C7"/>
    <w:rsid w:val="00AD3861"/>
    <w:rsid w:val="00AD79BA"/>
    <w:rsid w:val="00AE3AA9"/>
    <w:rsid w:val="00AE723C"/>
    <w:rsid w:val="00AF72FB"/>
    <w:rsid w:val="00B042DC"/>
    <w:rsid w:val="00B0527A"/>
    <w:rsid w:val="00B228AD"/>
    <w:rsid w:val="00B271DA"/>
    <w:rsid w:val="00B50752"/>
    <w:rsid w:val="00B510DD"/>
    <w:rsid w:val="00B67F56"/>
    <w:rsid w:val="00B74865"/>
    <w:rsid w:val="00B74895"/>
    <w:rsid w:val="00B8248B"/>
    <w:rsid w:val="00BA39D8"/>
    <w:rsid w:val="00BA56D5"/>
    <w:rsid w:val="00BB3572"/>
    <w:rsid w:val="00BC4F4A"/>
    <w:rsid w:val="00BC66BA"/>
    <w:rsid w:val="00C07A45"/>
    <w:rsid w:val="00C15A15"/>
    <w:rsid w:val="00C24011"/>
    <w:rsid w:val="00C33344"/>
    <w:rsid w:val="00C432B1"/>
    <w:rsid w:val="00C615EC"/>
    <w:rsid w:val="00C631AA"/>
    <w:rsid w:val="00C707AA"/>
    <w:rsid w:val="00C73298"/>
    <w:rsid w:val="00C969D9"/>
    <w:rsid w:val="00C97DFC"/>
    <w:rsid w:val="00CA561D"/>
    <w:rsid w:val="00CA7F87"/>
    <w:rsid w:val="00CC64C8"/>
    <w:rsid w:val="00CE2F46"/>
    <w:rsid w:val="00CF03CB"/>
    <w:rsid w:val="00D0174E"/>
    <w:rsid w:val="00D02953"/>
    <w:rsid w:val="00D20AE4"/>
    <w:rsid w:val="00D2268A"/>
    <w:rsid w:val="00D2414E"/>
    <w:rsid w:val="00D33595"/>
    <w:rsid w:val="00D4393E"/>
    <w:rsid w:val="00D451DA"/>
    <w:rsid w:val="00D50327"/>
    <w:rsid w:val="00D6032D"/>
    <w:rsid w:val="00D62EE3"/>
    <w:rsid w:val="00D674B9"/>
    <w:rsid w:val="00D754F9"/>
    <w:rsid w:val="00D804E6"/>
    <w:rsid w:val="00D847D3"/>
    <w:rsid w:val="00D931D3"/>
    <w:rsid w:val="00D96654"/>
    <w:rsid w:val="00DA1897"/>
    <w:rsid w:val="00DA5232"/>
    <w:rsid w:val="00DB630D"/>
    <w:rsid w:val="00DC39DC"/>
    <w:rsid w:val="00DD2053"/>
    <w:rsid w:val="00DF3E79"/>
    <w:rsid w:val="00E11D9D"/>
    <w:rsid w:val="00E15EBD"/>
    <w:rsid w:val="00E16562"/>
    <w:rsid w:val="00E37496"/>
    <w:rsid w:val="00E610D9"/>
    <w:rsid w:val="00E77DAE"/>
    <w:rsid w:val="00E77EA3"/>
    <w:rsid w:val="00EA007C"/>
    <w:rsid w:val="00EB1761"/>
    <w:rsid w:val="00EC0798"/>
    <w:rsid w:val="00EF5149"/>
    <w:rsid w:val="00F0040B"/>
    <w:rsid w:val="00F03711"/>
    <w:rsid w:val="00F15FCE"/>
    <w:rsid w:val="00F1615F"/>
    <w:rsid w:val="00F37E03"/>
    <w:rsid w:val="00F4266B"/>
    <w:rsid w:val="00F44F59"/>
    <w:rsid w:val="00F5584F"/>
    <w:rsid w:val="00F64A7A"/>
    <w:rsid w:val="00F72436"/>
    <w:rsid w:val="00F7246C"/>
    <w:rsid w:val="00F856D5"/>
    <w:rsid w:val="00FA7026"/>
    <w:rsid w:val="00FA71B0"/>
    <w:rsid w:val="00FB7BCF"/>
    <w:rsid w:val="00FD5862"/>
    <w:rsid w:val="00FE162D"/>
    <w:rsid w:val="00FE3ECA"/>
    <w:rsid w:val="00FF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888B1"/>
  <w15:chartTrackingRefBased/>
  <w15:docId w15:val="{7E6763CC-7101-425B-862B-7C5817396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AF3"/>
    <w:rPr>
      <w:kern w:val="20"/>
    </w:rPr>
  </w:style>
  <w:style w:type="paragraph" w:styleId="Heading1">
    <w:name w:val="heading 1"/>
    <w:basedOn w:val="Normal"/>
    <w:next w:val="Normal"/>
    <w:link w:val="Heading1Char"/>
    <w:unhideWhenUsed/>
    <w:qFormat/>
    <w:rsid w:val="000766D2"/>
    <w:pPr>
      <w:jc w:val="right"/>
      <w:outlineLvl w:val="0"/>
    </w:pPr>
    <w:rPr>
      <w:rFonts w:asciiTheme="majorHAnsi" w:eastAsiaTheme="majorEastAsia" w:hAnsiTheme="majorHAnsi" w:cstheme="majorBidi"/>
      <w:caps/>
      <w:color w:val="C49A00" w:themeColor="accent1" w:themeShade="BF"/>
      <w:sz w:val="21"/>
      <w:szCs w:val="21"/>
    </w:rPr>
  </w:style>
  <w:style w:type="paragraph" w:styleId="Heading2">
    <w:name w:val="heading 2"/>
    <w:basedOn w:val="Normal"/>
    <w:next w:val="Normal"/>
    <w:link w:val="Heading2Ch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FFCA08"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FFCA0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82660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82660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FFCA08"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FFCA08"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826600"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826600"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FFCA08"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FCA08" w:themeColor="accent1"/>
        <w:sz w:val="22"/>
      </w:rPr>
    </w:tblStylePr>
    <w:tblStylePr w:type="firstCol">
      <w:rPr>
        <w:b/>
      </w:rPr>
    </w:tblStylePr>
  </w:style>
  <w:style w:type="character" w:styleId="Emphasis">
    <w:name w:val="Emphasis"/>
    <w:basedOn w:val="DefaultParagraphFont"/>
    <w:unhideWhenUsed/>
    <w:qFormat/>
    <w:rsid w:val="000766D2"/>
    <w:rPr>
      <w:color w:val="C49A00" w:themeColor="accent1" w:themeShade="BF"/>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rsid w:val="00166F71"/>
    <w:pPr>
      <w:pBdr>
        <w:top w:val="single" w:sz="4" w:space="4" w:color="14B1E7"/>
        <w:left w:val="single" w:sz="4" w:space="6" w:color="14B1E7"/>
        <w:bottom w:val="single" w:sz="4" w:space="4" w:color="14B1E7"/>
        <w:right w:val="single" w:sz="4" w:space="6" w:color="14B1E7"/>
      </w:pBdr>
      <w:shd w:val="clear" w:color="auto" w:fill="14B1E7"/>
      <w:spacing w:before="240"/>
      <w:ind w:left="142" w:right="142"/>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table" w:styleId="PlainTable4">
    <w:name w:val="Plain Table 4"/>
    <w:basedOn w:val="TableNormal"/>
    <w:uiPriority w:val="43"/>
    <w:rsid w:val="000766D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semiHidden/>
    <w:qFormat/>
    <w:rsid w:val="001601F0"/>
    <w:pPr>
      <w:ind w:left="720"/>
      <w:contextualSpacing/>
    </w:pPr>
  </w:style>
  <w:style w:type="character" w:styleId="Hyperlink">
    <w:name w:val="Hyperlink"/>
    <w:basedOn w:val="DefaultParagraphFont"/>
    <w:uiPriority w:val="99"/>
    <w:unhideWhenUsed/>
    <w:rsid w:val="001601F0"/>
    <w:rPr>
      <w:color w:val="2998E3" w:themeColor="hyperlink"/>
      <w:u w:val="single"/>
    </w:rPr>
  </w:style>
  <w:style w:type="character" w:styleId="UnresolvedMention">
    <w:name w:val="Unresolved Mention"/>
    <w:basedOn w:val="DefaultParagraphFont"/>
    <w:uiPriority w:val="99"/>
    <w:semiHidden/>
    <w:unhideWhenUsed/>
    <w:rsid w:val="001601F0"/>
    <w:rPr>
      <w:color w:val="605E5C"/>
      <w:shd w:val="clear" w:color="auto" w:fill="E1DFDD"/>
    </w:rPr>
  </w:style>
  <w:style w:type="character" w:customStyle="1" w:styleId="Heading2Char">
    <w:name w:val="Heading 2 Char"/>
    <w:basedOn w:val="DefaultParagraphFont"/>
    <w:link w:val="Heading2"/>
    <w:rsid w:val="000D55B3"/>
    <w:rPr>
      <w:rFonts w:asciiTheme="majorHAnsi" w:eastAsiaTheme="majorEastAsia" w:hAnsiTheme="majorHAnsi" w:cstheme="majorBidi"/>
      <w:b/>
      <w:bCs/>
      <w:caps/>
      <w:color w:val="404040" w:themeColor="text1" w:themeTint="BF"/>
      <w:kern w:val="20"/>
      <w14:ligatures w14:val="standardContextual"/>
    </w:rPr>
  </w:style>
  <w:style w:type="character" w:styleId="FollowedHyperlink">
    <w:name w:val="FollowedHyperlink"/>
    <w:basedOn w:val="DefaultParagraphFont"/>
    <w:uiPriority w:val="99"/>
    <w:semiHidden/>
    <w:unhideWhenUsed/>
    <w:rsid w:val="009154F8"/>
    <w:rPr>
      <w:color w:val="7F723D" w:themeColor="followedHyperlink"/>
      <w:u w:val="single"/>
    </w:rPr>
  </w:style>
  <w:style w:type="character" w:customStyle="1" w:styleId="Heading1Char">
    <w:name w:val="Heading 1 Char"/>
    <w:basedOn w:val="DefaultParagraphFont"/>
    <w:link w:val="Heading1"/>
    <w:rsid w:val="00656FCF"/>
    <w:rPr>
      <w:rFonts w:asciiTheme="majorHAnsi" w:eastAsiaTheme="majorEastAsia" w:hAnsiTheme="majorHAnsi" w:cstheme="majorBidi"/>
      <w:caps/>
      <w:color w:val="C49A00" w:themeColor="accent1" w:themeShade="BF"/>
      <w:kern w:val="2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335880">
      <w:bodyDiv w:val="1"/>
      <w:marLeft w:val="0"/>
      <w:marRight w:val="0"/>
      <w:marTop w:val="0"/>
      <w:marBottom w:val="0"/>
      <w:divBdr>
        <w:top w:val="none" w:sz="0" w:space="0" w:color="auto"/>
        <w:left w:val="none" w:sz="0" w:space="0" w:color="auto"/>
        <w:bottom w:val="none" w:sz="0" w:space="0" w:color="auto"/>
        <w:right w:val="none" w:sz="0" w:space="0" w:color="auto"/>
      </w:divBdr>
      <w:divsChild>
        <w:div w:id="1003628822">
          <w:marLeft w:val="0"/>
          <w:marRight w:val="0"/>
          <w:marTop w:val="0"/>
          <w:marBottom w:val="0"/>
          <w:divBdr>
            <w:top w:val="none" w:sz="0" w:space="0" w:color="auto"/>
            <w:left w:val="none" w:sz="0" w:space="0" w:color="auto"/>
            <w:bottom w:val="none" w:sz="0" w:space="0" w:color="auto"/>
            <w:right w:val="none" w:sz="0" w:space="0" w:color="auto"/>
          </w:divBdr>
          <w:divsChild>
            <w:div w:id="1627080640">
              <w:marLeft w:val="0"/>
              <w:marRight w:val="0"/>
              <w:marTop w:val="0"/>
              <w:marBottom w:val="0"/>
              <w:divBdr>
                <w:top w:val="none" w:sz="0" w:space="0" w:color="auto"/>
                <w:left w:val="none" w:sz="0" w:space="0" w:color="auto"/>
                <w:bottom w:val="none" w:sz="0" w:space="0" w:color="auto"/>
                <w:right w:val="none" w:sz="0" w:space="0" w:color="auto"/>
              </w:divBdr>
              <w:divsChild>
                <w:div w:id="1937127794">
                  <w:marLeft w:val="0"/>
                  <w:marRight w:val="0"/>
                  <w:marTop w:val="0"/>
                  <w:marBottom w:val="0"/>
                  <w:divBdr>
                    <w:top w:val="none" w:sz="0" w:space="0" w:color="auto"/>
                    <w:left w:val="none" w:sz="0" w:space="0" w:color="auto"/>
                    <w:bottom w:val="none" w:sz="0" w:space="0" w:color="auto"/>
                    <w:right w:val="none" w:sz="0" w:space="0" w:color="auto"/>
                  </w:divBdr>
                  <w:divsChild>
                    <w:div w:id="1791973198">
                      <w:marLeft w:val="0"/>
                      <w:marRight w:val="0"/>
                      <w:marTop w:val="0"/>
                      <w:marBottom w:val="0"/>
                      <w:divBdr>
                        <w:top w:val="none" w:sz="0" w:space="0" w:color="auto"/>
                        <w:left w:val="none" w:sz="0" w:space="0" w:color="auto"/>
                        <w:bottom w:val="none" w:sz="0" w:space="0" w:color="auto"/>
                        <w:right w:val="none" w:sz="0" w:space="0" w:color="auto"/>
                      </w:divBdr>
                      <w:divsChild>
                        <w:div w:id="168906653">
                          <w:marLeft w:val="0"/>
                          <w:marRight w:val="0"/>
                          <w:marTop w:val="0"/>
                          <w:marBottom w:val="0"/>
                          <w:divBdr>
                            <w:top w:val="none" w:sz="0" w:space="0" w:color="auto"/>
                            <w:left w:val="none" w:sz="0" w:space="0" w:color="auto"/>
                            <w:bottom w:val="none" w:sz="0" w:space="0" w:color="auto"/>
                            <w:right w:val="none" w:sz="0" w:space="0" w:color="auto"/>
                          </w:divBdr>
                          <w:divsChild>
                            <w:div w:id="174270567">
                              <w:marLeft w:val="0"/>
                              <w:marRight w:val="0"/>
                              <w:marTop w:val="0"/>
                              <w:marBottom w:val="0"/>
                              <w:divBdr>
                                <w:top w:val="none" w:sz="0" w:space="0" w:color="auto"/>
                                <w:left w:val="none" w:sz="0" w:space="0" w:color="auto"/>
                                <w:bottom w:val="none" w:sz="0" w:space="0" w:color="auto"/>
                                <w:right w:val="none" w:sz="0" w:space="0" w:color="auto"/>
                              </w:divBdr>
                              <w:divsChild>
                                <w:div w:id="1486822732">
                                  <w:marLeft w:val="0"/>
                                  <w:marRight w:val="0"/>
                                  <w:marTop w:val="0"/>
                                  <w:marBottom w:val="0"/>
                                  <w:divBdr>
                                    <w:top w:val="none" w:sz="0" w:space="0" w:color="auto"/>
                                    <w:left w:val="none" w:sz="0" w:space="0" w:color="auto"/>
                                    <w:bottom w:val="none" w:sz="0" w:space="0" w:color="auto"/>
                                    <w:right w:val="none" w:sz="0" w:space="0" w:color="auto"/>
                                  </w:divBdr>
                                  <w:divsChild>
                                    <w:div w:id="76290909">
                                      <w:marLeft w:val="0"/>
                                      <w:marRight w:val="0"/>
                                      <w:marTop w:val="0"/>
                                      <w:marBottom w:val="0"/>
                                      <w:divBdr>
                                        <w:top w:val="none" w:sz="0" w:space="0" w:color="auto"/>
                                        <w:left w:val="none" w:sz="0" w:space="0" w:color="auto"/>
                                        <w:bottom w:val="none" w:sz="0" w:space="0" w:color="auto"/>
                                        <w:right w:val="none" w:sz="0" w:space="0" w:color="auto"/>
                                      </w:divBdr>
                                      <w:divsChild>
                                        <w:div w:id="677082033">
                                          <w:marLeft w:val="0"/>
                                          <w:marRight w:val="0"/>
                                          <w:marTop w:val="0"/>
                                          <w:marBottom w:val="0"/>
                                          <w:divBdr>
                                            <w:top w:val="none" w:sz="0" w:space="0" w:color="auto"/>
                                            <w:left w:val="none" w:sz="0" w:space="0" w:color="auto"/>
                                            <w:bottom w:val="none" w:sz="0" w:space="0" w:color="auto"/>
                                            <w:right w:val="none" w:sz="0" w:space="0" w:color="auto"/>
                                          </w:divBdr>
                                          <w:divsChild>
                                            <w:div w:id="399795822">
                                              <w:marLeft w:val="0"/>
                                              <w:marRight w:val="0"/>
                                              <w:marTop w:val="0"/>
                                              <w:marBottom w:val="0"/>
                                              <w:divBdr>
                                                <w:top w:val="none" w:sz="0" w:space="0" w:color="auto"/>
                                                <w:left w:val="none" w:sz="0" w:space="0" w:color="auto"/>
                                                <w:bottom w:val="none" w:sz="0" w:space="0" w:color="auto"/>
                                                <w:right w:val="none" w:sz="0" w:space="0" w:color="auto"/>
                                              </w:divBdr>
                                              <w:divsChild>
                                                <w:div w:id="484786014">
                                                  <w:marLeft w:val="0"/>
                                                  <w:marRight w:val="0"/>
                                                  <w:marTop w:val="0"/>
                                                  <w:marBottom w:val="0"/>
                                                  <w:divBdr>
                                                    <w:top w:val="none" w:sz="0" w:space="0" w:color="auto"/>
                                                    <w:left w:val="none" w:sz="0" w:space="0" w:color="auto"/>
                                                    <w:bottom w:val="none" w:sz="0" w:space="0" w:color="auto"/>
                                                    <w:right w:val="none" w:sz="0" w:space="0" w:color="auto"/>
                                                  </w:divBdr>
                                                  <w:divsChild>
                                                    <w:div w:id="591817336">
                                                      <w:marLeft w:val="0"/>
                                                      <w:marRight w:val="0"/>
                                                      <w:marTop w:val="0"/>
                                                      <w:marBottom w:val="0"/>
                                                      <w:divBdr>
                                                        <w:top w:val="none" w:sz="0" w:space="0" w:color="auto"/>
                                                        <w:left w:val="none" w:sz="0" w:space="0" w:color="auto"/>
                                                        <w:bottom w:val="none" w:sz="0" w:space="0" w:color="auto"/>
                                                        <w:right w:val="none" w:sz="0" w:space="0" w:color="auto"/>
                                                      </w:divBdr>
                                                      <w:divsChild>
                                                        <w:div w:id="1770009718">
                                                          <w:marLeft w:val="0"/>
                                                          <w:marRight w:val="0"/>
                                                          <w:marTop w:val="0"/>
                                                          <w:marBottom w:val="0"/>
                                                          <w:divBdr>
                                                            <w:top w:val="none" w:sz="0" w:space="0" w:color="auto"/>
                                                            <w:left w:val="none" w:sz="0" w:space="0" w:color="auto"/>
                                                            <w:bottom w:val="none" w:sz="0" w:space="0" w:color="auto"/>
                                                            <w:right w:val="none" w:sz="0" w:space="0" w:color="auto"/>
                                                          </w:divBdr>
                                                          <w:divsChild>
                                                            <w:div w:id="11470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3126123">
      <w:bodyDiv w:val="1"/>
      <w:marLeft w:val="0"/>
      <w:marRight w:val="0"/>
      <w:marTop w:val="0"/>
      <w:marBottom w:val="0"/>
      <w:divBdr>
        <w:top w:val="none" w:sz="0" w:space="0" w:color="auto"/>
        <w:left w:val="none" w:sz="0" w:space="0" w:color="auto"/>
        <w:bottom w:val="none" w:sz="0" w:space="0" w:color="auto"/>
        <w:right w:val="none" w:sz="0" w:space="0" w:color="auto"/>
      </w:divBdr>
      <w:divsChild>
        <w:div w:id="893156963">
          <w:marLeft w:val="0"/>
          <w:marRight w:val="0"/>
          <w:marTop w:val="0"/>
          <w:marBottom w:val="0"/>
          <w:divBdr>
            <w:top w:val="none" w:sz="0" w:space="0" w:color="auto"/>
            <w:left w:val="none" w:sz="0" w:space="0" w:color="auto"/>
            <w:bottom w:val="none" w:sz="0" w:space="0" w:color="auto"/>
            <w:right w:val="none" w:sz="0" w:space="0" w:color="auto"/>
          </w:divBdr>
          <w:divsChild>
            <w:div w:id="219287327">
              <w:marLeft w:val="0"/>
              <w:marRight w:val="0"/>
              <w:marTop w:val="0"/>
              <w:marBottom w:val="0"/>
              <w:divBdr>
                <w:top w:val="none" w:sz="0" w:space="0" w:color="auto"/>
                <w:left w:val="none" w:sz="0" w:space="0" w:color="auto"/>
                <w:bottom w:val="none" w:sz="0" w:space="0" w:color="auto"/>
                <w:right w:val="none" w:sz="0" w:space="0" w:color="auto"/>
              </w:divBdr>
              <w:divsChild>
                <w:div w:id="564952867">
                  <w:marLeft w:val="0"/>
                  <w:marRight w:val="0"/>
                  <w:marTop w:val="0"/>
                  <w:marBottom w:val="0"/>
                  <w:divBdr>
                    <w:top w:val="none" w:sz="0" w:space="0" w:color="auto"/>
                    <w:left w:val="none" w:sz="0" w:space="0" w:color="auto"/>
                    <w:bottom w:val="none" w:sz="0" w:space="0" w:color="auto"/>
                    <w:right w:val="none" w:sz="0" w:space="0" w:color="auto"/>
                  </w:divBdr>
                  <w:divsChild>
                    <w:div w:id="374082415">
                      <w:marLeft w:val="0"/>
                      <w:marRight w:val="0"/>
                      <w:marTop w:val="0"/>
                      <w:marBottom w:val="0"/>
                      <w:divBdr>
                        <w:top w:val="none" w:sz="0" w:space="0" w:color="auto"/>
                        <w:left w:val="none" w:sz="0" w:space="0" w:color="auto"/>
                        <w:bottom w:val="none" w:sz="0" w:space="0" w:color="auto"/>
                        <w:right w:val="none" w:sz="0" w:space="0" w:color="auto"/>
                      </w:divBdr>
                      <w:divsChild>
                        <w:div w:id="1399859624">
                          <w:marLeft w:val="0"/>
                          <w:marRight w:val="0"/>
                          <w:marTop w:val="0"/>
                          <w:marBottom w:val="0"/>
                          <w:divBdr>
                            <w:top w:val="none" w:sz="0" w:space="0" w:color="auto"/>
                            <w:left w:val="none" w:sz="0" w:space="0" w:color="auto"/>
                            <w:bottom w:val="none" w:sz="0" w:space="0" w:color="auto"/>
                            <w:right w:val="none" w:sz="0" w:space="0" w:color="auto"/>
                          </w:divBdr>
                          <w:divsChild>
                            <w:div w:id="1057977648">
                              <w:marLeft w:val="0"/>
                              <w:marRight w:val="0"/>
                              <w:marTop w:val="0"/>
                              <w:marBottom w:val="0"/>
                              <w:divBdr>
                                <w:top w:val="none" w:sz="0" w:space="0" w:color="auto"/>
                                <w:left w:val="none" w:sz="0" w:space="0" w:color="auto"/>
                                <w:bottom w:val="none" w:sz="0" w:space="0" w:color="auto"/>
                                <w:right w:val="none" w:sz="0" w:space="0" w:color="auto"/>
                              </w:divBdr>
                              <w:divsChild>
                                <w:div w:id="1263762325">
                                  <w:marLeft w:val="0"/>
                                  <w:marRight w:val="0"/>
                                  <w:marTop w:val="0"/>
                                  <w:marBottom w:val="0"/>
                                  <w:divBdr>
                                    <w:top w:val="none" w:sz="0" w:space="0" w:color="auto"/>
                                    <w:left w:val="none" w:sz="0" w:space="0" w:color="auto"/>
                                    <w:bottom w:val="none" w:sz="0" w:space="0" w:color="auto"/>
                                    <w:right w:val="none" w:sz="0" w:space="0" w:color="auto"/>
                                  </w:divBdr>
                                  <w:divsChild>
                                    <w:div w:id="1707754159">
                                      <w:marLeft w:val="0"/>
                                      <w:marRight w:val="0"/>
                                      <w:marTop w:val="0"/>
                                      <w:marBottom w:val="0"/>
                                      <w:divBdr>
                                        <w:top w:val="none" w:sz="0" w:space="0" w:color="auto"/>
                                        <w:left w:val="none" w:sz="0" w:space="0" w:color="auto"/>
                                        <w:bottom w:val="none" w:sz="0" w:space="0" w:color="auto"/>
                                        <w:right w:val="none" w:sz="0" w:space="0" w:color="auto"/>
                                      </w:divBdr>
                                      <w:divsChild>
                                        <w:div w:id="42870939">
                                          <w:marLeft w:val="0"/>
                                          <w:marRight w:val="0"/>
                                          <w:marTop w:val="0"/>
                                          <w:marBottom w:val="0"/>
                                          <w:divBdr>
                                            <w:top w:val="none" w:sz="0" w:space="0" w:color="auto"/>
                                            <w:left w:val="none" w:sz="0" w:space="0" w:color="auto"/>
                                            <w:bottom w:val="none" w:sz="0" w:space="0" w:color="auto"/>
                                            <w:right w:val="none" w:sz="0" w:space="0" w:color="auto"/>
                                          </w:divBdr>
                                          <w:divsChild>
                                            <w:div w:id="489373844">
                                              <w:marLeft w:val="0"/>
                                              <w:marRight w:val="0"/>
                                              <w:marTop w:val="0"/>
                                              <w:marBottom w:val="0"/>
                                              <w:divBdr>
                                                <w:top w:val="none" w:sz="0" w:space="0" w:color="auto"/>
                                                <w:left w:val="none" w:sz="0" w:space="0" w:color="auto"/>
                                                <w:bottom w:val="none" w:sz="0" w:space="0" w:color="auto"/>
                                                <w:right w:val="none" w:sz="0" w:space="0" w:color="auto"/>
                                              </w:divBdr>
                                              <w:divsChild>
                                                <w:div w:id="1066227102">
                                                  <w:marLeft w:val="0"/>
                                                  <w:marRight w:val="0"/>
                                                  <w:marTop w:val="0"/>
                                                  <w:marBottom w:val="0"/>
                                                  <w:divBdr>
                                                    <w:top w:val="none" w:sz="0" w:space="0" w:color="auto"/>
                                                    <w:left w:val="none" w:sz="0" w:space="0" w:color="auto"/>
                                                    <w:bottom w:val="none" w:sz="0" w:space="0" w:color="auto"/>
                                                    <w:right w:val="none" w:sz="0" w:space="0" w:color="auto"/>
                                                  </w:divBdr>
                                                  <w:divsChild>
                                                    <w:div w:id="865562840">
                                                      <w:marLeft w:val="0"/>
                                                      <w:marRight w:val="0"/>
                                                      <w:marTop w:val="0"/>
                                                      <w:marBottom w:val="0"/>
                                                      <w:divBdr>
                                                        <w:top w:val="none" w:sz="0" w:space="0" w:color="auto"/>
                                                        <w:left w:val="none" w:sz="0" w:space="0" w:color="auto"/>
                                                        <w:bottom w:val="none" w:sz="0" w:space="0" w:color="auto"/>
                                                        <w:right w:val="none" w:sz="0" w:space="0" w:color="auto"/>
                                                      </w:divBdr>
                                                      <w:divsChild>
                                                        <w:div w:id="468475972">
                                                          <w:marLeft w:val="0"/>
                                                          <w:marRight w:val="0"/>
                                                          <w:marTop w:val="0"/>
                                                          <w:marBottom w:val="0"/>
                                                          <w:divBdr>
                                                            <w:top w:val="none" w:sz="0" w:space="0" w:color="auto"/>
                                                            <w:left w:val="none" w:sz="0" w:space="0" w:color="auto"/>
                                                            <w:bottom w:val="none" w:sz="0" w:space="0" w:color="auto"/>
                                                            <w:right w:val="none" w:sz="0" w:space="0" w:color="auto"/>
                                                          </w:divBdr>
                                                          <w:divsChild>
                                                            <w:div w:id="1248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5378815">
      <w:bodyDiv w:val="1"/>
      <w:marLeft w:val="0"/>
      <w:marRight w:val="0"/>
      <w:marTop w:val="0"/>
      <w:marBottom w:val="0"/>
      <w:divBdr>
        <w:top w:val="none" w:sz="0" w:space="0" w:color="auto"/>
        <w:left w:val="none" w:sz="0" w:space="0" w:color="auto"/>
        <w:bottom w:val="none" w:sz="0" w:space="0" w:color="auto"/>
        <w:right w:val="none" w:sz="0" w:space="0" w:color="auto"/>
      </w:divBdr>
      <w:divsChild>
        <w:div w:id="380326623">
          <w:marLeft w:val="0"/>
          <w:marRight w:val="0"/>
          <w:marTop w:val="0"/>
          <w:marBottom w:val="0"/>
          <w:divBdr>
            <w:top w:val="none" w:sz="0" w:space="0" w:color="auto"/>
            <w:left w:val="none" w:sz="0" w:space="0" w:color="auto"/>
            <w:bottom w:val="none" w:sz="0" w:space="0" w:color="auto"/>
            <w:right w:val="none" w:sz="0" w:space="0" w:color="auto"/>
          </w:divBdr>
          <w:divsChild>
            <w:div w:id="1095202955">
              <w:marLeft w:val="0"/>
              <w:marRight w:val="0"/>
              <w:marTop w:val="0"/>
              <w:marBottom w:val="0"/>
              <w:divBdr>
                <w:top w:val="none" w:sz="0" w:space="0" w:color="auto"/>
                <w:left w:val="none" w:sz="0" w:space="0" w:color="auto"/>
                <w:bottom w:val="none" w:sz="0" w:space="0" w:color="auto"/>
                <w:right w:val="none" w:sz="0" w:space="0" w:color="auto"/>
              </w:divBdr>
              <w:divsChild>
                <w:div w:id="2027099840">
                  <w:marLeft w:val="0"/>
                  <w:marRight w:val="0"/>
                  <w:marTop w:val="0"/>
                  <w:marBottom w:val="0"/>
                  <w:divBdr>
                    <w:top w:val="none" w:sz="0" w:space="0" w:color="auto"/>
                    <w:left w:val="none" w:sz="0" w:space="0" w:color="auto"/>
                    <w:bottom w:val="none" w:sz="0" w:space="0" w:color="auto"/>
                    <w:right w:val="none" w:sz="0" w:space="0" w:color="auto"/>
                  </w:divBdr>
                  <w:divsChild>
                    <w:div w:id="733358736">
                      <w:marLeft w:val="0"/>
                      <w:marRight w:val="0"/>
                      <w:marTop w:val="0"/>
                      <w:marBottom w:val="0"/>
                      <w:divBdr>
                        <w:top w:val="none" w:sz="0" w:space="0" w:color="auto"/>
                        <w:left w:val="none" w:sz="0" w:space="0" w:color="auto"/>
                        <w:bottom w:val="none" w:sz="0" w:space="0" w:color="auto"/>
                        <w:right w:val="none" w:sz="0" w:space="0" w:color="auto"/>
                      </w:divBdr>
                      <w:divsChild>
                        <w:div w:id="991520930">
                          <w:marLeft w:val="0"/>
                          <w:marRight w:val="0"/>
                          <w:marTop w:val="0"/>
                          <w:marBottom w:val="0"/>
                          <w:divBdr>
                            <w:top w:val="none" w:sz="0" w:space="0" w:color="auto"/>
                            <w:left w:val="none" w:sz="0" w:space="0" w:color="auto"/>
                            <w:bottom w:val="none" w:sz="0" w:space="0" w:color="auto"/>
                            <w:right w:val="none" w:sz="0" w:space="0" w:color="auto"/>
                          </w:divBdr>
                          <w:divsChild>
                            <w:div w:id="344096121">
                              <w:marLeft w:val="0"/>
                              <w:marRight w:val="0"/>
                              <w:marTop w:val="0"/>
                              <w:marBottom w:val="0"/>
                              <w:divBdr>
                                <w:top w:val="none" w:sz="0" w:space="0" w:color="auto"/>
                                <w:left w:val="none" w:sz="0" w:space="0" w:color="auto"/>
                                <w:bottom w:val="none" w:sz="0" w:space="0" w:color="auto"/>
                                <w:right w:val="none" w:sz="0" w:space="0" w:color="auto"/>
                              </w:divBdr>
                              <w:divsChild>
                                <w:div w:id="532962161">
                                  <w:marLeft w:val="0"/>
                                  <w:marRight w:val="0"/>
                                  <w:marTop w:val="0"/>
                                  <w:marBottom w:val="0"/>
                                  <w:divBdr>
                                    <w:top w:val="none" w:sz="0" w:space="0" w:color="auto"/>
                                    <w:left w:val="none" w:sz="0" w:space="0" w:color="auto"/>
                                    <w:bottom w:val="none" w:sz="0" w:space="0" w:color="auto"/>
                                    <w:right w:val="none" w:sz="0" w:space="0" w:color="auto"/>
                                  </w:divBdr>
                                  <w:divsChild>
                                    <w:div w:id="1367146927">
                                      <w:marLeft w:val="0"/>
                                      <w:marRight w:val="0"/>
                                      <w:marTop w:val="0"/>
                                      <w:marBottom w:val="0"/>
                                      <w:divBdr>
                                        <w:top w:val="none" w:sz="0" w:space="0" w:color="auto"/>
                                        <w:left w:val="none" w:sz="0" w:space="0" w:color="auto"/>
                                        <w:bottom w:val="none" w:sz="0" w:space="0" w:color="auto"/>
                                        <w:right w:val="none" w:sz="0" w:space="0" w:color="auto"/>
                                      </w:divBdr>
                                      <w:divsChild>
                                        <w:div w:id="747994139">
                                          <w:marLeft w:val="0"/>
                                          <w:marRight w:val="0"/>
                                          <w:marTop w:val="0"/>
                                          <w:marBottom w:val="0"/>
                                          <w:divBdr>
                                            <w:top w:val="none" w:sz="0" w:space="0" w:color="auto"/>
                                            <w:left w:val="none" w:sz="0" w:space="0" w:color="auto"/>
                                            <w:bottom w:val="none" w:sz="0" w:space="0" w:color="auto"/>
                                            <w:right w:val="none" w:sz="0" w:space="0" w:color="auto"/>
                                          </w:divBdr>
                                          <w:divsChild>
                                            <w:div w:id="290593952">
                                              <w:marLeft w:val="0"/>
                                              <w:marRight w:val="0"/>
                                              <w:marTop w:val="0"/>
                                              <w:marBottom w:val="0"/>
                                              <w:divBdr>
                                                <w:top w:val="none" w:sz="0" w:space="0" w:color="auto"/>
                                                <w:left w:val="none" w:sz="0" w:space="0" w:color="auto"/>
                                                <w:bottom w:val="none" w:sz="0" w:space="0" w:color="auto"/>
                                                <w:right w:val="none" w:sz="0" w:space="0" w:color="auto"/>
                                              </w:divBdr>
                                              <w:divsChild>
                                                <w:div w:id="555820345">
                                                  <w:marLeft w:val="0"/>
                                                  <w:marRight w:val="0"/>
                                                  <w:marTop w:val="0"/>
                                                  <w:marBottom w:val="0"/>
                                                  <w:divBdr>
                                                    <w:top w:val="none" w:sz="0" w:space="0" w:color="auto"/>
                                                    <w:left w:val="none" w:sz="0" w:space="0" w:color="auto"/>
                                                    <w:bottom w:val="none" w:sz="0" w:space="0" w:color="auto"/>
                                                    <w:right w:val="none" w:sz="0" w:space="0" w:color="auto"/>
                                                  </w:divBdr>
                                                  <w:divsChild>
                                                    <w:div w:id="1649551664">
                                                      <w:marLeft w:val="0"/>
                                                      <w:marRight w:val="0"/>
                                                      <w:marTop w:val="0"/>
                                                      <w:marBottom w:val="0"/>
                                                      <w:divBdr>
                                                        <w:top w:val="none" w:sz="0" w:space="0" w:color="auto"/>
                                                        <w:left w:val="none" w:sz="0" w:space="0" w:color="auto"/>
                                                        <w:bottom w:val="none" w:sz="0" w:space="0" w:color="auto"/>
                                                        <w:right w:val="none" w:sz="0" w:space="0" w:color="auto"/>
                                                      </w:divBdr>
                                                      <w:divsChild>
                                                        <w:div w:id="44835074">
                                                          <w:marLeft w:val="0"/>
                                                          <w:marRight w:val="0"/>
                                                          <w:marTop w:val="0"/>
                                                          <w:marBottom w:val="0"/>
                                                          <w:divBdr>
                                                            <w:top w:val="none" w:sz="0" w:space="0" w:color="auto"/>
                                                            <w:left w:val="none" w:sz="0" w:space="0" w:color="auto"/>
                                                            <w:bottom w:val="none" w:sz="0" w:space="0" w:color="auto"/>
                                                            <w:right w:val="none" w:sz="0" w:space="0" w:color="auto"/>
                                                          </w:divBdr>
                                                          <w:divsChild>
                                                            <w:div w:id="6180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mailto:tiennhm.it@gmail.com" TargetMode="External"/><Relationship Id="rId17" Type="http://schemas.openxmlformats.org/officeDocument/2006/relationships/hyperlink" Target="https://x2mint.vercel.app/"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tiennhm.github.io"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tiennh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ennhm\AppData\Roaming\Microsoft\Templates\Functional%20resume%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4017476ABE4BF79F765AF23E83371F"/>
        <w:category>
          <w:name w:val="General"/>
          <w:gallery w:val="placeholder"/>
        </w:category>
        <w:types>
          <w:type w:val="bbPlcHdr"/>
        </w:types>
        <w:behaviors>
          <w:behavior w:val="content"/>
        </w:behaviors>
        <w:guid w:val="{9D3BD9B6-5318-4A3C-B29A-9A7D2771C811}"/>
      </w:docPartPr>
      <w:docPartBody>
        <w:p w:rsidR="00413CEA" w:rsidRDefault="00413CEA" w:rsidP="00413CEA">
          <w:pPr>
            <w:pStyle w:val="014017476ABE4BF79F765AF23E83371F"/>
          </w:pPr>
          <w:r>
            <w:rPr>
              <w:rStyle w:val="PlaceholderText"/>
            </w:rPr>
            <w:t>Enter any content that you want to repeat, including other content controls. You can also insert this control around table rows in order to repeat parts of a table.</w:t>
          </w:r>
        </w:p>
      </w:docPartBody>
    </w:docPart>
    <w:docPart>
      <w:docPartPr>
        <w:name w:val="3F0FC472F20C4CB7A2552BB9F1F6DEAD"/>
        <w:category>
          <w:name w:val="General"/>
          <w:gallery w:val="placeholder"/>
        </w:category>
        <w:types>
          <w:type w:val="bbPlcHdr"/>
        </w:types>
        <w:behaviors>
          <w:behavior w:val="content"/>
        </w:behaviors>
        <w:guid w:val="{6BC6FDB5-18A2-4B7F-9A13-61637AE33257}"/>
      </w:docPartPr>
      <w:docPartBody>
        <w:p w:rsidR="00413CEA" w:rsidRDefault="00413CEA" w:rsidP="00413CEA">
          <w:pPr>
            <w:pStyle w:val="3F0FC472F20C4CB7A2552BB9F1F6DEAD"/>
          </w:pPr>
          <w:r>
            <w:rPr>
              <w:rStyle w:val="PlaceholderText"/>
            </w:rPr>
            <w:t>Enter any content that you want to repeat, including other content controls. You can also insert this control around table rows in order to repeat parts of a table.</w:t>
          </w:r>
        </w:p>
      </w:docPartBody>
    </w:docPart>
    <w:docPart>
      <w:docPartPr>
        <w:name w:val="77AED74F72DF43B487B3E877C9FECDB8"/>
        <w:category>
          <w:name w:val="General"/>
          <w:gallery w:val="placeholder"/>
        </w:category>
        <w:types>
          <w:type w:val="bbPlcHdr"/>
        </w:types>
        <w:behaviors>
          <w:behavior w:val="content"/>
        </w:behaviors>
        <w:guid w:val="{6BDD7BAF-AF8C-4C56-BC68-25D121AE29D0}"/>
      </w:docPartPr>
      <w:docPartBody>
        <w:p w:rsidR="00413CEA" w:rsidRDefault="00413CEA" w:rsidP="00413CEA">
          <w:pPr>
            <w:pStyle w:val="77AED74F72DF43B487B3E877C9FECDB8"/>
          </w:pPr>
          <w:r>
            <w:rPr>
              <w:rStyle w:val="PlaceholderText"/>
            </w:rPr>
            <w:t>Enter any content that you want to repeat, including other content controls. You can also insert this control around table rows in order to repeat parts of a table.</w:t>
          </w:r>
        </w:p>
      </w:docPartBody>
    </w:docPart>
    <w:docPart>
      <w:docPartPr>
        <w:name w:val="5ACBD32DA7354B958B8EDB0D5C53F67F"/>
        <w:category>
          <w:name w:val="General"/>
          <w:gallery w:val="placeholder"/>
        </w:category>
        <w:types>
          <w:type w:val="bbPlcHdr"/>
        </w:types>
        <w:behaviors>
          <w:behavior w:val="content"/>
        </w:behaviors>
        <w:guid w:val="{CAA6A787-2D9E-4225-85E5-F4F07BBDB4DD}"/>
      </w:docPartPr>
      <w:docPartBody>
        <w:p w:rsidR="009932B0" w:rsidRDefault="00F65720" w:rsidP="00F65720">
          <w:pPr>
            <w:pStyle w:val="5ACBD32DA7354B958B8EDB0D5C53F67F"/>
          </w:pPr>
          <w:r>
            <w:rPr>
              <w:rStyle w:val="PlaceholderText"/>
            </w:rPr>
            <w:t>Enter any content that you want to repeat, including other content controls. You can also insert this control around table rows in order to repeat parts of a table.</w:t>
          </w:r>
        </w:p>
      </w:docPartBody>
    </w:docPart>
    <w:docPart>
      <w:docPartPr>
        <w:name w:val="B25082FB117C47BBAEA524F410CB5D1B"/>
        <w:category>
          <w:name w:val="General"/>
          <w:gallery w:val="placeholder"/>
        </w:category>
        <w:types>
          <w:type w:val="bbPlcHdr"/>
        </w:types>
        <w:behaviors>
          <w:behavior w:val="content"/>
        </w:behaviors>
        <w:guid w:val="{EA337F5C-ADCB-4DC5-8F47-9547572208DC}"/>
      </w:docPartPr>
      <w:docPartBody>
        <w:p w:rsidR="00C61A4C" w:rsidRDefault="0063159B" w:rsidP="0063159B">
          <w:pPr>
            <w:pStyle w:val="B25082FB117C47BBAEA524F410CB5D1B"/>
          </w:pPr>
          <w:r>
            <w:rPr>
              <w:rStyle w:val="PlaceholderText"/>
            </w:rPr>
            <w:t>Enter any content that you want to repeat, including other content controls. You can also insert this control around table rows in order to repeat parts of a table.</w:t>
          </w:r>
        </w:p>
      </w:docPartBody>
    </w:docPart>
    <w:docPart>
      <w:docPartPr>
        <w:name w:val="568DC189C1764BB2AD7A8A9B2499240F"/>
        <w:category>
          <w:name w:val="General"/>
          <w:gallery w:val="placeholder"/>
        </w:category>
        <w:types>
          <w:type w:val="bbPlcHdr"/>
        </w:types>
        <w:behaviors>
          <w:behavior w:val="content"/>
        </w:behaviors>
        <w:guid w:val="{0D325824-D201-4636-AD38-292C15B5DEE1}"/>
      </w:docPartPr>
      <w:docPartBody>
        <w:p w:rsidR="00F77309" w:rsidRDefault="00B07082" w:rsidP="00B07082">
          <w:pPr>
            <w:pStyle w:val="568DC189C1764BB2AD7A8A9B2499240F"/>
          </w:pPr>
          <w:r>
            <w:rPr>
              <w:rStyle w:val="PlaceholderText"/>
            </w:rPr>
            <w:t>Enter any content that you want to repeat, including other content controls. You can also insert this control around table rows in order to repeat parts of a table.</w:t>
          </w:r>
        </w:p>
      </w:docPartBody>
    </w:docPart>
    <w:docPart>
      <w:docPartPr>
        <w:name w:val="F92AF9BD73C740E9864165DEE01A3C7E"/>
        <w:category>
          <w:name w:val="General"/>
          <w:gallery w:val="placeholder"/>
        </w:category>
        <w:types>
          <w:type w:val="bbPlcHdr"/>
        </w:types>
        <w:behaviors>
          <w:behavior w:val="content"/>
        </w:behaviors>
        <w:guid w:val="{565518E3-4BAC-4B7D-A332-81A43415F400}"/>
      </w:docPartPr>
      <w:docPartBody>
        <w:p w:rsidR="00F77309" w:rsidRDefault="00B07082" w:rsidP="00B07082">
          <w:pPr>
            <w:pStyle w:val="F92AF9BD73C740E9864165DEE01A3C7E"/>
          </w:pPr>
          <w:r>
            <w:rPr>
              <w:rStyle w:val="PlaceholderText"/>
            </w:rPr>
            <w:t>Enter any content that you want to repeat, including other content controls. You can also insert this control around table rows in order to repeat parts of a table.</w:t>
          </w:r>
        </w:p>
      </w:docPartBody>
    </w:docPart>
    <w:docPart>
      <w:docPartPr>
        <w:name w:val="F8AC6C143C144157A9F3BBE4C7953BB9"/>
        <w:category>
          <w:name w:val="General"/>
          <w:gallery w:val="placeholder"/>
        </w:category>
        <w:types>
          <w:type w:val="bbPlcHdr"/>
        </w:types>
        <w:behaviors>
          <w:behavior w:val="content"/>
        </w:behaviors>
        <w:guid w:val="{11C46902-BB36-403E-B640-3D5257CC4C76}"/>
      </w:docPartPr>
      <w:docPartBody>
        <w:p w:rsidR="00000000" w:rsidRDefault="00A60D1C" w:rsidP="00A60D1C">
          <w:pPr>
            <w:pStyle w:val="F8AC6C143C144157A9F3BBE4C7953BB9"/>
          </w:pPr>
          <w:r>
            <w:rPr>
              <w:rStyle w:val="PlaceholderText"/>
            </w:rPr>
            <w:t>Enter any content that you want to repeat, including other content controls. You can also insert this control around table rows in order to repeat parts of a table.</w:t>
          </w:r>
        </w:p>
      </w:docPartBody>
    </w:docPart>
    <w:docPart>
      <w:docPartPr>
        <w:name w:val="BA658D9D21D64C71A626CF8928B56172"/>
        <w:category>
          <w:name w:val="General"/>
          <w:gallery w:val="placeholder"/>
        </w:category>
        <w:types>
          <w:type w:val="bbPlcHdr"/>
        </w:types>
        <w:behaviors>
          <w:behavior w:val="content"/>
        </w:behaviors>
        <w:guid w:val="{A68118E4-ED62-4A68-BE96-E96B226DCBD0}"/>
      </w:docPartPr>
      <w:docPartBody>
        <w:p w:rsidR="00000000" w:rsidRDefault="00A60D1C" w:rsidP="00A60D1C">
          <w:pPr>
            <w:pStyle w:val="BA658D9D21D64C71A626CF8928B56172"/>
          </w:pPr>
          <w:r>
            <w:rPr>
              <w:rStyle w:val="PlaceholderText"/>
            </w:rPr>
            <w:t>Enter any content that you want to repeat, including other content controls. You can also insert this control around table rows in order to repeat parts of a table.</w:t>
          </w:r>
        </w:p>
      </w:docPartBody>
    </w:docPart>
    <w:docPart>
      <w:docPartPr>
        <w:name w:val="F390B42A69B3443DA67709EB12BA7143"/>
        <w:category>
          <w:name w:val="General"/>
          <w:gallery w:val="placeholder"/>
        </w:category>
        <w:types>
          <w:type w:val="bbPlcHdr"/>
        </w:types>
        <w:behaviors>
          <w:behavior w:val="content"/>
        </w:behaviors>
        <w:guid w:val="{4CC2EEF2-6E03-460F-A7BF-B539E2CEE92C}"/>
      </w:docPartPr>
      <w:docPartBody>
        <w:p w:rsidR="00000000" w:rsidRDefault="00A60D1C" w:rsidP="00A60D1C">
          <w:pPr>
            <w:pStyle w:val="F390B42A69B3443DA67709EB12BA7143"/>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VN Chim Bien Nang">
    <w:panose1 w:val="0209080305050A020404"/>
    <w:charset w:val="00"/>
    <w:family w:val="roman"/>
    <w:pitch w:val="variable"/>
    <w:sig w:usb0="00000087" w:usb1="00000000" w:usb2="00000000" w:usb3="00000000" w:csb0="0000001B" w:csb1="00000000"/>
  </w:font>
  <w:font w:name="UVN Cat Bien">
    <w:panose1 w:val="02090603050305020704"/>
    <w:charset w:val="00"/>
    <w:family w:val="roman"/>
    <w:pitch w:val="variable"/>
    <w:sig w:usb0="00000087" w:usb1="00000000" w:usb2="00000000" w:usb3="00000000" w:csb0="0000001B"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71"/>
    <w:rsid w:val="00145421"/>
    <w:rsid w:val="001F4B1F"/>
    <w:rsid w:val="002A53DD"/>
    <w:rsid w:val="00342BB2"/>
    <w:rsid w:val="00413CEA"/>
    <w:rsid w:val="00486F7B"/>
    <w:rsid w:val="00493757"/>
    <w:rsid w:val="0063159B"/>
    <w:rsid w:val="00733E99"/>
    <w:rsid w:val="00770E15"/>
    <w:rsid w:val="007B7AE2"/>
    <w:rsid w:val="00906BD3"/>
    <w:rsid w:val="009932B0"/>
    <w:rsid w:val="00A17E1E"/>
    <w:rsid w:val="00A60D1C"/>
    <w:rsid w:val="00A70771"/>
    <w:rsid w:val="00AD3956"/>
    <w:rsid w:val="00B07082"/>
    <w:rsid w:val="00C61A4C"/>
    <w:rsid w:val="00DE6D7A"/>
    <w:rsid w:val="00E03974"/>
    <w:rsid w:val="00F65720"/>
    <w:rsid w:val="00F7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nhideWhenUsed/>
    <w:qFormat/>
    <w:rPr>
      <w:color w:val="4472C4" w:themeColor="accent1"/>
    </w:rPr>
  </w:style>
  <w:style w:type="character" w:styleId="PlaceholderText">
    <w:name w:val="Placeholder Text"/>
    <w:basedOn w:val="DefaultParagraphFont"/>
    <w:uiPriority w:val="99"/>
    <w:semiHidden/>
    <w:rsid w:val="00A60D1C"/>
    <w:rPr>
      <w:color w:val="808080"/>
    </w:rPr>
  </w:style>
  <w:style w:type="paragraph" w:customStyle="1" w:styleId="1544813376E94B439E5C2F763A00A47C">
    <w:name w:val="1544813376E94B439E5C2F763A00A47C"/>
    <w:rsid w:val="00413CEA"/>
  </w:style>
  <w:style w:type="paragraph" w:customStyle="1" w:styleId="43F222D2DB984500A5F3FD7BB13C5953">
    <w:name w:val="43F222D2DB984500A5F3FD7BB13C5953"/>
    <w:rsid w:val="00413CEA"/>
  </w:style>
  <w:style w:type="paragraph" w:customStyle="1" w:styleId="62E09CF1787743E7A0B7439ED6B7CB47">
    <w:name w:val="62E09CF1787743E7A0B7439ED6B7CB47"/>
    <w:rsid w:val="00413CEA"/>
  </w:style>
  <w:style w:type="paragraph" w:customStyle="1" w:styleId="E2953A7AEDD642F9B16B4E33CCD725DD">
    <w:name w:val="E2953A7AEDD642F9B16B4E33CCD725DD"/>
    <w:rsid w:val="00413CEA"/>
  </w:style>
  <w:style w:type="paragraph" w:customStyle="1" w:styleId="581F47EE445E4D439D91E2391E0C36F8">
    <w:name w:val="581F47EE445E4D439D91E2391E0C36F8"/>
    <w:rsid w:val="00413CEA"/>
  </w:style>
  <w:style w:type="paragraph" w:customStyle="1" w:styleId="F628F8A6FBF047449D96B0F8FA320F1D">
    <w:name w:val="F628F8A6FBF047449D96B0F8FA320F1D"/>
    <w:rsid w:val="00413CEA"/>
  </w:style>
  <w:style w:type="paragraph" w:customStyle="1" w:styleId="F82B83DDF3DC4B418E5C4DEC3371BBB1">
    <w:name w:val="F82B83DDF3DC4B418E5C4DEC3371BBB1"/>
    <w:rsid w:val="00413CEA"/>
  </w:style>
  <w:style w:type="paragraph" w:customStyle="1" w:styleId="75D83D583AB94A32BEA81B9ABA590BE6">
    <w:name w:val="75D83D583AB94A32BEA81B9ABA590BE6"/>
    <w:rsid w:val="00413CEA"/>
  </w:style>
  <w:style w:type="paragraph" w:customStyle="1" w:styleId="014017476ABE4BF79F765AF23E83371F">
    <w:name w:val="014017476ABE4BF79F765AF23E83371F"/>
    <w:rsid w:val="00413CEA"/>
  </w:style>
  <w:style w:type="paragraph" w:customStyle="1" w:styleId="3F0FC472F20C4CB7A2552BB9F1F6DEAD">
    <w:name w:val="3F0FC472F20C4CB7A2552BB9F1F6DEAD"/>
    <w:rsid w:val="00413CEA"/>
  </w:style>
  <w:style w:type="paragraph" w:customStyle="1" w:styleId="77AED74F72DF43B487B3E877C9FECDB8">
    <w:name w:val="77AED74F72DF43B487B3E877C9FECDB8"/>
    <w:rsid w:val="00413CEA"/>
  </w:style>
  <w:style w:type="paragraph" w:customStyle="1" w:styleId="4BB699A11C8040D5B3F24E0A1DF698AF">
    <w:name w:val="4BB699A11C8040D5B3F24E0A1DF698AF"/>
    <w:rsid w:val="00413CEA"/>
  </w:style>
  <w:style w:type="paragraph" w:customStyle="1" w:styleId="FDDA6CB35DE64D51981FC5136D6FF495">
    <w:name w:val="FDDA6CB35DE64D51981FC5136D6FF495"/>
    <w:rsid w:val="00413CEA"/>
  </w:style>
  <w:style w:type="paragraph" w:customStyle="1" w:styleId="5ACBD32DA7354B958B8EDB0D5C53F67F">
    <w:name w:val="5ACBD32DA7354B958B8EDB0D5C53F67F"/>
    <w:rsid w:val="00F65720"/>
  </w:style>
  <w:style w:type="paragraph" w:customStyle="1" w:styleId="B25082FB117C47BBAEA524F410CB5D1B">
    <w:name w:val="B25082FB117C47BBAEA524F410CB5D1B"/>
    <w:rsid w:val="0063159B"/>
  </w:style>
  <w:style w:type="paragraph" w:customStyle="1" w:styleId="17872F98C5B94897AFBDE8A6994929FC">
    <w:name w:val="17872F98C5B94897AFBDE8A6994929FC"/>
    <w:rsid w:val="0063159B"/>
  </w:style>
  <w:style w:type="paragraph" w:customStyle="1" w:styleId="5A0197025C2B4AABB1CDF2662F0E2AC3">
    <w:name w:val="5A0197025C2B4AABB1CDF2662F0E2AC3"/>
    <w:rsid w:val="0063159B"/>
  </w:style>
  <w:style w:type="paragraph" w:customStyle="1" w:styleId="C0F73FF4648D4040B13F0578A95B4EDC">
    <w:name w:val="C0F73FF4648D4040B13F0578A95B4EDC"/>
    <w:rsid w:val="0063159B"/>
  </w:style>
  <w:style w:type="paragraph" w:customStyle="1" w:styleId="69618504BDA741D78D6F73F4F8D1287C">
    <w:name w:val="69618504BDA741D78D6F73F4F8D1287C"/>
    <w:rsid w:val="00DE6D7A"/>
  </w:style>
  <w:style w:type="paragraph" w:customStyle="1" w:styleId="A49617AB4AB547A9B41E4BCF1D234129">
    <w:name w:val="A49617AB4AB547A9B41E4BCF1D234129"/>
    <w:rsid w:val="00DE6D7A"/>
  </w:style>
  <w:style w:type="paragraph" w:customStyle="1" w:styleId="3BEDA607CBC74CEA8B8AE8256A5455C7">
    <w:name w:val="3BEDA607CBC74CEA8B8AE8256A5455C7"/>
    <w:rsid w:val="00DE6D7A"/>
  </w:style>
  <w:style w:type="paragraph" w:customStyle="1" w:styleId="3484BDAD8F4641DDB429658B75A820E2">
    <w:name w:val="3484BDAD8F4641DDB429658B75A820E2"/>
    <w:rsid w:val="00DE6D7A"/>
  </w:style>
  <w:style w:type="paragraph" w:customStyle="1" w:styleId="C7673F4EE42F47948EF912F5E87905A7">
    <w:name w:val="C7673F4EE42F47948EF912F5E87905A7"/>
    <w:rsid w:val="00DE6D7A"/>
  </w:style>
  <w:style w:type="paragraph" w:customStyle="1" w:styleId="C01AF5431F034FEFA05A773A4301C800">
    <w:name w:val="C01AF5431F034FEFA05A773A4301C800"/>
    <w:rsid w:val="00DE6D7A"/>
  </w:style>
  <w:style w:type="paragraph" w:customStyle="1" w:styleId="4836434B0AAC4C88A3788554B6347B8F">
    <w:name w:val="4836434B0AAC4C88A3788554B6347B8F"/>
    <w:rsid w:val="00DE6D7A"/>
  </w:style>
  <w:style w:type="paragraph" w:customStyle="1" w:styleId="F5E392B84DE84C2ABB8C553DB3645908">
    <w:name w:val="F5E392B84DE84C2ABB8C553DB3645908"/>
    <w:rsid w:val="00DE6D7A"/>
  </w:style>
  <w:style w:type="paragraph" w:customStyle="1" w:styleId="811548B5495D4AA3AC7E88E13790D802">
    <w:name w:val="811548B5495D4AA3AC7E88E13790D802"/>
    <w:rsid w:val="00DE6D7A"/>
  </w:style>
  <w:style w:type="paragraph" w:customStyle="1" w:styleId="01EF719C903C4FA8B656CF85B3C97A86">
    <w:name w:val="01EF719C903C4FA8B656CF85B3C97A86"/>
    <w:rsid w:val="00DE6D7A"/>
  </w:style>
  <w:style w:type="paragraph" w:customStyle="1" w:styleId="7604D7210D0B45A8966484F6ED374125">
    <w:name w:val="7604D7210D0B45A8966484F6ED374125"/>
    <w:rsid w:val="00DE6D7A"/>
  </w:style>
  <w:style w:type="paragraph" w:customStyle="1" w:styleId="5F8586DF33D64E3C9363AC843C01C6D9">
    <w:name w:val="5F8586DF33D64E3C9363AC843C01C6D9"/>
    <w:rsid w:val="00DE6D7A"/>
  </w:style>
  <w:style w:type="paragraph" w:customStyle="1" w:styleId="3BEF012D131542E6922438C20B393DB7">
    <w:name w:val="3BEF012D131542E6922438C20B393DB7"/>
    <w:rsid w:val="00DE6D7A"/>
  </w:style>
  <w:style w:type="paragraph" w:customStyle="1" w:styleId="0EF8930F00414E08A4948D059856F8A4">
    <w:name w:val="0EF8930F00414E08A4948D059856F8A4"/>
    <w:rsid w:val="00DE6D7A"/>
  </w:style>
  <w:style w:type="paragraph" w:customStyle="1" w:styleId="647AED3C470A4B4BB008BFC874DADD7B">
    <w:name w:val="647AED3C470A4B4BB008BFC874DADD7B"/>
    <w:rsid w:val="00DE6D7A"/>
  </w:style>
  <w:style w:type="paragraph" w:customStyle="1" w:styleId="73BED42CCB0042598575B98AC93619B9">
    <w:name w:val="73BED42CCB0042598575B98AC93619B9"/>
    <w:rsid w:val="00DE6D7A"/>
  </w:style>
  <w:style w:type="paragraph" w:customStyle="1" w:styleId="38545728019A461F8992BD22008CB6E3">
    <w:name w:val="38545728019A461F8992BD22008CB6E3"/>
    <w:rsid w:val="00DE6D7A"/>
  </w:style>
  <w:style w:type="paragraph" w:customStyle="1" w:styleId="54BD84FF39B9445BAD5063FAA731A4F7">
    <w:name w:val="54BD84FF39B9445BAD5063FAA731A4F7"/>
    <w:rsid w:val="00DE6D7A"/>
  </w:style>
  <w:style w:type="paragraph" w:customStyle="1" w:styleId="7FFCB6508AAA47DDA94A5EF76D46C0C8">
    <w:name w:val="7FFCB6508AAA47DDA94A5EF76D46C0C8"/>
    <w:rsid w:val="00DE6D7A"/>
  </w:style>
  <w:style w:type="paragraph" w:customStyle="1" w:styleId="549AEA115C2846218B728C1A83ED1705">
    <w:name w:val="549AEA115C2846218B728C1A83ED1705"/>
    <w:rsid w:val="00DE6D7A"/>
  </w:style>
  <w:style w:type="paragraph" w:customStyle="1" w:styleId="9E9627E3BBA741D085369F9A7089D61E">
    <w:name w:val="9E9627E3BBA741D085369F9A7089D61E"/>
    <w:rsid w:val="00B07082"/>
  </w:style>
  <w:style w:type="paragraph" w:customStyle="1" w:styleId="73728CD519DB48C3BD7504DD1DB3133F">
    <w:name w:val="73728CD519DB48C3BD7504DD1DB3133F"/>
    <w:rsid w:val="00B07082"/>
  </w:style>
  <w:style w:type="paragraph" w:customStyle="1" w:styleId="568DC189C1764BB2AD7A8A9B2499240F">
    <w:name w:val="568DC189C1764BB2AD7A8A9B2499240F"/>
    <w:rsid w:val="00B07082"/>
  </w:style>
  <w:style w:type="paragraph" w:customStyle="1" w:styleId="27FB618D7999444D96AC9993C533BAE6">
    <w:name w:val="27FB618D7999444D96AC9993C533BAE6"/>
    <w:rsid w:val="00B07082"/>
  </w:style>
  <w:style w:type="paragraph" w:customStyle="1" w:styleId="CF8819AE1F24450B87903A176190DA07">
    <w:name w:val="CF8819AE1F24450B87903A176190DA07"/>
    <w:rsid w:val="00B07082"/>
  </w:style>
  <w:style w:type="paragraph" w:customStyle="1" w:styleId="BAE44BCF08AC4F6994DDAFB2AE86E95E">
    <w:name w:val="BAE44BCF08AC4F6994DDAFB2AE86E95E"/>
    <w:rsid w:val="00B07082"/>
  </w:style>
  <w:style w:type="paragraph" w:customStyle="1" w:styleId="3DD570CF7E22473DABE1A8089627B180">
    <w:name w:val="3DD570CF7E22473DABE1A8089627B180"/>
    <w:rsid w:val="00B07082"/>
  </w:style>
  <w:style w:type="paragraph" w:customStyle="1" w:styleId="51F269D04ECE4321B4339EB7183C7E29">
    <w:name w:val="51F269D04ECE4321B4339EB7183C7E29"/>
    <w:rsid w:val="00B07082"/>
  </w:style>
  <w:style w:type="paragraph" w:customStyle="1" w:styleId="C96787C239254F1F9C254B057DB421EE">
    <w:name w:val="C96787C239254F1F9C254B057DB421EE"/>
    <w:rsid w:val="00B07082"/>
  </w:style>
  <w:style w:type="paragraph" w:customStyle="1" w:styleId="127E8D2440F9452EA511A01ED02FB743">
    <w:name w:val="127E8D2440F9452EA511A01ED02FB743"/>
    <w:rsid w:val="00B07082"/>
  </w:style>
  <w:style w:type="paragraph" w:customStyle="1" w:styleId="66E519F6B6CA44CBB70903EB8C65A3A8">
    <w:name w:val="66E519F6B6CA44CBB70903EB8C65A3A8"/>
    <w:rsid w:val="00B07082"/>
  </w:style>
  <w:style w:type="paragraph" w:customStyle="1" w:styleId="9DF37DF48A764D528024141FF90687FF">
    <w:name w:val="9DF37DF48A764D528024141FF90687FF"/>
    <w:rsid w:val="00B07082"/>
  </w:style>
  <w:style w:type="paragraph" w:customStyle="1" w:styleId="47A2C3A325C24D7E88F992FA94E2BDA6">
    <w:name w:val="47A2C3A325C24D7E88F992FA94E2BDA6"/>
    <w:rsid w:val="00B07082"/>
  </w:style>
  <w:style w:type="paragraph" w:customStyle="1" w:styleId="F92AF9BD73C740E9864165DEE01A3C7E">
    <w:name w:val="F92AF9BD73C740E9864165DEE01A3C7E"/>
    <w:rsid w:val="00B07082"/>
  </w:style>
  <w:style w:type="paragraph" w:customStyle="1" w:styleId="C4553F3122E34AA7B911DBC7D2148AE3">
    <w:name w:val="C4553F3122E34AA7B911DBC7D2148AE3"/>
    <w:rsid w:val="00B07082"/>
  </w:style>
  <w:style w:type="paragraph" w:customStyle="1" w:styleId="146C4AC984114E59A9C3802A8A45FEE7">
    <w:name w:val="146C4AC984114E59A9C3802A8A45FEE7"/>
    <w:rsid w:val="00F77309"/>
  </w:style>
  <w:style w:type="paragraph" w:customStyle="1" w:styleId="692F831559064A4F971C26C8F3B481A5">
    <w:name w:val="692F831559064A4F971C26C8F3B481A5"/>
    <w:rsid w:val="00F77309"/>
  </w:style>
  <w:style w:type="paragraph" w:customStyle="1" w:styleId="32F299EA3FAC41FEB3A69E5C119E572D">
    <w:name w:val="32F299EA3FAC41FEB3A69E5C119E572D"/>
    <w:rsid w:val="00F77309"/>
  </w:style>
  <w:style w:type="paragraph" w:customStyle="1" w:styleId="15DCE2547FBF43D1B5F3403A2E0F4807">
    <w:name w:val="15DCE2547FBF43D1B5F3403A2E0F4807"/>
    <w:rsid w:val="00F77309"/>
  </w:style>
  <w:style w:type="paragraph" w:customStyle="1" w:styleId="534B3DC4C8744AF8AA0AEDC4CBC5A1A5">
    <w:name w:val="534B3DC4C8744AF8AA0AEDC4CBC5A1A5"/>
    <w:rsid w:val="00F77309"/>
  </w:style>
  <w:style w:type="paragraph" w:customStyle="1" w:styleId="9EEB459ECEDD4741A89D80EEA06EFDA4">
    <w:name w:val="9EEB459ECEDD4741A89D80EEA06EFDA4"/>
    <w:rsid w:val="00F77309"/>
  </w:style>
  <w:style w:type="paragraph" w:customStyle="1" w:styleId="F5DB22D55BBE47FF841F7F6E19192167">
    <w:name w:val="F5DB22D55BBE47FF841F7F6E19192167"/>
    <w:rsid w:val="00F77309"/>
  </w:style>
  <w:style w:type="paragraph" w:customStyle="1" w:styleId="AA483B64106B4D5AA27B4CC6064D31A8">
    <w:name w:val="AA483B64106B4D5AA27B4CC6064D31A8"/>
    <w:rsid w:val="00F77309"/>
  </w:style>
  <w:style w:type="paragraph" w:customStyle="1" w:styleId="24BD776E9AEA4C388D2C5C99C7F920A1">
    <w:name w:val="24BD776E9AEA4C388D2C5C99C7F920A1"/>
    <w:rsid w:val="00F77309"/>
  </w:style>
  <w:style w:type="paragraph" w:customStyle="1" w:styleId="31B5833B03EE412488F887307297AAF2">
    <w:name w:val="31B5833B03EE412488F887307297AAF2"/>
    <w:rsid w:val="00A60D1C"/>
  </w:style>
  <w:style w:type="paragraph" w:customStyle="1" w:styleId="0E0994989B364CDC9F3653A6C9B7AB36">
    <w:name w:val="0E0994989B364CDC9F3653A6C9B7AB36"/>
    <w:rsid w:val="00A60D1C"/>
  </w:style>
  <w:style w:type="paragraph" w:customStyle="1" w:styleId="DBE3BD3C113F4D69B570C6DFFAABE0FE">
    <w:name w:val="DBE3BD3C113F4D69B570C6DFFAABE0FE"/>
    <w:rsid w:val="00A60D1C"/>
  </w:style>
  <w:style w:type="paragraph" w:customStyle="1" w:styleId="A4D8A08557394F189D4DEAD6DDE714FE">
    <w:name w:val="A4D8A08557394F189D4DEAD6DDE714FE"/>
    <w:rsid w:val="00A60D1C"/>
  </w:style>
  <w:style w:type="paragraph" w:customStyle="1" w:styleId="F8AC6C143C144157A9F3BBE4C7953BB9">
    <w:name w:val="F8AC6C143C144157A9F3BBE4C7953BB9"/>
    <w:rsid w:val="00A60D1C"/>
  </w:style>
  <w:style w:type="paragraph" w:customStyle="1" w:styleId="BA658D9D21D64C71A626CF8928B56172">
    <w:name w:val="BA658D9D21D64C71A626CF8928B56172"/>
    <w:rsid w:val="00A60D1C"/>
  </w:style>
  <w:style w:type="paragraph" w:customStyle="1" w:styleId="F585058D398D4659ABA5202D6747D71E">
    <w:name w:val="F585058D398D4659ABA5202D6747D71E"/>
    <w:rsid w:val="00A60D1C"/>
  </w:style>
  <w:style w:type="paragraph" w:customStyle="1" w:styleId="F390B42A69B3443DA67709EB12BA7143">
    <w:name w:val="F390B42A69B3443DA67709EB12BA7143"/>
    <w:rsid w:val="00A60D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siness Set Blu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B77435-2C35-41C6-ADAC-6F5AF867CF6E}">
  <ds:schemaRefs>
    <ds:schemaRef ds:uri="http://schemas.openxmlformats.org/officeDocument/2006/bibliography"/>
  </ds:schemaRefs>
</ds:datastoreItem>
</file>

<file path=customXml/itemProps3.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4.xml><?xml version="1.0" encoding="utf-8"?>
<ds:datastoreItem xmlns:ds="http://schemas.openxmlformats.org/officeDocument/2006/customXml" ds:itemID="{0B734656-281C-4DF1-98DD-1F77AD35F17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Functional resume (Simple design).dotx</Template>
  <TotalTime>1518</TotalTime>
  <Pages>3</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Huỳnh Minh Tiến</dc:creator>
  <cp:lastModifiedBy>Nguyen Huynh Minh Tien (AKC.ADA)</cp:lastModifiedBy>
  <cp:revision>256</cp:revision>
  <cp:lastPrinted>2021-07-08T14:22:00Z</cp:lastPrinted>
  <dcterms:created xsi:type="dcterms:W3CDTF">2021-07-01T01:36:00Z</dcterms:created>
  <dcterms:modified xsi:type="dcterms:W3CDTF">2023-03-01T15:00:00Z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